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6774219"/>
        <w:docPartObj>
          <w:docPartGallery w:val="Cover Pages"/>
          <w:docPartUnique/>
        </w:docPartObj>
      </w:sdtPr>
      <w:sdtEndPr>
        <w:rPr>
          <w:color w:val="505050" w:themeColor="text2"/>
        </w:rPr>
      </w:sdtEndPr>
      <w:sdtContent>
        <w:p w14:paraId="66BC07DB" w14:textId="2ECE689E" w:rsidR="004B4B84" w:rsidRDefault="004B4B84">
          <w:r>
            <w:rPr>
              <w:noProof/>
            </w:rPr>
            <mc:AlternateContent>
              <mc:Choice Requires="wpg">
                <w:drawing>
                  <wp:anchor distT="0" distB="0" distL="114300" distR="114300" simplePos="0" relativeHeight="251662336" behindDoc="0" locked="0" layoutInCell="1" allowOverlap="1" wp14:anchorId="568643E2" wp14:editId="3F90423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EFB2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b53d68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CA41055" wp14:editId="643EB4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E586C" w14:textId="5D9F906C" w:rsidR="0013397D" w:rsidRDefault="0013397D">
                                <w:pPr>
                                  <w:pStyle w:val="NoSpacing"/>
                                  <w:jc w:val="right"/>
                                  <w:rPr>
                                    <w:color w:val="B53D68"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CA4105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C1E586C" w14:textId="5D9F906C" w:rsidR="0013397D" w:rsidRDefault="0013397D">
                          <w:pPr>
                            <w:pStyle w:val="NoSpacing"/>
                            <w:jc w:val="right"/>
                            <w:rPr>
                              <w:color w:val="B53D68"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490E1A" wp14:editId="37AEDB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9D789D" w14:textId="7B80D3FA" w:rsidR="0013397D" w:rsidRDefault="00494FD4">
                                <w:pPr>
                                  <w:jc w:val="right"/>
                                  <w:rPr>
                                    <w:color w:val="B53D68" w:themeColor="accent1"/>
                                    <w:sz w:val="64"/>
                                    <w:szCs w:val="64"/>
                                  </w:rPr>
                                </w:pPr>
                                <w:sdt>
                                  <w:sdtPr>
                                    <w:rPr>
                                      <w:caps/>
                                      <w:color w:val="B53D6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397D">
                                      <w:rPr>
                                        <w:caps/>
                                        <w:color w:val="B53D68" w:themeColor="accent1"/>
                                        <w:sz w:val="64"/>
                                        <w:szCs w:val="64"/>
                                      </w:rPr>
                                      <w:t>scs 203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914E6" w14:textId="55744FC9" w:rsidR="0013397D" w:rsidRDefault="0013397D">
                                    <w:pPr>
                                      <w:jc w:val="right"/>
                                      <w:rPr>
                                        <w:smallCaps/>
                                        <w:color w:val="404040" w:themeColor="text1" w:themeTint="BF"/>
                                        <w:sz w:val="36"/>
                                        <w:szCs w:val="36"/>
                                      </w:rPr>
                                    </w:pPr>
                                    <w:r>
                                      <w:rPr>
                                        <w:color w:val="404040" w:themeColor="text1" w:themeTint="BF"/>
                                        <w:sz w:val="36"/>
                                        <w:szCs w:val="36"/>
                                      </w:rPr>
                                      <w:t>Project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490E1A"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79D789D" w14:textId="7B80D3FA" w:rsidR="0013397D" w:rsidRDefault="006A7906">
                          <w:pPr>
                            <w:jc w:val="right"/>
                            <w:rPr>
                              <w:color w:val="B53D68" w:themeColor="accent1"/>
                              <w:sz w:val="64"/>
                              <w:szCs w:val="64"/>
                            </w:rPr>
                          </w:pPr>
                          <w:sdt>
                            <w:sdtPr>
                              <w:rPr>
                                <w:caps/>
                                <w:color w:val="B53D6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397D">
                                <w:rPr>
                                  <w:caps/>
                                  <w:color w:val="B53D68" w:themeColor="accent1"/>
                                  <w:sz w:val="64"/>
                                  <w:szCs w:val="64"/>
                                </w:rPr>
                                <w:t>scs 203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914E6" w14:textId="55744FC9" w:rsidR="0013397D" w:rsidRDefault="0013397D">
                              <w:pPr>
                                <w:jc w:val="right"/>
                                <w:rPr>
                                  <w:smallCaps/>
                                  <w:color w:val="404040" w:themeColor="text1" w:themeTint="BF"/>
                                  <w:sz w:val="36"/>
                                  <w:szCs w:val="36"/>
                                </w:rPr>
                              </w:pPr>
                              <w:r>
                                <w:rPr>
                                  <w:color w:val="404040" w:themeColor="text1" w:themeTint="BF"/>
                                  <w:sz w:val="36"/>
                                  <w:szCs w:val="36"/>
                                </w:rPr>
                                <w:t>Project Documentation</w:t>
                              </w:r>
                            </w:p>
                          </w:sdtContent>
                        </w:sdt>
                      </w:txbxContent>
                    </v:textbox>
                    <w10:wrap type="square" anchorx="page" anchory="page"/>
                  </v:shape>
                </w:pict>
              </mc:Fallback>
            </mc:AlternateContent>
          </w:r>
        </w:p>
        <w:p w14:paraId="6B04236C" w14:textId="762DA290" w:rsidR="00B46725" w:rsidRPr="00B1360C" w:rsidRDefault="004B4B84" w:rsidP="00B1360C">
          <w:pPr>
            <w:rPr>
              <w:color w:val="505050" w:themeColor="text2"/>
            </w:rPr>
          </w:pPr>
          <w:r>
            <w:rPr>
              <w:color w:val="505050" w:themeColor="text2"/>
            </w:rPr>
            <w:br w:type="page"/>
          </w:r>
        </w:p>
      </w:sdtContent>
    </w:sdt>
    <w:p w14:paraId="18CFCDCA" w14:textId="77777777" w:rsidR="00B46725" w:rsidRDefault="00B46725" w:rsidP="00B46725">
      <w:pPr>
        <w:pStyle w:val="ContactHeading"/>
      </w:pPr>
      <w:r>
        <w:lastRenderedPageBreak/>
        <w:t>By</w:t>
      </w:r>
    </w:p>
    <w:p w14:paraId="7716730E" w14:textId="23283061" w:rsidR="00B46725" w:rsidRDefault="00D26C05" w:rsidP="00B46725">
      <w:pPr>
        <w:pStyle w:val="ContactInfo"/>
      </w:pPr>
      <w:r>
        <w:t>Mugo John Mwangi – Sc212/1211/2017</w:t>
      </w:r>
    </w:p>
    <w:p w14:paraId="0FB017E3" w14:textId="00C24FAC" w:rsidR="002D6D73" w:rsidRDefault="00D26C05" w:rsidP="004B4B84">
      <w:pPr>
        <w:pStyle w:val="ContactInfo"/>
      </w:pPr>
      <w:r>
        <w:t>BSc. Software Engineering</w:t>
      </w:r>
    </w:p>
    <w:p w14:paraId="04FABBFA" w14:textId="220A2B0E" w:rsidR="004B4B84" w:rsidRPr="004B4B84" w:rsidRDefault="004B4B84" w:rsidP="004B4B84"/>
    <w:p w14:paraId="7B228BA1" w14:textId="77538DA1" w:rsidR="004B4B84" w:rsidRPr="004B4B84" w:rsidRDefault="004B4B84" w:rsidP="004B4B84"/>
    <w:p w14:paraId="5B6D5A4A" w14:textId="0D2DAC04" w:rsidR="004B4B84" w:rsidRPr="004B4B84" w:rsidRDefault="004B4B84" w:rsidP="004B4B84"/>
    <w:p w14:paraId="2C2CD4D8" w14:textId="4EEE2F92" w:rsidR="004B4B84" w:rsidRPr="004B4B84" w:rsidRDefault="004B4B84" w:rsidP="004B4B84"/>
    <w:p w14:paraId="22A3CA5C" w14:textId="0096E87E" w:rsidR="004B4B84" w:rsidRPr="004B4B84" w:rsidRDefault="004B4B84" w:rsidP="004B4B84"/>
    <w:p w14:paraId="3861DEAC" w14:textId="1DA84F78" w:rsidR="004B4B84" w:rsidRDefault="004B4B84" w:rsidP="004B4B84">
      <w:pPr>
        <w:rPr>
          <w:sz w:val="28"/>
          <w:szCs w:val="28"/>
        </w:rPr>
      </w:pPr>
    </w:p>
    <w:p w14:paraId="01124DEC" w14:textId="77777777" w:rsidR="004B4B84" w:rsidRDefault="004B4B84" w:rsidP="004B4B84">
      <w:pPr>
        <w:pStyle w:val="Heading1"/>
        <w:jc w:val="center"/>
        <w:rPr>
          <w:sz w:val="28"/>
          <w:szCs w:val="28"/>
        </w:rPr>
      </w:pPr>
      <w:bookmarkStart w:id="0" w:name="_Toc2235696"/>
      <w:bookmarkStart w:id="1" w:name="_Toc5259901"/>
      <w:bookmarkStart w:id="2" w:name="_Toc460411130"/>
      <w:r w:rsidRPr="002F634E">
        <w:rPr>
          <w:sz w:val="28"/>
          <w:szCs w:val="28"/>
        </w:rPr>
        <w:t>FINANCE MANAGEMENT SYSTEM</w:t>
      </w:r>
      <w:bookmarkEnd w:id="0"/>
      <w:bookmarkEnd w:id="1"/>
    </w:p>
    <w:p w14:paraId="3643F53B" w14:textId="77777777" w:rsidR="004B4B84" w:rsidRDefault="004B4B84" w:rsidP="004B4B84"/>
    <w:p w14:paraId="6823AF80" w14:textId="77777777" w:rsidR="004B4B84" w:rsidRDefault="004B4B84" w:rsidP="004B4B84"/>
    <w:p w14:paraId="3C10A95A" w14:textId="77777777" w:rsidR="004B4B84" w:rsidRDefault="004B4B84" w:rsidP="004B4B84"/>
    <w:bookmarkEnd w:id="2"/>
    <w:p w14:paraId="6E4073BA" w14:textId="77777777" w:rsidR="004B4B84" w:rsidRDefault="004B4B84" w:rsidP="004B4B84">
      <w:pPr>
        <w:pStyle w:val="TOCHeading"/>
      </w:pPr>
      <w:r>
        <w:t>Abstract</w:t>
      </w:r>
    </w:p>
    <w:p w14:paraId="39A4880E" w14:textId="77777777" w:rsidR="004B4B84" w:rsidRDefault="004B4B84" w:rsidP="004B4B84"/>
    <w:p w14:paraId="58A009DA" w14:textId="77777777" w:rsidR="004B4B84" w:rsidRDefault="004B4B84" w:rsidP="004B4B84"/>
    <w:p w14:paraId="0EA6E6BC" w14:textId="77777777" w:rsidR="004B4B84" w:rsidRDefault="004B4B84" w:rsidP="004B4B84">
      <w:r>
        <w:t>Acknowledgements</w:t>
      </w:r>
    </w:p>
    <w:p w14:paraId="158C776D" w14:textId="74FCEC64" w:rsidR="00945A2E" w:rsidRPr="00E451C5" w:rsidRDefault="009A5116" w:rsidP="00945A2E">
      <w:pPr>
        <w:spacing w:line="360" w:lineRule="auto"/>
        <w:rPr>
          <w:rFonts w:ascii="Times New Roman" w:hAnsi="Times New Roman" w:cs="Times New Roman"/>
        </w:rPr>
      </w:pPr>
      <w:r w:rsidRPr="009A5116">
        <w:rPr>
          <w:rFonts w:ascii="Times New Roman" w:hAnsi="Times New Roman" w:cs="Times New Roman"/>
        </w:rPr>
        <w:t xml:space="preserve">My acknowledgements first go to God almighty for the gift of life and continuous providence of health in my life. It is by his hand I have made </w:t>
      </w:r>
      <w:r>
        <w:rPr>
          <w:rFonts w:ascii="Times New Roman" w:hAnsi="Times New Roman" w:cs="Times New Roman"/>
        </w:rPr>
        <w:t xml:space="preserve">it </w:t>
      </w:r>
      <w:r w:rsidRPr="009A5116">
        <w:rPr>
          <w:rFonts w:ascii="Times New Roman" w:hAnsi="Times New Roman" w:cs="Times New Roman"/>
        </w:rPr>
        <w:t xml:space="preserve">this far in </w:t>
      </w:r>
      <w:r>
        <w:rPr>
          <w:rFonts w:ascii="Times New Roman" w:hAnsi="Times New Roman" w:cs="Times New Roman"/>
        </w:rPr>
        <w:t xml:space="preserve">this </w:t>
      </w:r>
      <w:r w:rsidRPr="009A5116">
        <w:rPr>
          <w:rFonts w:ascii="Times New Roman" w:hAnsi="Times New Roman" w:cs="Times New Roman"/>
        </w:rPr>
        <w:t>course</w:t>
      </w:r>
      <w:r w:rsidRPr="00E451C5">
        <w:rPr>
          <w:rFonts w:ascii="Times New Roman" w:hAnsi="Times New Roman" w:cs="Times New Roman"/>
        </w:rPr>
        <w:t>.</w:t>
      </w:r>
      <w:r w:rsidR="00945A2E" w:rsidRPr="00E451C5">
        <w:rPr>
          <w:rFonts w:ascii="Times New Roman" w:hAnsi="Times New Roman" w:cs="Times New Roman"/>
        </w:rPr>
        <w:t xml:space="preserve">  I </w:t>
      </w:r>
      <w:r w:rsidR="00EC56A4">
        <w:rPr>
          <w:rFonts w:ascii="Times New Roman" w:hAnsi="Times New Roman" w:cs="Times New Roman"/>
        </w:rPr>
        <w:t xml:space="preserve">also </w:t>
      </w:r>
      <w:r w:rsidR="00945A2E" w:rsidRPr="00E451C5">
        <w:rPr>
          <w:rFonts w:ascii="Times New Roman" w:hAnsi="Times New Roman" w:cs="Times New Roman"/>
        </w:rPr>
        <w:t>want to acknowledge Murang’a University of Technology with regards to Computer Science Department for shaping me and making me realize my skills in computing. The enlightenment and skills that I acquired have assisted me in coming with this project.</w:t>
      </w:r>
    </w:p>
    <w:p w14:paraId="48CE53CF" w14:textId="7174A1FE" w:rsidR="00945A2E" w:rsidRPr="00E451C5" w:rsidRDefault="00EC56A4" w:rsidP="00945A2E">
      <w:pPr>
        <w:spacing w:line="360" w:lineRule="auto"/>
        <w:rPr>
          <w:rFonts w:ascii="Times New Roman" w:hAnsi="Times New Roman" w:cs="Times New Roman"/>
        </w:rPr>
      </w:pPr>
      <w:r w:rsidRPr="00E451C5">
        <w:rPr>
          <w:rFonts w:ascii="Times New Roman" w:hAnsi="Times New Roman" w:cs="Times New Roman"/>
        </w:rPr>
        <w:t>Finally,</w:t>
      </w:r>
      <w:r w:rsidR="00945A2E" w:rsidRPr="00E451C5">
        <w:rPr>
          <w:rFonts w:ascii="Times New Roman" w:hAnsi="Times New Roman" w:cs="Times New Roman"/>
        </w:rPr>
        <w:t xml:space="preserve"> yet importantly, I want to acknowledge my friends and relatives for their moral, financial support throughout my course</w:t>
      </w:r>
      <w:r w:rsidR="008771D2">
        <w:rPr>
          <w:rFonts w:ascii="Times New Roman" w:hAnsi="Times New Roman" w:cs="Times New Roman"/>
        </w:rPr>
        <w:t xml:space="preserve"> to these far</w:t>
      </w:r>
      <w:r w:rsidR="00945A2E" w:rsidRPr="00E451C5">
        <w:rPr>
          <w:rFonts w:ascii="Times New Roman" w:hAnsi="Times New Roman" w:cs="Times New Roman"/>
        </w:rPr>
        <w:t>.</w:t>
      </w:r>
    </w:p>
    <w:p w14:paraId="096B52B7" w14:textId="77777777" w:rsidR="004B4B84" w:rsidRDefault="004B4B84" w:rsidP="004B4B84"/>
    <w:p w14:paraId="7550E7B5" w14:textId="77777777" w:rsidR="004B4B84" w:rsidRDefault="004B4B84" w:rsidP="004B4B84"/>
    <w:sdt>
      <w:sdtPr>
        <w:rPr>
          <w:rFonts w:ascii="Times New Roman" w:eastAsia="Times New Roman" w:hAnsi="Times New Roman" w:cs="Times New Roman"/>
          <w:b w:val="0"/>
          <w:bCs w:val="0"/>
          <w:caps w:val="0"/>
          <w:color w:val="auto"/>
          <w:sz w:val="24"/>
          <w:szCs w:val="24"/>
        </w:rPr>
        <w:id w:val="-200713538"/>
        <w:docPartObj>
          <w:docPartGallery w:val="Table of Contents"/>
          <w:docPartUnique/>
        </w:docPartObj>
      </w:sdtPr>
      <w:sdtEndPr>
        <w:rPr>
          <w:rFonts w:asciiTheme="minorHAnsi" w:eastAsiaTheme="minorEastAsia" w:hAnsiTheme="minorHAnsi" w:cstheme="minorBidi"/>
          <w:noProof/>
          <w:sz w:val="22"/>
          <w:szCs w:val="22"/>
        </w:rPr>
      </w:sdtEndPr>
      <w:sdtContent>
        <w:p w14:paraId="3BD5F18E" w14:textId="77777777" w:rsidR="004B4B84" w:rsidRDefault="004B4B84" w:rsidP="004B4B84">
          <w:pPr>
            <w:pStyle w:val="TOCHeading"/>
          </w:pPr>
          <w:r>
            <w:t>Contents</w:t>
          </w:r>
        </w:p>
        <w:p w14:paraId="60E805BB" w14:textId="0BA86778" w:rsidR="00A05FAD" w:rsidRDefault="004B4B84">
          <w:pPr>
            <w:pStyle w:val="TOC1"/>
            <w:tabs>
              <w:tab w:val="right" w:leader="dot" w:pos="7190"/>
            </w:tabs>
            <w:rPr>
              <w:noProof/>
              <w:lang w:val="en-001" w:eastAsia="en-001"/>
            </w:rPr>
          </w:pPr>
          <w:r>
            <w:rPr>
              <w:b/>
              <w:bCs/>
              <w:noProof/>
            </w:rPr>
            <w:fldChar w:fldCharType="begin"/>
          </w:r>
          <w:r>
            <w:rPr>
              <w:b/>
              <w:bCs/>
              <w:noProof/>
            </w:rPr>
            <w:instrText xml:space="preserve"> TOC \o "1-3" \h \z \u </w:instrText>
          </w:r>
          <w:r>
            <w:rPr>
              <w:b/>
              <w:bCs/>
              <w:noProof/>
            </w:rPr>
            <w:fldChar w:fldCharType="separate"/>
          </w:r>
          <w:hyperlink w:anchor="_Toc5259901" w:history="1">
            <w:r w:rsidR="00A05FAD" w:rsidRPr="00CD69FC">
              <w:rPr>
                <w:rStyle w:val="Hyperlink"/>
                <w:noProof/>
              </w:rPr>
              <w:t>FINANCE MANAGEMENT SYSTEM</w:t>
            </w:r>
            <w:r w:rsidR="00A05FAD">
              <w:rPr>
                <w:noProof/>
                <w:webHidden/>
              </w:rPr>
              <w:tab/>
            </w:r>
            <w:r w:rsidR="00A05FAD">
              <w:rPr>
                <w:noProof/>
                <w:webHidden/>
              </w:rPr>
              <w:fldChar w:fldCharType="begin"/>
            </w:r>
            <w:r w:rsidR="00A05FAD">
              <w:rPr>
                <w:noProof/>
                <w:webHidden/>
              </w:rPr>
              <w:instrText xml:space="preserve"> PAGEREF _Toc5259901 \h </w:instrText>
            </w:r>
            <w:r w:rsidR="00A05FAD">
              <w:rPr>
                <w:noProof/>
                <w:webHidden/>
              </w:rPr>
            </w:r>
            <w:r w:rsidR="00A05FAD">
              <w:rPr>
                <w:noProof/>
                <w:webHidden/>
              </w:rPr>
              <w:fldChar w:fldCharType="separate"/>
            </w:r>
            <w:r w:rsidR="00A05FAD">
              <w:rPr>
                <w:noProof/>
                <w:webHidden/>
              </w:rPr>
              <w:t>1</w:t>
            </w:r>
            <w:r w:rsidR="00A05FAD">
              <w:rPr>
                <w:noProof/>
                <w:webHidden/>
              </w:rPr>
              <w:fldChar w:fldCharType="end"/>
            </w:r>
          </w:hyperlink>
        </w:p>
        <w:p w14:paraId="4030C9B9" w14:textId="36F0D662" w:rsidR="00A05FAD" w:rsidRDefault="00494FD4">
          <w:pPr>
            <w:pStyle w:val="TOC3"/>
            <w:tabs>
              <w:tab w:val="right" w:leader="dot" w:pos="7190"/>
            </w:tabs>
            <w:rPr>
              <w:noProof/>
              <w:lang w:val="en-001" w:eastAsia="en-001"/>
            </w:rPr>
          </w:pPr>
          <w:hyperlink w:anchor="_Toc5259902" w:history="1">
            <w:r w:rsidR="00A05FAD" w:rsidRPr="00CD69FC">
              <w:rPr>
                <w:rStyle w:val="Hyperlink"/>
                <w:noProof/>
              </w:rPr>
              <w:t>Table of Figures</w:t>
            </w:r>
            <w:r w:rsidR="00A05FAD">
              <w:rPr>
                <w:noProof/>
                <w:webHidden/>
              </w:rPr>
              <w:tab/>
            </w:r>
            <w:r w:rsidR="00A05FAD">
              <w:rPr>
                <w:noProof/>
                <w:webHidden/>
              </w:rPr>
              <w:fldChar w:fldCharType="begin"/>
            </w:r>
            <w:r w:rsidR="00A05FAD">
              <w:rPr>
                <w:noProof/>
                <w:webHidden/>
              </w:rPr>
              <w:instrText xml:space="preserve"> PAGEREF _Toc5259902 \h </w:instrText>
            </w:r>
            <w:r w:rsidR="00A05FAD">
              <w:rPr>
                <w:noProof/>
                <w:webHidden/>
              </w:rPr>
            </w:r>
            <w:r w:rsidR="00A05FAD">
              <w:rPr>
                <w:noProof/>
                <w:webHidden/>
              </w:rPr>
              <w:fldChar w:fldCharType="separate"/>
            </w:r>
            <w:r w:rsidR="00A05FAD">
              <w:rPr>
                <w:noProof/>
                <w:webHidden/>
              </w:rPr>
              <w:t>3</w:t>
            </w:r>
            <w:r w:rsidR="00A05FAD">
              <w:rPr>
                <w:noProof/>
                <w:webHidden/>
              </w:rPr>
              <w:fldChar w:fldCharType="end"/>
            </w:r>
          </w:hyperlink>
        </w:p>
        <w:p w14:paraId="2AB7A28A" w14:textId="0F870746" w:rsidR="00A05FAD" w:rsidRDefault="00494FD4">
          <w:pPr>
            <w:pStyle w:val="TOC2"/>
            <w:tabs>
              <w:tab w:val="right" w:leader="dot" w:pos="7190"/>
            </w:tabs>
            <w:rPr>
              <w:noProof/>
              <w:lang w:val="en-001" w:eastAsia="en-001"/>
            </w:rPr>
          </w:pPr>
          <w:hyperlink w:anchor="_Toc5259903" w:history="1">
            <w:r w:rsidR="00A05FAD" w:rsidRPr="00CD69FC">
              <w:rPr>
                <w:rStyle w:val="Hyperlink"/>
                <w:rFonts w:ascii="Times New Roman" w:hAnsi="Times New Roman" w:cs="Times New Roman"/>
                <w:noProof/>
              </w:rPr>
              <w:t>CHAPTER 1: INTRODUCTION</w:t>
            </w:r>
            <w:r w:rsidR="00A05FAD">
              <w:rPr>
                <w:noProof/>
                <w:webHidden/>
              </w:rPr>
              <w:tab/>
            </w:r>
            <w:r w:rsidR="00A05FAD">
              <w:rPr>
                <w:noProof/>
                <w:webHidden/>
              </w:rPr>
              <w:fldChar w:fldCharType="begin"/>
            </w:r>
            <w:r w:rsidR="00A05FAD">
              <w:rPr>
                <w:noProof/>
                <w:webHidden/>
              </w:rPr>
              <w:instrText xml:space="preserve"> PAGEREF _Toc5259903 \h </w:instrText>
            </w:r>
            <w:r w:rsidR="00A05FAD">
              <w:rPr>
                <w:noProof/>
                <w:webHidden/>
              </w:rPr>
            </w:r>
            <w:r w:rsidR="00A05FAD">
              <w:rPr>
                <w:noProof/>
                <w:webHidden/>
              </w:rPr>
              <w:fldChar w:fldCharType="separate"/>
            </w:r>
            <w:r w:rsidR="00A05FAD">
              <w:rPr>
                <w:noProof/>
                <w:webHidden/>
              </w:rPr>
              <w:t>4</w:t>
            </w:r>
            <w:r w:rsidR="00A05FAD">
              <w:rPr>
                <w:noProof/>
                <w:webHidden/>
              </w:rPr>
              <w:fldChar w:fldCharType="end"/>
            </w:r>
          </w:hyperlink>
        </w:p>
        <w:p w14:paraId="61E343ED" w14:textId="7D50A532" w:rsidR="00A05FAD" w:rsidRDefault="00494FD4">
          <w:pPr>
            <w:pStyle w:val="TOC3"/>
            <w:tabs>
              <w:tab w:val="left" w:pos="1100"/>
              <w:tab w:val="right" w:leader="dot" w:pos="7190"/>
            </w:tabs>
            <w:rPr>
              <w:noProof/>
              <w:lang w:val="en-001" w:eastAsia="en-001"/>
            </w:rPr>
          </w:pPr>
          <w:hyperlink w:anchor="_Toc5259904" w:history="1">
            <w:r w:rsidR="00A05FAD" w:rsidRPr="00CD69FC">
              <w:rPr>
                <w:rStyle w:val="Hyperlink"/>
                <w:noProof/>
              </w:rPr>
              <w:t>1.1.</w:t>
            </w:r>
            <w:r w:rsidR="00A05FAD">
              <w:rPr>
                <w:noProof/>
                <w:lang w:val="en-001" w:eastAsia="en-001"/>
              </w:rPr>
              <w:tab/>
            </w:r>
            <w:r w:rsidR="00A05FAD" w:rsidRPr="00CD69FC">
              <w:rPr>
                <w:rStyle w:val="Hyperlink"/>
                <w:noProof/>
              </w:rPr>
              <w:t>Background</w:t>
            </w:r>
            <w:r w:rsidR="00A05FAD">
              <w:rPr>
                <w:noProof/>
                <w:webHidden/>
              </w:rPr>
              <w:tab/>
            </w:r>
            <w:r w:rsidR="00A05FAD">
              <w:rPr>
                <w:noProof/>
                <w:webHidden/>
              </w:rPr>
              <w:fldChar w:fldCharType="begin"/>
            </w:r>
            <w:r w:rsidR="00A05FAD">
              <w:rPr>
                <w:noProof/>
                <w:webHidden/>
              </w:rPr>
              <w:instrText xml:space="preserve"> PAGEREF _Toc5259904 \h </w:instrText>
            </w:r>
            <w:r w:rsidR="00A05FAD">
              <w:rPr>
                <w:noProof/>
                <w:webHidden/>
              </w:rPr>
            </w:r>
            <w:r w:rsidR="00A05FAD">
              <w:rPr>
                <w:noProof/>
                <w:webHidden/>
              </w:rPr>
              <w:fldChar w:fldCharType="separate"/>
            </w:r>
            <w:r w:rsidR="00A05FAD">
              <w:rPr>
                <w:noProof/>
                <w:webHidden/>
              </w:rPr>
              <w:t>4</w:t>
            </w:r>
            <w:r w:rsidR="00A05FAD">
              <w:rPr>
                <w:noProof/>
                <w:webHidden/>
              </w:rPr>
              <w:fldChar w:fldCharType="end"/>
            </w:r>
          </w:hyperlink>
        </w:p>
        <w:p w14:paraId="66B1B2FD" w14:textId="2A05460A" w:rsidR="00A05FAD" w:rsidRDefault="00494FD4">
          <w:pPr>
            <w:pStyle w:val="TOC3"/>
            <w:tabs>
              <w:tab w:val="right" w:leader="dot" w:pos="7190"/>
            </w:tabs>
            <w:rPr>
              <w:noProof/>
              <w:lang w:val="en-001" w:eastAsia="en-001"/>
            </w:rPr>
          </w:pPr>
          <w:hyperlink w:anchor="_Toc5259905" w:history="1">
            <w:r w:rsidR="00A05FAD" w:rsidRPr="00CD69FC">
              <w:rPr>
                <w:rStyle w:val="Hyperlink"/>
                <w:noProof/>
              </w:rPr>
              <w:t>1.</w:t>
            </w:r>
            <w:r w:rsidR="00A05FAD" w:rsidRPr="00CD69FC">
              <w:rPr>
                <w:rStyle w:val="Hyperlink"/>
                <w:rFonts w:ascii="Times New Roman" w:hAnsi="Times New Roman" w:cs="Times New Roman"/>
                <w:noProof/>
              </w:rPr>
              <w:t>2. Objectives</w:t>
            </w:r>
            <w:r w:rsidR="00A05FAD">
              <w:rPr>
                <w:noProof/>
                <w:webHidden/>
              </w:rPr>
              <w:tab/>
            </w:r>
            <w:r w:rsidR="00A05FAD">
              <w:rPr>
                <w:noProof/>
                <w:webHidden/>
              </w:rPr>
              <w:fldChar w:fldCharType="begin"/>
            </w:r>
            <w:r w:rsidR="00A05FAD">
              <w:rPr>
                <w:noProof/>
                <w:webHidden/>
              </w:rPr>
              <w:instrText xml:space="preserve"> PAGEREF _Toc5259905 \h </w:instrText>
            </w:r>
            <w:r w:rsidR="00A05FAD">
              <w:rPr>
                <w:noProof/>
                <w:webHidden/>
              </w:rPr>
            </w:r>
            <w:r w:rsidR="00A05FAD">
              <w:rPr>
                <w:noProof/>
                <w:webHidden/>
              </w:rPr>
              <w:fldChar w:fldCharType="separate"/>
            </w:r>
            <w:r w:rsidR="00A05FAD">
              <w:rPr>
                <w:noProof/>
                <w:webHidden/>
              </w:rPr>
              <w:t>4</w:t>
            </w:r>
            <w:r w:rsidR="00A05FAD">
              <w:rPr>
                <w:noProof/>
                <w:webHidden/>
              </w:rPr>
              <w:fldChar w:fldCharType="end"/>
            </w:r>
          </w:hyperlink>
        </w:p>
        <w:p w14:paraId="4A2C7039" w14:textId="0B32595C" w:rsidR="00A05FAD" w:rsidRDefault="00494FD4">
          <w:pPr>
            <w:pStyle w:val="TOC3"/>
            <w:tabs>
              <w:tab w:val="right" w:leader="dot" w:pos="7190"/>
            </w:tabs>
            <w:rPr>
              <w:noProof/>
              <w:lang w:val="en-001" w:eastAsia="en-001"/>
            </w:rPr>
          </w:pPr>
          <w:hyperlink w:anchor="_Toc5259906" w:history="1">
            <w:r w:rsidR="00A05FAD" w:rsidRPr="00CD69FC">
              <w:rPr>
                <w:rStyle w:val="Hyperlink"/>
                <w:noProof/>
              </w:rPr>
              <w:t>1.3. Purpose, Scope and Applicability.</w:t>
            </w:r>
            <w:r w:rsidR="00A05FAD">
              <w:rPr>
                <w:noProof/>
                <w:webHidden/>
              </w:rPr>
              <w:tab/>
            </w:r>
            <w:r w:rsidR="00A05FAD">
              <w:rPr>
                <w:noProof/>
                <w:webHidden/>
              </w:rPr>
              <w:fldChar w:fldCharType="begin"/>
            </w:r>
            <w:r w:rsidR="00A05FAD">
              <w:rPr>
                <w:noProof/>
                <w:webHidden/>
              </w:rPr>
              <w:instrText xml:space="preserve"> PAGEREF _Toc5259906 \h </w:instrText>
            </w:r>
            <w:r w:rsidR="00A05FAD">
              <w:rPr>
                <w:noProof/>
                <w:webHidden/>
              </w:rPr>
            </w:r>
            <w:r w:rsidR="00A05FAD">
              <w:rPr>
                <w:noProof/>
                <w:webHidden/>
              </w:rPr>
              <w:fldChar w:fldCharType="separate"/>
            </w:r>
            <w:r w:rsidR="00A05FAD">
              <w:rPr>
                <w:noProof/>
                <w:webHidden/>
              </w:rPr>
              <w:t>5</w:t>
            </w:r>
            <w:r w:rsidR="00A05FAD">
              <w:rPr>
                <w:noProof/>
                <w:webHidden/>
              </w:rPr>
              <w:fldChar w:fldCharType="end"/>
            </w:r>
          </w:hyperlink>
        </w:p>
        <w:p w14:paraId="25DA0C28" w14:textId="5C9AD344" w:rsidR="00A05FAD" w:rsidRDefault="00494FD4">
          <w:pPr>
            <w:pStyle w:val="TOC3"/>
            <w:tabs>
              <w:tab w:val="right" w:leader="dot" w:pos="7190"/>
            </w:tabs>
            <w:rPr>
              <w:noProof/>
              <w:lang w:val="en-001" w:eastAsia="en-001"/>
            </w:rPr>
          </w:pPr>
          <w:hyperlink w:anchor="_Toc5259907" w:history="1">
            <w:r w:rsidR="00A05FAD" w:rsidRPr="00CD69FC">
              <w:rPr>
                <w:rStyle w:val="Hyperlink"/>
                <w:noProof/>
              </w:rPr>
              <w:t>1.3.1. Purpose</w:t>
            </w:r>
            <w:r w:rsidR="00A05FAD">
              <w:rPr>
                <w:noProof/>
                <w:webHidden/>
              </w:rPr>
              <w:tab/>
            </w:r>
            <w:r w:rsidR="00A05FAD">
              <w:rPr>
                <w:noProof/>
                <w:webHidden/>
              </w:rPr>
              <w:fldChar w:fldCharType="begin"/>
            </w:r>
            <w:r w:rsidR="00A05FAD">
              <w:rPr>
                <w:noProof/>
                <w:webHidden/>
              </w:rPr>
              <w:instrText xml:space="preserve"> PAGEREF _Toc5259907 \h </w:instrText>
            </w:r>
            <w:r w:rsidR="00A05FAD">
              <w:rPr>
                <w:noProof/>
                <w:webHidden/>
              </w:rPr>
            </w:r>
            <w:r w:rsidR="00A05FAD">
              <w:rPr>
                <w:noProof/>
                <w:webHidden/>
              </w:rPr>
              <w:fldChar w:fldCharType="separate"/>
            </w:r>
            <w:r w:rsidR="00A05FAD">
              <w:rPr>
                <w:noProof/>
                <w:webHidden/>
              </w:rPr>
              <w:t>5</w:t>
            </w:r>
            <w:r w:rsidR="00A05FAD">
              <w:rPr>
                <w:noProof/>
                <w:webHidden/>
              </w:rPr>
              <w:fldChar w:fldCharType="end"/>
            </w:r>
          </w:hyperlink>
        </w:p>
        <w:p w14:paraId="39111F04" w14:textId="3F546756" w:rsidR="00A05FAD" w:rsidRDefault="00494FD4">
          <w:pPr>
            <w:pStyle w:val="TOC3"/>
            <w:tabs>
              <w:tab w:val="right" w:leader="dot" w:pos="7190"/>
            </w:tabs>
            <w:rPr>
              <w:noProof/>
              <w:lang w:val="en-001" w:eastAsia="en-001"/>
            </w:rPr>
          </w:pPr>
          <w:hyperlink w:anchor="_Toc5259908" w:history="1">
            <w:r w:rsidR="00A05FAD" w:rsidRPr="00CD69FC">
              <w:rPr>
                <w:rStyle w:val="Hyperlink"/>
                <w:noProof/>
              </w:rPr>
              <w:t>1.3.2. Scope</w:t>
            </w:r>
            <w:r w:rsidR="00A05FAD">
              <w:rPr>
                <w:noProof/>
                <w:webHidden/>
              </w:rPr>
              <w:tab/>
            </w:r>
            <w:r w:rsidR="00A05FAD">
              <w:rPr>
                <w:noProof/>
                <w:webHidden/>
              </w:rPr>
              <w:fldChar w:fldCharType="begin"/>
            </w:r>
            <w:r w:rsidR="00A05FAD">
              <w:rPr>
                <w:noProof/>
                <w:webHidden/>
              </w:rPr>
              <w:instrText xml:space="preserve"> PAGEREF _Toc5259908 \h </w:instrText>
            </w:r>
            <w:r w:rsidR="00A05FAD">
              <w:rPr>
                <w:noProof/>
                <w:webHidden/>
              </w:rPr>
            </w:r>
            <w:r w:rsidR="00A05FAD">
              <w:rPr>
                <w:noProof/>
                <w:webHidden/>
              </w:rPr>
              <w:fldChar w:fldCharType="separate"/>
            </w:r>
            <w:r w:rsidR="00A05FAD">
              <w:rPr>
                <w:noProof/>
                <w:webHidden/>
              </w:rPr>
              <w:t>5</w:t>
            </w:r>
            <w:r w:rsidR="00A05FAD">
              <w:rPr>
                <w:noProof/>
                <w:webHidden/>
              </w:rPr>
              <w:fldChar w:fldCharType="end"/>
            </w:r>
          </w:hyperlink>
        </w:p>
        <w:p w14:paraId="60DFB70A" w14:textId="4BBCCB1E" w:rsidR="00A05FAD" w:rsidRDefault="00494FD4">
          <w:pPr>
            <w:pStyle w:val="TOC3"/>
            <w:tabs>
              <w:tab w:val="right" w:leader="dot" w:pos="7190"/>
            </w:tabs>
            <w:rPr>
              <w:noProof/>
              <w:lang w:val="en-001" w:eastAsia="en-001"/>
            </w:rPr>
          </w:pPr>
          <w:hyperlink w:anchor="_Toc5259909" w:history="1">
            <w:r w:rsidR="00A05FAD" w:rsidRPr="00CD69FC">
              <w:rPr>
                <w:rStyle w:val="Hyperlink"/>
                <w:noProof/>
              </w:rPr>
              <w:t>1.3.3. Applicability</w:t>
            </w:r>
            <w:r w:rsidR="00A05FAD">
              <w:rPr>
                <w:noProof/>
                <w:webHidden/>
              </w:rPr>
              <w:tab/>
            </w:r>
            <w:r w:rsidR="00A05FAD">
              <w:rPr>
                <w:noProof/>
                <w:webHidden/>
              </w:rPr>
              <w:fldChar w:fldCharType="begin"/>
            </w:r>
            <w:r w:rsidR="00A05FAD">
              <w:rPr>
                <w:noProof/>
                <w:webHidden/>
              </w:rPr>
              <w:instrText xml:space="preserve"> PAGEREF _Toc5259909 \h </w:instrText>
            </w:r>
            <w:r w:rsidR="00A05FAD">
              <w:rPr>
                <w:noProof/>
                <w:webHidden/>
              </w:rPr>
            </w:r>
            <w:r w:rsidR="00A05FAD">
              <w:rPr>
                <w:noProof/>
                <w:webHidden/>
              </w:rPr>
              <w:fldChar w:fldCharType="separate"/>
            </w:r>
            <w:r w:rsidR="00A05FAD">
              <w:rPr>
                <w:noProof/>
                <w:webHidden/>
              </w:rPr>
              <w:t>5</w:t>
            </w:r>
            <w:r w:rsidR="00A05FAD">
              <w:rPr>
                <w:noProof/>
                <w:webHidden/>
              </w:rPr>
              <w:fldChar w:fldCharType="end"/>
            </w:r>
          </w:hyperlink>
        </w:p>
        <w:p w14:paraId="017DEBA1" w14:textId="79E97E2C" w:rsidR="00A05FAD" w:rsidRDefault="00494FD4">
          <w:pPr>
            <w:pStyle w:val="TOC2"/>
            <w:tabs>
              <w:tab w:val="right" w:leader="dot" w:pos="7190"/>
            </w:tabs>
            <w:rPr>
              <w:noProof/>
              <w:lang w:val="en-001" w:eastAsia="en-001"/>
            </w:rPr>
          </w:pPr>
          <w:hyperlink w:anchor="_Toc5259910" w:history="1">
            <w:r w:rsidR="00A05FAD" w:rsidRPr="00CD69FC">
              <w:rPr>
                <w:rStyle w:val="Hyperlink"/>
                <w:rFonts w:ascii="Times New Roman" w:hAnsi="Times New Roman" w:cs="Times New Roman"/>
                <w:noProof/>
              </w:rPr>
              <w:t>CHAPTER 2: SURVEY OF TECHNOLOGIES</w:t>
            </w:r>
            <w:r w:rsidR="00A05FAD">
              <w:rPr>
                <w:noProof/>
                <w:webHidden/>
              </w:rPr>
              <w:tab/>
            </w:r>
            <w:r w:rsidR="00A05FAD">
              <w:rPr>
                <w:noProof/>
                <w:webHidden/>
              </w:rPr>
              <w:fldChar w:fldCharType="begin"/>
            </w:r>
            <w:r w:rsidR="00A05FAD">
              <w:rPr>
                <w:noProof/>
                <w:webHidden/>
              </w:rPr>
              <w:instrText xml:space="preserve"> PAGEREF _Toc5259910 \h </w:instrText>
            </w:r>
            <w:r w:rsidR="00A05FAD">
              <w:rPr>
                <w:noProof/>
                <w:webHidden/>
              </w:rPr>
            </w:r>
            <w:r w:rsidR="00A05FAD">
              <w:rPr>
                <w:noProof/>
                <w:webHidden/>
              </w:rPr>
              <w:fldChar w:fldCharType="separate"/>
            </w:r>
            <w:r w:rsidR="00A05FAD">
              <w:rPr>
                <w:noProof/>
                <w:webHidden/>
              </w:rPr>
              <w:t>6</w:t>
            </w:r>
            <w:r w:rsidR="00A05FAD">
              <w:rPr>
                <w:noProof/>
                <w:webHidden/>
              </w:rPr>
              <w:fldChar w:fldCharType="end"/>
            </w:r>
          </w:hyperlink>
        </w:p>
        <w:p w14:paraId="56C52FAB" w14:textId="061FADE7" w:rsidR="00A05FAD" w:rsidRDefault="00494FD4">
          <w:pPr>
            <w:pStyle w:val="TOC2"/>
            <w:tabs>
              <w:tab w:val="right" w:leader="dot" w:pos="7190"/>
            </w:tabs>
            <w:rPr>
              <w:noProof/>
              <w:lang w:val="en-001" w:eastAsia="en-001"/>
            </w:rPr>
          </w:pPr>
          <w:hyperlink w:anchor="_Toc5259911" w:history="1">
            <w:r w:rsidR="00A05FAD" w:rsidRPr="00CD69FC">
              <w:rPr>
                <w:rStyle w:val="Hyperlink"/>
                <w:rFonts w:ascii="Times New Roman" w:hAnsi="Times New Roman" w:cs="Times New Roman"/>
                <w:noProof/>
              </w:rPr>
              <w:t>CHAPTER 3: REQUIREMENTS AND ANALYSIS</w:t>
            </w:r>
            <w:r w:rsidR="00A05FAD">
              <w:rPr>
                <w:noProof/>
                <w:webHidden/>
              </w:rPr>
              <w:tab/>
            </w:r>
            <w:r w:rsidR="00A05FAD">
              <w:rPr>
                <w:noProof/>
                <w:webHidden/>
              </w:rPr>
              <w:fldChar w:fldCharType="begin"/>
            </w:r>
            <w:r w:rsidR="00A05FAD">
              <w:rPr>
                <w:noProof/>
                <w:webHidden/>
              </w:rPr>
              <w:instrText xml:space="preserve"> PAGEREF _Toc5259911 \h </w:instrText>
            </w:r>
            <w:r w:rsidR="00A05FAD">
              <w:rPr>
                <w:noProof/>
                <w:webHidden/>
              </w:rPr>
            </w:r>
            <w:r w:rsidR="00A05FAD">
              <w:rPr>
                <w:noProof/>
                <w:webHidden/>
              </w:rPr>
              <w:fldChar w:fldCharType="separate"/>
            </w:r>
            <w:r w:rsidR="00A05FAD">
              <w:rPr>
                <w:noProof/>
                <w:webHidden/>
              </w:rPr>
              <w:t>7</w:t>
            </w:r>
            <w:r w:rsidR="00A05FAD">
              <w:rPr>
                <w:noProof/>
                <w:webHidden/>
              </w:rPr>
              <w:fldChar w:fldCharType="end"/>
            </w:r>
          </w:hyperlink>
        </w:p>
        <w:p w14:paraId="65C28518" w14:textId="681B4120" w:rsidR="00A05FAD" w:rsidRDefault="00494FD4">
          <w:pPr>
            <w:pStyle w:val="TOC3"/>
            <w:tabs>
              <w:tab w:val="right" w:leader="dot" w:pos="7190"/>
            </w:tabs>
            <w:rPr>
              <w:noProof/>
              <w:lang w:val="en-001" w:eastAsia="en-001"/>
            </w:rPr>
          </w:pPr>
          <w:hyperlink w:anchor="_Toc5259912" w:history="1">
            <w:r w:rsidR="00A05FAD" w:rsidRPr="00CD69FC">
              <w:rPr>
                <w:rStyle w:val="Hyperlink"/>
                <w:noProof/>
              </w:rPr>
              <w:t>3.1. Problem Definition</w:t>
            </w:r>
            <w:r w:rsidR="00A05FAD">
              <w:rPr>
                <w:noProof/>
                <w:webHidden/>
              </w:rPr>
              <w:tab/>
            </w:r>
            <w:r w:rsidR="00A05FAD">
              <w:rPr>
                <w:noProof/>
                <w:webHidden/>
              </w:rPr>
              <w:fldChar w:fldCharType="begin"/>
            </w:r>
            <w:r w:rsidR="00A05FAD">
              <w:rPr>
                <w:noProof/>
                <w:webHidden/>
              </w:rPr>
              <w:instrText xml:space="preserve"> PAGEREF _Toc5259912 \h </w:instrText>
            </w:r>
            <w:r w:rsidR="00A05FAD">
              <w:rPr>
                <w:noProof/>
                <w:webHidden/>
              </w:rPr>
            </w:r>
            <w:r w:rsidR="00A05FAD">
              <w:rPr>
                <w:noProof/>
                <w:webHidden/>
              </w:rPr>
              <w:fldChar w:fldCharType="separate"/>
            </w:r>
            <w:r w:rsidR="00A05FAD">
              <w:rPr>
                <w:noProof/>
                <w:webHidden/>
              </w:rPr>
              <w:t>7</w:t>
            </w:r>
            <w:r w:rsidR="00A05FAD">
              <w:rPr>
                <w:noProof/>
                <w:webHidden/>
              </w:rPr>
              <w:fldChar w:fldCharType="end"/>
            </w:r>
          </w:hyperlink>
        </w:p>
        <w:p w14:paraId="7278C414" w14:textId="40A1079F" w:rsidR="00A05FAD" w:rsidRDefault="00494FD4">
          <w:pPr>
            <w:pStyle w:val="TOC3"/>
            <w:tabs>
              <w:tab w:val="right" w:leader="dot" w:pos="7190"/>
            </w:tabs>
            <w:rPr>
              <w:noProof/>
              <w:lang w:val="en-001" w:eastAsia="en-001"/>
            </w:rPr>
          </w:pPr>
          <w:hyperlink w:anchor="_Toc5259913" w:history="1">
            <w:r w:rsidR="00A05FAD" w:rsidRPr="00CD69FC">
              <w:rPr>
                <w:rStyle w:val="Hyperlink"/>
                <w:noProof/>
              </w:rPr>
              <w:t>3.2. Requirements Specification</w:t>
            </w:r>
            <w:r w:rsidR="00A05FAD">
              <w:rPr>
                <w:noProof/>
                <w:webHidden/>
              </w:rPr>
              <w:tab/>
            </w:r>
            <w:r w:rsidR="00A05FAD">
              <w:rPr>
                <w:noProof/>
                <w:webHidden/>
              </w:rPr>
              <w:fldChar w:fldCharType="begin"/>
            </w:r>
            <w:r w:rsidR="00A05FAD">
              <w:rPr>
                <w:noProof/>
                <w:webHidden/>
              </w:rPr>
              <w:instrText xml:space="preserve"> PAGEREF _Toc5259913 \h </w:instrText>
            </w:r>
            <w:r w:rsidR="00A05FAD">
              <w:rPr>
                <w:noProof/>
                <w:webHidden/>
              </w:rPr>
            </w:r>
            <w:r w:rsidR="00A05FAD">
              <w:rPr>
                <w:noProof/>
                <w:webHidden/>
              </w:rPr>
              <w:fldChar w:fldCharType="separate"/>
            </w:r>
            <w:r w:rsidR="00A05FAD">
              <w:rPr>
                <w:noProof/>
                <w:webHidden/>
              </w:rPr>
              <w:t>7</w:t>
            </w:r>
            <w:r w:rsidR="00A05FAD">
              <w:rPr>
                <w:noProof/>
                <w:webHidden/>
              </w:rPr>
              <w:fldChar w:fldCharType="end"/>
            </w:r>
          </w:hyperlink>
        </w:p>
        <w:p w14:paraId="1E0735B8" w14:textId="54E8DCA1" w:rsidR="00A05FAD" w:rsidRDefault="00494FD4">
          <w:pPr>
            <w:pStyle w:val="TOC3"/>
            <w:tabs>
              <w:tab w:val="right" w:leader="dot" w:pos="7190"/>
            </w:tabs>
            <w:rPr>
              <w:noProof/>
              <w:lang w:val="en-001" w:eastAsia="en-001"/>
            </w:rPr>
          </w:pPr>
          <w:hyperlink w:anchor="_Toc5259914" w:history="1">
            <w:r w:rsidR="00A05FAD" w:rsidRPr="00CD69FC">
              <w:rPr>
                <w:rStyle w:val="Hyperlink"/>
                <w:noProof/>
              </w:rPr>
              <w:t>3.2.1. Hardware Requirements</w:t>
            </w:r>
            <w:r w:rsidR="00A05FAD">
              <w:rPr>
                <w:noProof/>
                <w:webHidden/>
              </w:rPr>
              <w:tab/>
            </w:r>
            <w:r w:rsidR="00A05FAD">
              <w:rPr>
                <w:noProof/>
                <w:webHidden/>
              </w:rPr>
              <w:fldChar w:fldCharType="begin"/>
            </w:r>
            <w:r w:rsidR="00A05FAD">
              <w:rPr>
                <w:noProof/>
                <w:webHidden/>
              </w:rPr>
              <w:instrText xml:space="preserve"> PAGEREF _Toc5259914 \h </w:instrText>
            </w:r>
            <w:r w:rsidR="00A05FAD">
              <w:rPr>
                <w:noProof/>
                <w:webHidden/>
              </w:rPr>
            </w:r>
            <w:r w:rsidR="00A05FAD">
              <w:rPr>
                <w:noProof/>
                <w:webHidden/>
              </w:rPr>
              <w:fldChar w:fldCharType="separate"/>
            </w:r>
            <w:r w:rsidR="00A05FAD">
              <w:rPr>
                <w:noProof/>
                <w:webHidden/>
              </w:rPr>
              <w:t>8</w:t>
            </w:r>
            <w:r w:rsidR="00A05FAD">
              <w:rPr>
                <w:noProof/>
                <w:webHidden/>
              </w:rPr>
              <w:fldChar w:fldCharType="end"/>
            </w:r>
          </w:hyperlink>
        </w:p>
        <w:p w14:paraId="15A49077" w14:textId="12EF39F7" w:rsidR="00A05FAD" w:rsidRDefault="00494FD4">
          <w:pPr>
            <w:pStyle w:val="TOC3"/>
            <w:tabs>
              <w:tab w:val="right" w:leader="dot" w:pos="7190"/>
            </w:tabs>
            <w:rPr>
              <w:noProof/>
              <w:lang w:val="en-001" w:eastAsia="en-001"/>
            </w:rPr>
          </w:pPr>
          <w:hyperlink w:anchor="_Toc5259915" w:history="1">
            <w:r w:rsidR="00A05FAD" w:rsidRPr="00CD69FC">
              <w:rPr>
                <w:rStyle w:val="Hyperlink"/>
                <w:noProof/>
              </w:rPr>
              <w:t>3.2.2. Software Requirements</w:t>
            </w:r>
            <w:r w:rsidR="00A05FAD">
              <w:rPr>
                <w:noProof/>
                <w:webHidden/>
              </w:rPr>
              <w:tab/>
            </w:r>
            <w:r w:rsidR="00A05FAD">
              <w:rPr>
                <w:noProof/>
                <w:webHidden/>
              </w:rPr>
              <w:fldChar w:fldCharType="begin"/>
            </w:r>
            <w:r w:rsidR="00A05FAD">
              <w:rPr>
                <w:noProof/>
                <w:webHidden/>
              </w:rPr>
              <w:instrText xml:space="preserve"> PAGEREF _Toc5259915 \h </w:instrText>
            </w:r>
            <w:r w:rsidR="00A05FAD">
              <w:rPr>
                <w:noProof/>
                <w:webHidden/>
              </w:rPr>
            </w:r>
            <w:r w:rsidR="00A05FAD">
              <w:rPr>
                <w:noProof/>
                <w:webHidden/>
              </w:rPr>
              <w:fldChar w:fldCharType="separate"/>
            </w:r>
            <w:r w:rsidR="00A05FAD">
              <w:rPr>
                <w:noProof/>
                <w:webHidden/>
              </w:rPr>
              <w:t>8</w:t>
            </w:r>
            <w:r w:rsidR="00A05FAD">
              <w:rPr>
                <w:noProof/>
                <w:webHidden/>
              </w:rPr>
              <w:fldChar w:fldCharType="end"/>
            </w:r>
          </w:hyperlink>
        </w:p>
        <w:p w14:paraId="6546D6AE" w14:textId="2DBC2A46" w:rsidR="00A05FAD" w:rsidRDefault="00494FD4">
          <w:pPr>
            <w:pStyle w:val="TOC3"/>
            <w:tabs>
              <w:tab w:val="right" w:leader="dot" w:pos="7190"/>
            </w:tabs>
            <w:rPr>
              <w:noProof/>
              <w:lang w:val="en-001" w:eastAsia="en-001"/>
            </w:rPr>
          </w:pPr>
          <w:hyperlink w:anchor="_Toc5259916" w:history="1">
            <w:r w:rsidR="00A05FAD" w:rsidRPr="00CD69FC">
              <w:rPr>
                <w:rStyle w:val="Hyperlink"/>
                <w:noProof/>
              </w:rPr>
              <w:t>3.3. Conceptual Models</w:t>
            </w:r>
            <w:r w:rsidR="00A05FAD">
              <w:rPr>
                <w:noProof/>
                <w:webHidden/>
              </w:rPr>
              <w:tab/>
            </w:r>
            <w:r w:rsidR="00A05FAD">
              <w:rPr>
                <w:noProof/>
                <w:webHidden/>
              </w:rPr>
              <w:fldChar w:fldCharType="begin"/>
            </w:r>
            <w:r w:rsidR="00A05FAD">
              <w:rPr>
                <w:noProof/>
                <w:webHidden/>
              </w:rPr>
              <w:instrText xml:space="preserve"> PAGEREF _Toc5259916 \h </w:instrText>
            </w:r>
            <w:r w:rsidR="00A05FAD">
              <w:rPr>
                <w:noProof/>
                <w:webHidden/>
              </w:rPr>
            </w:r>
            <w:r w:rsidR="00A05FAD">
              <w:rPr>
                <w:noProof/>
                <w:webHidden/>
              </w:rPr>
              <w:fldChar w:fldCharType="separate"/>
            </w:r>
            <w:r w:rsidR="00A05FAD">
              <w:rPr>
                <w:noProof/>
                <w:webHidden/>
              </w:rPr>
              <w:t>8</w:t>
            </w:r>
            <w:r w:rsidR="00A05FAD">
              <w:rPr>
                <w:noProof/>
                <w:webHidden/>
              </w:rPr>
              <w:fldChar w:fldCharType="end"/>
            </w:r>
          </w:hyperlink>
        </w:p>
        <w:p w14:paraId="69A6CCEA" w14:textId="5198D029" w:rsidR="00A05FAD" w:rsidRDefault="00494FD4">
          <w:pPr>
            <w:pStyle w:val="TOC3"/>
            <w:tabs>
              <w:tab w:val="right" w:leader="dot" w:pos="7190"/>
            </w:tabs>
            <w:rPr>
              <w:noProof/>
              <w:lang w:val="en-001" w:eastAsia="en-001"/>
            </w:rPr>
          </w:pPr>
          <w:hyperlink w:anchor="_Toc5259917" w:history="1">
            <w:r w:rsidR="00A05FAD" w:rsidRPr="00CD69FC">
              <w:rPr>
                <w:rStyle w:val="Hyperlink"/>
                <w:noProof/>
              </w:rPr>
              <w:t>3.3.1. Use Case Diagram</w:t>
            </w:r>
            <w:r w:rsidR="00A05FAD">
              <w:rPr>
                <w:noProof/>
                <w:webHidden/>
              </w:rPr>
              <w:tab/>
            </w:r>
            <w:r w:rsidR="00A05FAD">
              <w:rPr>
                <w:noProof/>
                <w:webHidden/>
              </w:rPr>
              <w:fldChar w:fldCharType="begin"/>
            </w:r>
            <w:r w:rsidR="00A05FAD">
              <w:rPr>
                <w:noProof/>
                <w:webHidden/>
              </w:rPr>
              <w:instrText xml:space="preserve"> PAGEREF _Toc5259917 \h </w:instrText>
            </w:r>
            <w:r w:rsidR="00A05FAD">
              <w:rPr>
                <w:noProof/>
                <w:webHidden/>
              </w:rPr>
            </w:r>
            <w:r w:rsidR="00A05FAD">
              <w:rPr>
                <w:noProof/>
                <w:webHidden/>
              </w:rPr>
              <w:fldChar w:fldCharType="separate"/>
            </w:r>
            <w:r w:rsidR="00A05FAD">
              <w:rPr>
                <w:noProof/>
                <w:webHidden/>
              </w:rPr>
              <w:t>8</w:t>
            </w:r>
            <w:r w:rsidR="00A05FAD">
              <w:rPr>
                <w:noProof/>
                <w:webHidden/>
              </w:rPr>
              <w:fldChar w:fldCharType="end"/>
            </w:r>
          </w:hyperlink>
        </w:p>
        <w:p w14:paraId="3F1028F1" w14:textId="0118DF98" w:rsidR="00A05FAD" w:rsidRDefault="00494FD4">
          <w:pPr>
            <w:pStyle w:val="TOC3"/>
            <w:tabs>
              <w:tab w:val="right" w:leader="dot" w:pos="7190"/>
            </w:tabs>
            <w:rPr>
              <w:noProof/>
              <w:lang w:val="en-001" w:eastAsia="en-001"/>
            </w:rPr>
          </w:pPr>
          <w:hyperlink w:anchor="_Toc5259918" w:history="1">
            <w:r w:rsidR="00A05FAD" w:rsidRPr="00CD69FC">
              <w:rPr>
                <w:rStyle w:val="Hyperlink"/>
                <w:noProof/>
              </w:rPr>
              <w:t>3.3.2. Sequence Diagram</w:t>
            </w:r>
            <w:r w:rsidR="00A05FAD">
              <w:rPr>
                <w:noProof/>
                <w:webHidden/>
              </w:rPr>
              <w:tab/>
            </w:r>
            <w:r w:rsidR="00A05FAD">
              <w:rPr>
                <w:noProof/>
                <w:webHidden/>
              </w:rPr>
              <w:fldChar w:fldCharType="begin"/>
            </w:r>
            <w:r w:rsidR="00A05FAD">
              <w:rPr>
                <w:noProof/>
                <w:webHidden/>
              </w:rPr>
              <w:instrText xml:space="preserve"> PAGEREF _Toc5259918 \h </w:instrText>
            </w:r>
            <w:r w:rsidR="00A05FAD">
              <w:rPr>
                <w:noProof/>
                <w:webHidden/>
              </w:rPr>
            </w:r>
            <w:r w:rsidR="00A05FAD">
              <w:rPr>
                <w:noProof/>
                <w:webHidden/>
              </w:rPr>
              <w:fldChar w:fldCharType="separate"/>
            </w:r>
            <w:r w:rsidR="00A05FAD">
              <w:rPr>
                <w:noProof/>
                <w:webHidden/>
              </w:rPr>
              <w:t>9</w:t>
            </w:r>
            <w:r w:rsidR="00A05FAD">
              <w:rPr>
                <w:noProof/>
                <w:webHidden/>
              </w:rPr>
              <w:fldChar w:fldCharType="end"/>
            </w:r>
          </w:hyperlink>
        </w:p>
        <w:p w14:paraId="69FF69A9" w14:textId="7B3DEACE" w:rsidR="00A05FAD" w:rsidRDefault="00494FD4">
          <w:pPr>
            <w:pStyle w:val="TOC3"/>
            <w:tabs>
              <w:tab w:val="right" w:leader="dot" w:pos="7190"/>
            </w:tabs>
            <w:rPr>
              <w:noProof/>
              <w:lang w:val="en-001" w:eastAsia="en-001"/>
            </w:rPr>
          </w:pPr>
          <w:hyperlink w:anchor="_Toc5259919" w:history="1">
            <w:r w:rsidR="00A05FAD" w:rsidRPr="00CD69FC">
              <w:rPr>
                <w:rStyle w:val="Hyperlink"/>
                <w:noProof/>
              </w:rPr>
              <w:t>3.3.3. ER Diagram</w:t>
            </w:r>
            <w:r w:rsidR="00A05FAD">
              <w:rPr>
                <w:noProof/>
                <w:webHidden/>
              </w:rPr>
              <w:tab/>
            </w:r>
            <w:r w:rsidR="00A05FAD">
              <w:rPr>
                <w:noProof/>
                <w:webHidden/>
              </w:rPr>
              <w:fldChar w:fldCharType="begin"/>
            </w:r>
            <w:r w:rsidR="00A05FAD">
              <w:rPr>
                <w:noProof/>
                <w:webHidden/>
              </w:rPr>
              <w:instrText xml:space="preserve"> PAGEREF _Toc5259919 \h </w:instrText>
            </w:r>
            <w:r w:rsidR="00A05FAD">
              <w:rPr>
                <w:noProof/>
                <w:webHidden/>
              </w:rPr>
            </w:r>
            <w:r w:rsidR="00A05FAD">
              <w:rPr>
                <w:noProof/>
                <w:webHidden/>
              </w:rPr>
              <w:fldChar w:fldCharType="separate"/>
            </w:r>
            <w:r w:rsidR="00A05FAD">
              <w:rPr>
                <w:noProof/>
                <w:webHidden/>
              </w:rPr>
              <w:t>11</w:t>
            </w:r>
            <w:r w:rsidR="00A05FAD">
              <w:rPr>
                <w:noProof/>
                <w:webHidden/>
              </w:rPr>
              <w:fldChar w:fldCharType="end"/>
            </w:r>
          </w:hyperlink>
        </w:p>
        <w:p w14:paraId="06855682" w14:textId="79A58D9D" w:rsidR="00A05FAD" w:rsidRDefault="00494FD4">
          <w:pPr>
            <w:pStyle w:val="TOC2"/>
            <w:tabs>
              <w:tab w:val="right" w:leader="dot" w:pos="7190"/>
            </w:tabs>
            <w:rPr>
              <w:noProof/>
              <w:lang w:val="en-001" w:eastAsia="en-001"/>
            </w:rPr>
          </w:pPr>
          <w:hyperlink w:anchor="_Toc5259920" w:history="1">
            <w:r w:rsidR="00A05FAD" w:rsidRPr="00CD69FC">
              <w:rPr>
                <w:rStyle w:val="Hyperlink"/>
                <w:rFonts w:ascii="Times New Roman" w:hAnsi="Times New Roman" w:cs="Times New Roman"/>
                <w:noProof/>
              </w:rPr>
              <w:t>CHAPTER 4: SYSTEM DESIGN</w:t>
            </w:r>
            <w:r w:rsidR="00A05FAD">
              <w:rPr>
                <w:noProof/>
                <w:webHidden/>
              </w:rPr>
              <w:tab/>
            </w:r>
            <w:r w:rsidR="00A05FAD">
              <w:rPr>
                <w:noProof/>
                <w:webHidden/>
              </w:rPr>
              <w:fldChar w:fldCharType="begin"/>
            </w:r>
            <w:r w:rsidR="00A05FAD">
              <w:rPr>
                <w:noProof/>
                <w:webHidden/>
              </w:rPr>
              <w:instrText xml:space="preserve"> PAGEREF _Toc5259920 \h </w:instrText>
            </w:r>
            <w:r w:rsidR="00A05FAD">
              <w:rPr>
                <w:noProof/>
                <w:webHidden/>
              </w:rPr>
            </w:r>
            <w:r w:rsidR="00A05FAD">
              <w:rPr>
                <w:noProof/>
                <w:webHidden/>
              </w:rPr>
              <w:fldChar w:fldCharType="separate"/>
            </w:r>
            <w:r w:rsidR="00A05FAD">
              <w:rPr>
                <w:noProof/>
                <w:webHidden/>
              </w:rPr>
              <w:t>12</w:t>
            </w:r>
            <w:r w:rsidR="00A05FAD">
              <w:rPr>
                <w:noProof/>
                <w:webHidden/>
              </w:rPr>
              <w:fldChar w:fldCharType="end"/>
            </w:r>
          </w:hyperlink>
        </w:p>
        <w:p w14:paraId="44547219" w14:textId="5CAAB4D7" w:rsidR="00A05FAD" w:rsidRDefault="00494FD4">
          <w:pPr>
            <w:pStyle w:val="TOC3"/>
            <w:tabs>
              <w:tab w:val="right" w:leader="dot" w:pos="7190"/>
            </w:tabs>
            <w:rPr>
              <w:noProof/>
              <w:lang w:val="en-001" w:eastAsia="en-001"/>
            </w:rPr>
          </w:pPr>
          <w:hyperlink w:anchor="_Toc5259921" w:history="1">
            <w:r w:rsidR="00A05FAD" w:rsidRPr="00CD69FC">
              <w:rPr>
                <w:rStyle w:val="Hyperlink"/>
                <w:noProof/>
              </w:rPr>
              <w:t>4.1. Basic Modules</w:t>
            </w:r>
            <w:r w:rsidR="00A05FAD">
              <w:rPr>
                <w:noProof/>
                <w:webHidden/>
              </w:rPr>
              <w:tab/>
            </w:r>
            <w:r w:rsidR="00A05FAD">
              <w:rPr>
                <w:noProof/>
                <w:webHidden/>
              </w:rPr>
              <w:fldChar w:fldCharType="begin"/>
            </w:r>
            <w:r w:rsidR="00A05FAD">
              <w:rPr>
                <w:noProof/>
                <w:webHidden/>
              </w:rPr>
              <w:instrText xml:space="preserve"> PAGEREF _Toc5259921 \h </w:instrText>
            </w:r>
            <w:r w:rsidR="00A05FAD">
              <w:rPr>
                <w:noProof/>
                <w:webHidden/>
              </w:rPr>
            </w:r>
            <w:r w:rsidR="00A05FAD">
              <w:rPr>
                <w:noProof/>
                <w:webHidden/>
              </w:rPr>
              <w:fldChar w:fldCharType="separate"/>
            </w:r>
            <w:r w:rsidR="00A05FAD">
              <w:rPr>
                <w:noProof/>
                <w:webHidden/>
              </w:rPr>
              <w:t>12</w:t>
            </w:r>
            <w:r w:rsidR="00A05FAD">
              <w:rPr>
                <w:noProof/>
                <w:webHidden/>
              </w:rPr>
              <w:fldChar w:fldCharType="end"/>
            </w:r>
          </w:hyperlink>
        </w:p>
        <w:p w14:paraId="76A9FDBF" w14:textId="64C5CF9F" w:rsidR="00A05FAD" w:rsidRDefault="00494FD4">
          <w:pPr>
            <w:pStyle w:val="TOC3"/>
            <w:tabs>
              <w:tab w:val="left" w:pos="1100"/>
              <w:tab w:val="right" w:leader="dot" w:pos="7190"/>
            </w:tabs>
            <w:rPr>
              <w:noProof/>
              <w:lang w:val="en-001" w:eastAsia="en-001"/>
            </w:rPr>
          </w:pPr>
          <w:hyperlink w:anchor="_Toc5259922" w:history="1">
            <w:r w:rsidR="00A05FAD" w:rsidRPr="00CD69FC">
              <w:rPr>
                <w:rStyle w:val="Hyperlink"/>
                <w:noProof/>
              </w:rPr>
              <w:t>4.2.</w:t>
            </w:r>
            <w:r w:rsidR="00A05FAD">
              <w:rPr>
                <w:noProof/>
                <w:lang w:val="en-001" w:eastAsia="en-001"/>
              </w:rPr>
              <w:tab/>
            </w:r>
            <w:r w:rsidR="00A05FAD" w:rsidRPr="00CD69FC">
              <w:rPr>
                <w:rStyle w:val="Hyperlink"/>
                <w:noProof/>
              </w:rPr>
              <w:t>Data Design</w:t>
            </w:r>
            <w:r w:rsidR="00A05FAD">
              <w:rPr>
                <w:noProof/>
                <w:webHidden/>
              </w:rPr>
              <w:tab/>
            </w:r>
            <w:r w:rsidR="00A05FAD">
              <w:rPr>
                <w:noProof/>
                <w:webHidden/>
              </w:rPr>
              <w:fldChar w:fldCharType="begin"/>
            </w:r>
            <w:r w:rsidR="00A05FAD">
              <w:rPr>
                <w:noProof/>
                <w:webHidden/>
              </w:rPr>
              <w:instrText xml:space="preserve"> PAGEREF _Toc5259922 \h </w:instrText>
            </w:r>
            <w:r w:rsidR="00A05FAD">
              <w:rPr>
                <w:noProof/>
                <w:webHidden/>
              </w:rPr>
            </w:r>
            <w:r w:rsidR="00A05FAD">
              <w:rPr>
                <w:noProof/>
                <w:webHidden/>
              </w:rPr>
              <w:fldChar w:fldCharType="separate"/>
            </w:r>
            <w:r w:rsidR="00A05FAD">
              <w:rPr>
                <w:noProof/>
                <w:webHidden/>
              </w:rPr>
              <w:t>20</w:t>
            </w:r>
            <w:r w:rsidR="00A05FAD">
              <w:rPr>
                <w:noProof/>
                <w:webHidden/>
              </w:rPr>
              <w:fldChar w:fldCharType="end"/>
            </w:r>
          </w:hyperlink>
        </w:p>
        <w:p w14:paraId="72789254" w14:textId="2DC6B01F" w:rsidR="00A05FAD" w:rsidRDefault="00494FD4">
          <w:pPr>
            <w:pStyle w:val="TOC3"/>
            <w:tabs>
              <w:tab w:val="right" w:leader="dot" w:pos="7190"/>
            </w:tabs>
            <w:rPr>
              <w:noProof/>
              <w:lang w:val="en-001" w:eastAsia="en-001"/>
            </w:rPr>
          </w:pPr>
          <w:hyperlink w:anchor="_Toc5259923" w:history="1">
            <w:r w:rsidR="00A05FAD" w:rsidRPr="00CD69FC">
              <w:rPr>
                <w:rStyle w:val="Hyperlink"/>
                <w:noProof/>
              </w:rPr>
              <w:t>4.2.1.  Schema Design</w:t>
            </w:r>
            <w:r w:rsidR="00A05FAD">
              <w:rPr>
                <w:noProof/>
                <w:webHidden/>
              </w:rPr>
              <w:tab/>
            </w:r>
            <w:r w:rsidR="00A05FAD">
              <w:rPr>
                <w:noProof/>
                <w:webHidden/>
              </w:rPr>
              <w:fldChar w:fldCharType="begin"/>
            </w:r>
            <w:r w:rsidR="00A05FAD">
              <w:rPr>
                <w:noProof/>
                <w:webHidden/>
              </w:rPr>
              <w:instrText xml:space="preserve"> PAGEREF _Toc5259923 \h </w:instrText>
            </w:r>
            <w:r w:rsidR="00A05FAD">
              <w:rPr>
                <w:noProof/>
                <w:webHidden/>
              </w:rPr>
            </w:r>
            <w:r w:rsidR="00A05FAD">
              <w:rPr>
                <w:noProof/>
                <w:webHidden/>
              </w:rPr>
              <w:fldChar w:fldCharType="separate"/>
            </w:r>
            <w:r w:rsidR="00A05FAD">
              <w:rPr>
                <w:noProof/>
                <w:webHidden/>
              </w:rPr>
              <w:t>20</w:t>
            </w:r>
            <w:r w:rsidR="00A05FAD">
              <w:rPr>
                <w:noProof/>
                <w:webHidden/>
              </w:rPr>
              <w:fldChar w:fldCharType="end"/>
            </w:r>
          </w:hyperlink>
        </w:p>
        <w:p w14:paraId="169289CB" w14:textId="6811348C" w:rsidR="00A05FAD" w:rsidRDefault="00494FD4">
          <w:pPr>
            <w:pStyle w:val="TOC3"/>
            <w:tabs>
              <w:tab w:val="right" w:leader="dot" w:pos="7190"/>
            </w:tabs>
            <w:rPr>
              <w:noProof/>
              <w:lang w:val="en-001" w:eastAsia="en-001"/>
            </w:rPr>
          </w:pPr>
          <w:hyperlink w:anchor="_Toc5259924" w:history="1">
            <w:r w:rsidR="00A05FAD" w:rsidRPr="00CD69FC">
              <w:rPr>
                <w:rStyle w:val="Hyperlink"/>
                <w:noProof/>
              </w:rPr>
              <w:t>4.2.2. Data Integrity and Constraints</w:t>
            </w:r>
            <w:r w:rsidR="00A05FAD">
              <w:rPr>
                <w:noProof/>
                <w:webHidden/>
              </w:rPr>
              <w:tab/>
            </w:r>
            <w:r w:rsidR="00A05FAD">
              <w:rPr>
                <w:noProof/>
                <w:webHidden/>
              </w:rPr>
              <w:fldChar w:fldCharType="begin"/>
            </w:r>
            <w:r w:rsidR="00A05FAD">
              <w:rPr>
                <w:noProof/>
                <w:webHidden/>
              </w:rPr>
              <w:instrText xml:space="preserve"> PAGEREF _Toc5259924 \h </w:instrText>
            </w:r>
            <w:r w:rsidR="00A05FAD">
              <w:rPr>
                <w:noProof/>
                <w:webHidden/>
              </w:rPr>
            </w:r>
            <w:r w:rsidR="00A05FAD">
              <w:rPr>
                <w:noProof/>
                <w:webHidden/>
              </w:rPr>
              <w:fldChar w:fldCharType="separate"/>
            </w:r>
            <w:r w:rsidR="00A05FAD">
              <w:rPr>
                <w:noProof/>
                <w:webHidden/>
              </w:rPr>
              <w:t>22</w:t>
            </w:r>
            <w:r w:rsidR="00A05FAD">
              <w:rPr>
                <w:noProof/>
                <w:webHidden/>
              </w:rPr>
              <w:fldChar w:fldCharType="end"/>
            </w:r>
          </w:hyperlink>
        </w:p>
        <w:p w14:paraId="0EBCEC2B" w14:textId="170C57A9" w:rsidR="00A05FAD" w:rsidRDefault="00494FD4">
          <w:pPr>
            <w:pStyle w:val="TOC3"/>
            <w:tabs>
              <w:tab w:val="left" w:pos="1100"/>
              <w:tab w:val="right" w:leader="dot" w:pos="7190"/>
            </w:tabs>
            <w:rPr>
              <w:noProof/>
              <w:lang w:val="en-001" w:eastAsia="en-001"/>
            </w:rPr>
          </w:pPr>
          <w:hyperlink w:anchor="_Toc5259925" w:history="1">
            <w:r w:rsidR="00A05FAD" w:rsidRPr="00CD69FC">
              <w:rPr>
                <w:rStyle w:val="Hyperlink"/>
                <w:noProof/>
              </w:rPr>
              <w:t>4.3.</w:t>
            </w:r>
            <w:r w:rsidR="00A05FAD">
              <w:rPr>
                <w:noProof/>
                <w:lang w:val="en-001" w:eastAsia="en-001"/>
              </w:rPr>
              <w:tab/>
            </w:r>
            <w:r w:rsidR="00A05FAD" w:rsidRPr="00CD69FC">
              <w:rPr>
                <w:rStyle w:val="Hyperlink"/>
                <w:noProof/>
              </w:rPr>
              <w:t>User Interface Deisgn</w:t>
            </w:r>
            <w:r w:rsidR="00A05FAD">
              <w:rPr>
                <w:noProof/>
                <w:webHidden/>
              </w:rPr>
              <w:tab/>
            </w:r>
            <w:r w:rsidR="00A05FAD">
              <w:rPr>
                <w:noProof/>
                <w:webHidden/>
              </w:rPr>
              <w:fldChar w:fldCharType="begin"/>
            </w:r>
            <w:r w:rsidR="00A05FAD">
              <w:rPr>
                <w:noProof/>
                <w:webHidden/>
              </w:rPr>
              <w:instrText xml:space="preserve"> PAGEREF _Toc5259925 \h </w:instrText>
            </w:r>
            <w:r w:rsidR="00A05FAD">
              <w:rPr>
                <w:noProof/>
                <w:webHidden/>
              </w:rPr>
            </w:r>
            <w:r w:rsidR="00A05FAD">
              <w:rPr>
                <w:noProof/>
                <w:webHidden/>
              </w:rPr>
              <w:fldChar w:fldCharType="separate"/>
            </w:r>
            <w:r w:rsidR="00A05FAD">
              <w:rPr>
                <w:noProof/>
                <w:webHidden/>
              </w:rPr>
              <w:t>22</w:t>
            </w:r>
            <w:r w:rsidR="00A05FAD">
              <w:rPr>
                <w:noProof/>
                <w:webHidden/>
              </w:rPr>
              <w:fldChar w:fldCharType="end"/>
            </w:r>
          </w:hyperlink>
        </w:p>
        <w:p w14:paraId="00BCE2AD" w14:textId="4941BC98" w:rsidR="00A05FAD" w:rsidRDefault="00494FD4">
          <w:pPr>
            <w:pStyle w:val="TOC3"/>
            <w:tabs>
              <w:tab w:val="left" w:pos="1100"/>
              <w:tab w:val="right" w:leader="dot" w:pos="7190"/>
            </w:tabs>
            <w:rPr>
              <w:noProof/>
              <w:lang w:val="en-001" w:eastAsia="en-001"/>
            </w:rPr>
          </w:pPr>
          <w:hyperlink w:anchor="_Toc5259926" w:history="1">
            <w:r w:rsidR="00A05FAD" w:rsidRPr="00CD69FC">
              <w:rPr>
                <w:rStyle w:val="Hyperlink"/>
                <w:noProof/>
              </w:rPr>
              <w:t>4.5.</w:t>
            </w:r>
            <w:r w:rsidR="00A05FAD">
              <w:rPr>
                <w:noProof/>
                <w:lang w:val="en-001" w:eastAsia="en-001"/>
              </w:rPr>
              <w:tab/>
            </w:r>
            <w:r w:rsidR="00A05FAD" w:rsidRPr="00CD69FC">
              <w:rPr>
                <w:rStyle w:val="Hyperlink"/>
                <w:noProof/>
              </w:rPr>
              <w:t>Security Issues</w:t>
            </w:r>
            <w:r w:rsidR="00A05FAD">
              <w:rPr>
                <w:noProof/>
                <w:webHidden/>
              </w:rPr>
              <w:tab/>
            </w:r>
            <w:r w:rsidR="00A05FAD">
              <w:rPr>
                <w:noProof/>
                <w:webHidden/>
              </w:rPr>
              <w:fldChar w:fldCharType="begin"/>
            </w:r>
            <w:r w:rsidR="00A05FAD">
              <w:rPr>
                <w:noProof/>
                <w:webHidden/>
              </w:rPr>
              <w:instrText xml:space="preserve"> PAGEREF _Toc5259926 \h </w:instrText>
            </w:r>
            <w:r w:rsidR="00A05FAD">
              <w:rPr>
                <w:noProof/>
                <w:webHidden/>
              </w:rPr>
            </w:r>
            <w:r w:rsidR="00A05FAD">
              <w:rPr>
                <w:noProof/>
                <w:webHidden/>
              </w:rPr>
              <w:fldChar w:fldCharType="separate"/>
            </w:r>
            <w:r w:rsidR="00A05FAD">
              <w:rPr>
                <w:noProof/>
                <w:webHidden/>
              </w:rPr>
              <w:t>25</w:t>
            </w:r>
            <w:r w:rsidR="00A05FAD">
              <w:rPr>
                <w:noProof/>
                <w:webHidden/>
              </w:rPr>
              <w:fldChar w:fldCharType="end"/>
            </w:r>
          </w:hyperlink>
        </w:p>
        <w:p w14:paraId="6950AB09" w14:textId="245FE9DD" w:rsidR="00A05FAD" w:rsidRDefault="00494FD4">
          <w:pPr>
            <w:pStyle w:val="TOC3"/>
            <w:tabs>
              <w:tab w:val="left" w:pos="1100"/>
              <w:tab w:val="right" w:leader="dot" w:pos="7190"/>
            </w:tabs>
            <w:rPr>
              <w:noProof/>
              <w:lang w:val="en-001" w:eastAsia="en-001"/>
            </w:rPr>
          </w:pPr>
          <w:hyperlink w:anchor="_Toc5259927" w:history="1">
            <w:r w:rsidR="00A05FAD" w:rsidRPr="00CD69FC">
              <w:rPr>
                <w:rStyle w:val="Hyperlink"/>
                <w:noProof/>
              </w:rPr>
              <w:t>4.6.</w:t>
            </w:r>
            <w:r w:rsidR="00A05FAD">
              <w:rPr>
                <w:noProof/>
                <w:lang w:val="en-001" w:eastAsia="en-001"/>
              </w:rPr>
              <w:tab/>
            </w:r>
            <w:r w:rsidR="00A05FAD" w:rsidRPr="00CD69FC">
              <w:rPr>
                <w:rStyle w:val="Hyperlink"/>
                <w:noProof/>
              </w:rPr>
              <w:t>Test Case Design</w:t>
            </w:r>
            <w:r w:rsidR="00A05FAD">
              <w:rPr>
                <w:noProof/>
                <w:webHidden/>
              </w:rPr>
              <w:tab/>
            </w:r>
            <w:r w:rsidR="00A05FAD">
              <w:rPr>
                <w:noProof/>
                <w:webHidden/>
              </w:rPr>
              <w:fldChar w:fldCharType="begin"/>
            </w:r>
            <w:r w:rsidR="00A05FAD">
              <w:rPr>
                <w:noProof/>
                <w:webHidden/>
              </w:rPr>
              <w:instrText xml:space="preserve"> PAGEREF _Toc5259927 \h </w:instrText>
            </w:r>
            <w:r w:rsidR="00A05FAD">
              <w:rPr>
                <w:noProof/>
                <w:webHidden/>
              </w:rPr>
            </w:r>
            <w:r w:rsidR="00A05FAD">
              <w:rPr>
                <w:noProof/>
                <w:webHidden/>
              </w:rPr>
              <w:fldChar w:fldCharType="separate"/>
            </w:r>
            <w:r w:rsidR="00A05FAD">
              <w:rPr>
                <w:noProof/>
                <w:webHidden/>
              </w:rPr>
              <w:t>25</w:t>
            </w:r>
            <w:r w:rsidR="00A05FAD">
              <w:rPr>
                <w:noProof/>
                <w:webHidden/>
              </w:rPr>
              <w:fldChar w:fldCharType="end"/>
            </w:r>
          </w:hyperlink>
        </w:p>
        <w:p w14:paraId="56BE6E35" w14:textId="40935FF3" w:rsidR="00A05FAD" w:rsidRDefault="00494FD4">
          <w:pPr>
            <w:pStyle w:val="TOC2"/>
            <w:tabs>
              <w:tab w:val="right" w:leader="dot" w:pos="7190"/>
            </w:tabs>
            <w:rPr>
              <w:noProof/>
              <w:lang w:val="en-001" w:eastAsia="en-001"/>
            </w:rPr>
          </w:pPr>
          <w:hyperlink w:anchor="_Toc5259928" w:history="1">
            <w:r w:rsidR="00A05FAD" w:rsidRPr="00CD69FC">
              <w:rPr>
                <w:rStyle w:val="Hyperlink"/>
                <w:rFonts w:ascii="Times New Roman" w:hAnsi="Times New Roman" w:cs="Times New Roman"/>
                <w:noProof/>
              </w:rPr>
              <w:t>CHAPTER 5: IMPLEMENTATION AND TESTING</w:t>
            </w:r>
            <w:r w:rsidR="00A05FAD">
              <w:rPr>
                <w:noProof/>
                <w:webHidden/>
              </w:rPr>
              <w:tab/>
            </w:r>
            <w:r w:rsidR="00A05FAD">
              <w:rPr>
                <w:noProof/>
                <w:webHidden/>
              </w:rPr>
              <w:fldChar w:fldCharType="begin"/>
            </w:r>
            <w:r w:rsidR="00A05FAD">
              <w:rPr>
                <w:noProof/>
                <w:webHidden/>
              </w:rPr>
              <w:instrText xml:space="preserve"> PAGEREF _Toc5259928 \h </w:instrText>
            </w:r>
            <w:r w:rsidR="00A05FAD">
              <w:rPr>
                <w:noProof/>
                <w:webHidden/>
              </w:rPr>
            </w:r>
            <w:r w:rsidR="00A05FAD">
              <w:rPr>
                <w:noProof/>
                <w:webHidden/>
              </w:rPr>
              <w:fldChar w:fldCharType="separate"/>
            </w:r>
            <w:r w:rsidR="00A05FAD">
              <w:rPr>
                <w:noProof/>
                <w:webHidden/>
              </w:rPr>
              <w:t>26</w:t>
            </w:r>
            <w:r w:rsidR="00A05FAD">
              <w:rPr>
                <w:noProof/>
                <w:webHidden/>
              </w:rPr>
              <w:fldChar w:fldCharType="end"/>
            </w:r>
          </w:hyperlink>
        </w:p>
        <w:p w14:paraId="6296C8CF" w14:textId="33E96BCC" w:rsidR="00A05FAD" w:rsidRDefault="00494FD4">
          <w:pPr>
            <w:pStyle w:val="TOC3"/>
            <w:tabs>
              <w:tab w:val="left" w:pos="1100"/>
              <w:tab w:val="right" w:leader="dot" w:pos="7190"/>
            </w:tabs>
            <w:rPr>
              <w:noProof/>
              <w:lang w:val="en-001" w:eastAsia="en-001"/>
            </w:rPr>
          </w:pPr>
          <w:hyperlink w:anchor="_Toc5259929" w:history="1">
            <w:r w:rsidR="00A05FAD" w:rsidRPr="00CD69FC">
              <w:rPr>
                <w:rStyle w:val="Hyperlink"/>
                <w:noProof/>
              </w:rPr>
              <w:t>5.1.</w:t>
            </w:r>
            <w:r w:rsidR="00A05FAD">
              <w:rPr>
                <w:noProof/>
                <w:lang w:val="en-001" w:eastAsia="en-001"/>
              </w:rPr>
              <w:tab/>
            </w:r>
            <w:r w:rsidR="00A05FAD" w:rsidRPr="00CD69FC">
              <w:rPr>
                <w:rStyle w:val="Hyperlink"/>
                <w:noProof/>
              </w:rPr>
              <w:t>Implementation Approaches</w:t>
            </w:r>
            <w:r w:rsidR="00A05FAD">
              <w:rPr>
                <w:noProof/>
                <w:webHidden/>
              </w:rPr>
              <w:tab/>
            </w:r>
            <w:r w:rsidR="00A05FAD">
              <w:rPr>
                <w:noProof/>
                <w:webHidden/>
              </w:rPr>
              <w:fldChar w:fldCharType="begin"/>
            </w:r>
            <w:r w:rsidR="00A05FAD">
              <w:rPr>
                <w:noProof/>
                <w:webHidden/>
              </w:rPr>
              <w:instrText xml:space="preserve"> PAGEREF _Toc5259929 \h </w:instrText>
            </w:r>
            <w:r w:rsidR="00A05FAD">
              <w:rPr>
                <w:noProof/>
                <w:webHidden/>
              </w:rPr>
            </w:r>
            <w:r w:rsidR="00A05FAD">
              <w:rPr>
                <w:noProof/>
                <w:webHidden/>
              </w:rPr>
              <w:fldChar w:fldCharType="separate"/>
            </w:r>
            <w:r w:rsidR="00A05FAD">
              <w:rPr>
                <w:noProof/>
                <w:webHidden/>
              </w:rPr>
              <w:t>26</w:t>
            </w:r>
            <w:r w:rsidR="00A05FAD">
              <w:rPr>
                <w:noProof/>
                <w:webHidden/>
              </w:rPr>
              <w:fldChar w:fldCharType="end"/>
            </w:r>
          </w:hyperlink>
        </w:p>
        <w:p w14:paraId="4DA29A12" w14:textId="388E4B14" w:rsidR="00A05FAD" w:rsidRDefault="00494FD4">
          <w:pPr>
            <w:pStyle w:val="TOC3"/>
            <w:tabs>
              <w:tab w:val="left" w:pos="1100"/>
              <w:tab w:val="right" w:leader="dot" w:pos="7190"/>
            </w:tabs>
            <w:rPr>
              <w:noProof/>
              <w:lang w:val="en-001" w:eastAsia="en-001"/>
            </w:rPr>
          </w:pPr>
          <w:hyperlink w:anchor="_Toc5259930" w:history="1">
            <w:r w:rsidR="00A05FAD" w:rsidRPr="00CD69FC">
              <w:rPr>
                <w:rStyle w:val="Hyperlink"/>
                <w:noProof/>
              </w:rPr>
              <w:t>5.2.</w:t>
            </w:r>
            <w:r w:rsidR="00A05FAD">
              <w:rPr>
                <w:noProof/>
                <w:lang w:val="en-001" w:eastAsia="en-001"/>
              </w:rPr>
              <w:tab/>
            </w:r>
            <w:r w:rsidR="00A05FAD" w:rsidRPr="00CD69FC">
              <w:rPr>
                <w:rStyle w:val="Hyperlink"/>
                <w:noProof/>
              </w:rPr>
              <w:t>Coding details and Code Efficiency</w:t>
            </w:r>
            <w:r w:rsidR="00A05FAD">
              <w:rPr>
                <w:noProof/>
                <w:webHidden/>
              </w:rPr>
              <w:tab/>
            </w:r>
            <w:r w:rsidR="00A05FAD">
              <w:rPr>
                <w:noProof/>
                <w:webHidden/>
              </w:rPr>
              <w:fldChar w:fldCharType="begin"/>
            </w:r>
            <w:r w:rsidR="00A05FAD">
              <w:rPr>
                <w:noProof/>
                <w:webHidden/>
              </w:rPr>
              <w:instrText xml:space="preserve"> PAGEREF _Toc5259930 \h </w:instrText>
            </w:r>
            <w:r w:rsidR="00A05FAD">
              <w:rPr>
                <w:noProof/>
                <w:webHidden/>
              </w:rPr>
            </w:r>
            <w:r w:rsidR="00A05FAD">
              <w:rPr>
                <w:noProof/>
                <w:webHidden/>
              </w:rPr>
              <w:fldChar w:fldCharType="separate"/>
            </w:r>
            <w:r w:rsidR="00A05FAD">
              <w:rPr>
                <w:noProof/>
                <w:webHidden/>
              </w:rPr>
              <w:t>27</w:t>
            </w:r>
            <w:r w:rsidR="00A05FAD">
              <w:rPr>
                <w:noProof/>
                <w:webHidden/>
              </w:rPr>
              <w:fldChar w:fldCharType="end"/>
            </w:r>
          </w:hyperlink>
        </w:p>
        <w:p w14:paraId="71FD7B74" w14:textId="336B9376" w:rsidR="00A05FAD" w:rsidRDefault="00494FD4">
          <w:pPr>
            <w:pStyle w:val="TOC3"/>
            <w:tabs>
              <w:tab w:val="left" w:pos="1320"/>
              <w:tab w:val="right" w:leader="dot" w:pos="7190"/>
            </w:tabs>
            <w:rPr>
              <w:noProof/>
              <w:lang w:val="en-001" w:eastAsia="en-001"/>
            </w:rPr>
          </w:pPr>
          <w:hyperlink w:anchor="_Toc5259931" w:history="1">
            <w:r w:rsidR="00A05FAD" w:rsidRPr="00CD69FC">
              <w:rPr>
                <w:rStyle w:val="Hyperlink"/>
                <w:noProof/>
              </w:rPr>
              <w:t>5.2.1.</w:t>
            </w:r>
            <w:r w:rsidR="00A05FAD">
              <w:rPr>
                <w:noProof/>
                <w:lang w:val="en-001" w:eastAsia="en-001"/>
              </w:rPr>
              <w:tab/>
            </w:r>
            <w:r w:rsidR="00A05FAD" w:rsidRPr="00CD69FC">
              <w:rPr>
                <w:rStyle w:val="Hyperlink"/>
                <w:noProof/>
              </w:rPr>
              <w:t>Code Efficiency</w:t>
            </w:r>
            <w:r w:rsidR="00A05FAD">
              <w:rPr>
                <w:noProof/>
                <w:webHidden/>
              </w:rPr>
              <w:tab/>
            </w:r>
            <w:r w:rsidR="00A05FAD">
              <w:rPr>
                <w:noProof/>
                <w:webHidden/>
              </w:rPr>
              <w:fldChar w:fldCharType="begin"/>
            </w:r>
            <w:r w:rsidR="00A05FAD">
              <w:rPr>
                <w:noProof/>
                <w:webHidden/>
              </w:rPr>
              <w:instrText xml:space="preserve"> PAGEREF _Toc5259931 \h </w:instrText>
            </w:r>
            <w:r w:rsidR="00A05FAD">
              <w:rPr>
                <w:noProof/>
                <w:webHidden/>
              </w:rPr>
            </w:r>
            <w:r w:rsidR="00A05FAD">
              <w:rPr>
                <w:noProof/>
                <w:webHidden/>
              </w:rPr>
              <w:fldChar w:fldCharType="separate"/>
            </w:r>
            <w:r w:rsidR="00A05FAD">
              <w:rPr>
                <w:noProof/>
                <w:webHidden/>
              </w:rPr>
              <w:t>27</w:t>
            </w:r>
            <w:r w:rsidR="00A05FAD">
              <w:rPr>
                <w:noProof/>
                <w:webHidden/>
              </w:rPr>
              <w:fldChar w:fldCharType="end"/>
            </w:r>
          </w:hyperlink>
        </w:p>
        <w:p w14:paraId="247605F5" w14:textId="4426CBC7" w:rsidR="00A05FAD" w:rsidRDefault="00494FD4">
          <w:pPr>
            <w:pStyle w:val="TOC3"/>
            <w:tabs>
              <w:tab w:val="left" w:pos="1320"/>
              <w:tab w:val="right" w:leader="dot" w:pos="7190"/>
            </w:tabs>
            <w:rPr>
              <w:noProof/>
              <w:lang w:val="en-001" w:eastAsia="en-001"/>
            </w:rPr>
          </w:pPr>
          <w:hyperlink w:anchor="_Toc5259932" w:history="1">
            <w:r w:rsidR="00A05FAD" w:rsidRPr="00CD69FC">
              <w:rPr>
                <w:rStyle w:val="Hyperlink"/>
                <w:noProof/>
              </w:rPr>
              <w:t>5.2.2.</w:t>
            </w:r>
            <w:r w:rsidR="00A05FAD">
              <w:rPr>
                <w:noProof/>
                <w:lang w:val="en-001" w:eastAsia="en-001"/>
              </w:rPr>
              <w:tab/>
            </w:r>
            <w:r w:rsidR="00A05FAD" w:rsidRPr="00CD69FC">
              <w:rPr>
                <w:rStyle w:val="Hyperlink"/>
                <w:noProof/>
              </w:rPr>
              <w:t>Testing Approach</w:t>
            </w:r>
            <w:r w:rsidR="00A05FAD">
              <w:rPr>
                <w:noProof/>
                <w:webHidden/>
              </w:rPr>
              <w:tab/>
            </w:r>
            <w:r w:rsidR="00A05FAD">
              <w:rPr>
                <w:noProof/>
                <w:webHidden/>
              </w:rPr>
              <w:fldChar w:fldCharType="begin"/>
            </w:r>
            <w:r w:rsidR="00A05FAD">
              <w:rPr>
                <w:noProof/>
                <w:webHidden/>
              </w:rPr>
              <w:instrText xml:space="preserve"> PAGEREF _Toc5259932 \h </w:instrText>
            </w:r>
            <w:r w:rsidR="00A05FAD">
              <w:rPr>
                <w:noProof/>
                <w:webHidden/>
              </w:rPr>
            </w:r>
            <w:r w:rsidR="00A05FAD">
              <w:rPr>
                <w:noProof/>
                <w:webHidden/>
              </w:rPr>
              <w:fldChar w:fldCharType="separate"/>
            </w:r>
            <w:r w:rsidR="00A05FAD">
              <w:rPr>
                <w:noProof/>
                <w:webHidden/>
              </w:rPr>
              <w:t>27</w:t>
            </w:r>
            <w:r w:rsidR="00A05FAD">
              <w:rPr>
                <w:noProof/>
                <w:webHidden/>
              </w:rPr>
              <w:fldChar w:fldCharType="end"/>
            </w:r>
          </w:hyperlink>
        </w:p>
        <w:p w14:paraId="5ECF425F" w14:textId="1A69C5FC" w:rsidR="00A05FAD" w:rsidRDefault="00494FD4">
          <w:pPr>
            <w:pStyle w:val="TOC3"/>
            <w:tabs>
              <w:tab w:val="left" w:pos="1320"/>
              <w:tab w:val="right" w:leader="dot" w:pos="7190"/>
            </w:tabs>
            <w:rPr>
              <w:noProof/>
              <w:lang w:val="en-001" w:eastAsia="en-001"/>
            </w:rPr>
          </w:pPr>
          <w:hyperlink w:anchor="_Toc5259933" w:history="1">
            <w:r w:rsidR="00A05FAD" w:rsidRPr="00CD69FC">
              <w:rPr>
                <w:rStyle w:val="Hyperlink"/>
                <w:noProof/>
              </w:rPr>
              <w:t>5.2.3.</w:t>
            </w:r>
            <w:r w:rsidR="00A05FAD">
              <w:rPr>
                <w:noProof/>
                <w:lang w:val="en-001" w:eastAsia="en-001"/>
              </w:rPr>
              <w:tab/>
            </w:r>
            <w:r w:rsidR="00A05FAD" w:rsidRPr="00CD69FC">
              <w:rPr>
                <w:rStyle w:val="Hyperlink"/>
                <w:noProof/>
              </w:rPr>
              <w:t>Unit Testing</w:t>
            </w:r>
            <w:r w:rsidR="00A05FAD">
              <w:rPr>
                <w:noProof/>
                <w:webHidden/>
              </w:rPr>
              <w:tab/>
            </w:r>
            <w:r w:rsidR="00A05FAD">
              <w:rPr>
                <w:noProof/>
                <w:webHidden/>
              </w:rPr>
              <w:fldChar w:fldCharType="begin"/>
            </w:r>
            <w:r w:rsidR="00A05FAD">
              <w:rPr>
                <w:noProof/>
                <w:webHidden/>
              </w:rPr>
              <w:instrText xml:space="preserve"> PAGEREF _Toc5259933 \h </w:instrText>
            </w:r>
            <w:r w:rsidR="00A05FAD">
              <w:rPr>
                <w:noProof/>
                <w:webHidden/>
              </w:rPr>
            </w:r>
            <w:r w:rsidR="00A05FAD">
              <w:rPr>
                <w:noProof/>
                <w:webHidden/>
              </w:rPr>
              <w:fldChar w:fldCharType="separate"/>
            </w:r>
            <w:r w:rsidR="00A05FAD">
              <w:rPr>
                <w:noProof/>
                <w:webHidden/>
              </w:rPr>
              <w:t>27</w:t>
            </w:r>
            <w:r w:rsidR="00A05FAD">
              <w:rPr>
                <w:noProof/>
                <w:webHidden/>
              </w:rPr>
              <w:fldChar w:fldCharType="end"/>
            </w:r>
          </w:hyperlink>
        </w:p>
        <w:p w14:paraId="50322375" w14:textId="03207EEE" w:rsidR="00A05FAD" w:rsidRDefault="00494FD4">
          <w:pPr>
            <w:pStyle w:val="TOC3"/>
            <w:tabs>
              <w:tab w:val="left" w:pos="1320"/>
              <w:tab w:val="right" w:leader="dot" w:pos="7190"/>
            </w:tabs>
            <w:rPr>
              <w:noProof/>
              <w:lang w:val="en-001" w:eastAsia="en-001"/>
            </w:rPr>
          </w:pPr>
          <w:hyperlink w:anchor="_Toc5259934" w:history="1">
            <w:r w:rsidR="00A05FAD" w:rsidRPr="00CD69FC">
              <w:rPr>
                <w:rStyle w:val="Hyperlink"/>
                <w:noProof/>
              </w:rPr>
              <w:t>5.2.4.</w:t>
            </w:r>
            <w:r w:rsidR="00A05FAD">
              <w:rPr>
                <w:noProof/>
                <w:lang w:val="en-001" w:eastAsia="en-001"/>
              </w:rPr>
              <w:tab/>
            </w:r>
            <w:r w:rsidR="00A05FAD" w:rsidRPr="00CD69FC">
              <w:rPr>
                <w:rStyle w:val="Hyperlink"/>
                <w:noProof/>
              </w:rPr>
              <w:t>Integrated Testing</w:t>
            </w:r>
            <w:r w:rsidR="00A05FAD">
              <w:rPr>
                <w:noProof/>
                <w:webHidden/>
              </w:rPr>
              <w:tab/>
            </w:r>
            <w:r w:rsidR="00A05FAD">
              <w:rPr>
                <w:noProof/>
                <w:webHidden/>
              </w:rPr>
              <w:fldChar w:fldCharType="begin"/>
            </w:r>
            <w:r w:rsidR="00A05FAD">
              <w:rPr>
                <w:noProof/>
                <w:webHidden/>
              </w:rPr>
              <w:instrText xml:space="preserve"> PAGEREF _Toc5259934 \h </w:instrText>
            </w:r>
            <w:r w:rsidR="00A05FAD">
              <w:rPr>
                <w:noProof/>
                <w:webHidden/>
              </w:rPr>
            </w:r>
            <w:r w:rsidR="00A05FAD">
              <w:rPr>
                <w:noProof/>
                <w:webHidden/>
              </w:rPr>
              <w:fldChar w:fldCharType="separate"/>
            </w:r>
            <w:r w:rsidR="00A05FAD">
              <w:rPr>
                <w:noProof/>
                <w:webHidden/>
              </w:rPr>
              <w:t>28</w:t>
            </w:r>
            <w:r w:rsidR="00A05FAD">
              <w:rPr>
                <w:noProof/>
                <w:webHidden/>
              </w:rPr>
              <w:fldChar w:fldCharType="end"/>
            </w:r>
          </w:hyperlink>
        </w:p>
        <w:p w14:paraId="2E871D64" w14:textId="462B4149" w:rsidR="00A05FAD" w:rsidRDefault="00494FD4">
          <w:pPr>
            <w:pStyle w:val="TOC3"/>
            <w:tabs>
              <w:tab w:val="left" w:pos="1100"/>
              <w:tab w:val="right" w:leader="dot" w:pos="7190"/>
            </w:tabs>
            <w:rPr>
              <w:noProof/>
              <w:lang w:val="en-001" w:eastAsia="en-001"/>
            </w:rPr>
          </w:pPr>
          <w:hyperlink w:anchor="_Toc5259935" w:history="1">
            <w:r w:rsidR="00A05FAD" w:rsidRPr="00CD69FC">
              <w:rPr>
                <w:rStyle w:val="Hyperlink"/>
                <w:noProof/>
              </w:rPr>
              <w:t>5.3.</w:t>
            </w:r>
            <w:r w:rsidR="00A05FAD">
              <w:rPr>
                <w:noProof/>
                <w:lang w:val="en-001" w:eastAsia="en-001"/>
              </w:rPr>
              <w:tab/>
            </w:r>
            <w:r w:rsidR="00A05FAD" w:rsidRPr="00CD69FC">
              <w:rPr>
                <w:rStyle w:val="Hyperlink"/>
                <w:noProof/>
              </w:rPr>
              <w:t>Modifications and Improvements</w:t>
            </w:r>
            <w:r w:rsidR="00A05FAD">
              <w:rPr>
                <w:noProof/>
                <w:webHidden/>
              </w:rPr>
              <w:tab/>
            </w:r>
            <w:r w:rsidR="00A05FAD">
              <w:rPr>
                <w:noProof/>
                <w:webHidden/>
              </w:rPr>
              <w:fldChar w:fldCharType="begin"/>
            </w:r>
            <w:r w:rsidR="00A05FAD">
              <w:rPr>
                <w:noProof/>
                <w:webHidden/>
              </w:rPr>
              <w:instrText xml:space="preserve"> PAGEREF _Toc5259935 \h </w:instrText>
            </w:r>
            <w:r w:rsidR="00A05FAD">
              <w:rPr>
                <w:noProof/>
                <w:webHidden/>
              </w:rPr>
            </w:r>
            <w:r w:rsidR="00A05FAD">
              <w:rPr>
                <w:noProof/>
                <w:webHidden/>
              </w:rPr>
              <w:fldChar w:fldCharType="separate"/>
            </w:r>
            <w:r w:rsidR="00A05FAD">
              <w:rPr>
                <w:noProof/>
                <w:webHidden/>
              </w:rPr>
              <w:t>28</w:t>
            </w:r>
            <w:r w:rsidR="00A05FAD">
              <w:rPr>
                <w:noProof/>
                <w:webHidden/>
              </w:rPr>
              <w:fldChar w:fldCharType="end"/>
            </w:r>
          </w:hyperlink>
        </w:p>
        <w:p w14:paraId="107F4FA9" w14:textId="6F0621BC" w:rsidR="00A05FAD" w:rsidRDefault="00494FD4">
          <w:pPr>
            <w:pStyle w:val="TOC2"/>
            <w:tabs>
              <w:tab w:val="right" w:leader="dot" w:pos="7190"/>
            </w:tabs>
            <w:rPr>
              <w:noProof/>
              <w:lang w:val="en-001" w:eastAsia="en-001"/>
            </w:rPr>
          </w:pPr>
          <w:hyperlink w:anchor="_Toc5259936" w:history="1">
            <w:r w:rsidR="00A05FAD" w:rsidRPr="00CD69FC">
              <w:rPr>
                <w:rStyle w:val="Hyperlink"/>
                <w:rFonts w:ascii="Times New Roman" w:hAnsi="Times New Roman" w:cs="Times New Roman"/>
                <w:noProof/>
              </w:rPr>
              <w:t>CHAPTER 6: CONCLUSIONS</w:t>
            </w:r>
            <w:r w:rsidR="00A05FAD">
              <w:rPr>
                <w:noProof/>
                <w:webHidden/>
              </w:rPr>
              <w:tab/>
            </w:r>
            <w:r w:rsidR="00A05FAD">
              <w:rPr>
                <w:noProof/>
                <w:webHidden/>
              </w:rPr>
              <w:fldChar w:fldCharType="begin"/>
            </w:r>
            <w:r w:rsidR="00A05FAD">
              <w:rPr>
                <w:noProof/>
                <w:webHidden/>
              </w:rPr>
              <w:instrText xml:space="preserve"> PAGEREF _Toc5259936 \h </w:instrText>
            </w:r>
            <w:r w:rsidR="00A05FAD">
              <w:rPr>
                <w:noProof/>
                <w:webHidden/>
              </w:rPr>
            </w:r>
            <w:r w:rsidR="00A05FAD">
              <w:rPr>
                <w:noProof/>
                <w:webHidden/>
              </w:rPr>
              <w:fldChar w:fldCharType="separate"/>
            </w:r>
            <w:r w:rsidR="00A05FAD">
              <w:rPr>
                <w:noProof/>
                <w:webHidden/>
              </w:rPr>
              <w:t>28</w:t>
            </w:r>
            <w:r w:rsidR="00A05FAD">
              <w:rPr>
                <w:noProof/>
                <w:webHidden/>
              </w:rPr>
              <w:fldChar w:fldCharType="end"/>
            </w:r>
          </w:hyperlink>
        </w:p>
        <w:p w14:paraId="7F1FC10F" w14:textId="15846E28" w:rsidR="00A05FAD" w:rsidRDefault="00494FD4">
          <w:pPr>
            <w:pStyle w:val="TOC3"/>
            <w:tabs>
              <w:tab w:val="right" w:leader="dot" w:pos="7190"/>
            </w:tabs>
            <w:rPr>
              <w:noProof/>
              <w:lang w:val="en-001" w:eastAsia="en-001"/>
            </w:rPr>
          </w:pPr>
          <w:hyperlink w:anchor="_Toc5259937" w:history="1">
            <w:r w:rsidR="00A05FAD" w:rsidRPr="00CD69FC">
              <w:rPr>
                <w:rStyle w:val="Hyperlink"/>
                <w:noProof/>
              </w:rPr>
              <w:t>6.1. Conclusions</w:t>
            </w:r>
            <w:r w:rsidR="00A05FAD">
              <w:rPr>
                <w:noProof/>
                <w:webHidden/>
              </w:rPr>
              <w:tab/>
            </w:r>
            <w:r w:rsidR="00A05FAD">
              <w:rPr>
                <w:noProof/>
                <w:webHidden/>
              </w:rPr>
              <w:fldChar w:fldCharType="begin"/>
            </w:r>
            <w:r w:rsidR="00A05FAD">
              <w:rPr>
                <w:noProof/>
                <w:webHidden/>
              </w:rPr>
              <w:instrText xml:space="preserve"> PAGEREF _Toc5259937 \h </w:instrText>
            </w:r>
            <w:r w:rsidR="00A05FAD">
              <w:rPr>
                <w:noProof/>
                <w:webHidden/>
              </w:rPr>
            </w:r>
            <w:r w:rsidR="00A05FAD">
              <w:rPr>
                <w:noProof/>
                <w:webHidden/>
              </w:rPr>
              <w:fldChar w:fldCharType="separate"/>
            </w:r>
            <w:r w:rsidR="00A05FAD">
              <w:rPr>
                <w:noProof/>
                <w:webHidden/>
              </w:rPr>
              <w:t>28</w:t>
            </w:r>
            <w:r w:rsidR="00A05FAD">
              <w:rPr>
                <w:noProof/>
                <w:webHidden/>
              </w:rPr>
              <w:fldChar w:fldCharType="end"/>
            </w:r>
          </w:hyperlink>
        </w:p>
        <w:p w14:paraId="003E6546" w14:textId="492F6703" w:rsidR="00A05FAD" w:rsidRDefault="00494FD4">
          <w:pPr>
            <w:pStyle w:val="TOC3"/>
            <w:tabs>
              <w:tab w:val="right" w:leader="dot" w:pos="7190"/>
            </w:tabs>
            <w:rPr>
              <w:noProof/>
              <w:lang w:val="en-001" w:eastAsia="en-001"/>
            </w:rPr>
          </w:pPr>
          <w:hyperlink w:anchor="_Toc5259938" w:history="1">
            <w:r w:rsidR="00A05FAD" w:rsidRPr="00CD69FC">
              <w:rPr>
                <w:rStyle w:val="Hyperlink"/>
                <w:noProof/>
              </w:rPr>
              <w:t>6.2. Limitations of the Sytem</w:t>
            </w:r>
            <w:r w:rsidR="00A05FAD">
              <w:rPr>
                <w:noProof/>
                <w:webHidden/>
              </w:rPr>
              <w:tab/>
            </w:r>
            <w:r w:rsidR="00A05FAD">
              <w:rPr>
                <w:noProof/>
                <w:webHidden/>
              </w:rPr>
              <w:fldChar w:fldCharType="begin"/>
            </w:r>
            <w:r w:rsidR="00A05FAD">
              <w:rPr>
                <w:noProof/>
                <w:webHidden/>
              </w:rPr>
              <w:instrText xml:space="preserve"> PAGEREF _Toc5259938 \h </w:instrText>
            </w:r>
            <w:r w:rsidR="00A05FAD">
              <w:rPr>
                <w:noProof/>
                <w:webHidden/>
              </w:rPr>
            </w:r>
            <w:r w:rsidR="00A05FAD">
              <w:rPr>
                <w:noProof/>
                <w:webHidden/>
              </w:rPr>
              <w:fldChar w:fldCharType="separate"/>
            </w:r>
            <w:r w:rsidR="00A05FAD">
              <w:rPr>
                <w:noProof/>
                <w:webHidden/>
              </w:rPr>
              <w:t>28</w:t>
            </w:r>
            <w:r w:rsidR="00A05FAD">
              <w:rPr>
                <w:noProof/>
                <w:webHidden/>
              </w:rPr>
              <w:fldChar w:fldCharType="end"/>
            </w:r>
          </w:hyperlink>
        </w:p>
        <w:p w14:paraId="3AAB6C8A" w14:textId="4572D1D1" w:rsidR="004B4B84" w:rsidRDefault="004B4B84" w:rsidP="004B4B84">
          <w:r>
            <w:rPr>
              <w:b/>
              <w:bCs/>
              <w:noProof/>
            </w:rPr>
            <w:fldChar w:fldCharType="end"/>
          </w:r>
        </w:p>
      </w:sdtContent>
    </w:sdt>
    <w:p w14:paraId="5D6FB5CF" w14:textId="77777777" w:rsidR="004B4B84" w:rsidRDefault="004B4B84" w:rsidP="004B4B84"/>
    <w:p w14:paraId="219EB193" w14:textId="77777777" w:rsidR="004B4B84" w:rsidRDefault="004B4B84" w:rsidP="004B4B84"/>
    <w:p w14:paraId="600F130A" w14:textId="77777777" w:rsidR="004B4B84" w:rsidRDefault="004B4B84" w:rsidP="004B4B84"/>
    <w:p w14:paraId="3D5A6124" w14:textId="77777777" w:rsidR="004B4B84" w:rsidRDefault="004B4B84" w:rsidP="004B4B84"/>
    <w:p w14:paraId="4F4D7B3E" w14:textId="77777777" w:rsidR="004B4B84" w:rsidRDefault="004B4B84" w:rsidP="004B4B84"/>
    <w:p w14:paraId="6A7DD934" w14:textId="77777777" w:rsidR="004B4B84" w:rsidRDefault="004B4B84" w:rsidP="004B4B84"/>
    <w:p w14:paraId="79029E5E" w14:textId="77777777" w:rsidR="004B4B84" w:rsidRDefault="004B4B84" w:rsidP="004B4B84"/>
    <w:p w14:paraId="45D9C467" w14:textId="32B6FB9D" w:rsidR="00751E9E" w:rsidRDefault="00751E9E" w:rsidP="00751E9E">
      <w:pPr>
        <w:pStyle w:val="Heading3"/>
      </w:pPr>
      <w:bookmarkStart w:id="3" w:name="_Toc5259902"/>
      <w:r>
        <w:t>Table of Figures</w:t>
      </w:r>
      <w:bookmarkEnd w:id="3"/>
    </w:p>
    <w:p w14:paraId="74826D5D" w14:textId="61D1BA02" w:rsidR="004B4B84" w:rsidRPr="001F5A76" w:rsidRDefault="004B4B84" w:rsidP="004B4B84"/>
    <w:p w14:paraId="4AAA744F" w14:textId="77777777" w:rsidR="004B4B84" w:rsidRDefault="004B4B84" w:rsidP="004B4B84">
      <w:r>
        <w:t xml:space="preserve">         </w:t>
      </w:r>
    </w:p>
    <w:p w14:paraId="083CC75B" w14:textId="295CD9BB" w:rsidR="004B4B84" w:rsidRDefault="00C234FC" w:rsidP="00C234FC">
      <w:pPr>
        <w:pStyle w:val="ListParagraph"/>
        <w:numPr>
          <w:ilvl w:val="0"/>
          <w:numId w:val="43"/>
        </w:numPr>
      </w:pPr>
      <w:r>
        <w:t>Use case diagram ………………………………………… 9</w:t>
      </w:r>
    </w:p>
    <w:p w14:paraId="1EB89A92" w14:textId="77777777" w:rsidR="004B4B84" w:rsidRDefault="004B4B84" w:rsidP="004B4B84"/>
    <w:p w14:paraId="2B0E8278" w14:textId="4128B383" w:rsidR="004B4B84" w:rsidRDefault="00750D13" w:rsidP="00750D13">
      <w:pPr>
        <w:pStyle w:val="ListParagraph"/>
        <w:numPr>
          <w:ilvl w:val="0"/>
          <w:numId w:val="43"/>
        </w:numPr>
      </w:pPr>
      <w:r>
        <w:t>Sequence diagram ………………………………</w:t>
      </w:r>
      <w:r w:rsidR="002F35BA">
        <w:t>…..</w:t>
      </w:r>
      <w:r>
        <w:t>.</w:t>
      </w:r>
      <w:r w:rsidR="002F35BA">
        <w:t>.......</w:t>
      </w:r>
      <w:r>
        <w:t>10</w:t>
      </w:r>
    </w:p>
    <w:p w14:paraId="66B00E9B" w14:textId="77777777" w:rsidR="004B4B84" w:rsidRDefault="004B4B84" w:rsidP="004B4B84"/>
    <w:p w14:paraId="0B2D486C" w14:textId="05FA456B" w:rsidR="004B4B84" w:rsidRDefault="002F35BA" w:rsidP="00464388">
      <w:pPr>
        <w:pStyle w:val="ListParagraph"/>
        <w:numPr>
          <w:ilvl w:val="0"/>
          <w:numId w:val="43"/>
        </w:numPr>
      </w:pPr>
      <w:r>
        <w:t>ER Diagram ………………………………………………11</w:t>
      </w:r>
    </w:p>
    <w:p w14:paraId="6340113A" w14:textId="77777777" w:rsidR="004B4B84" w:rsidRPr="00323A3E" w:rsidRDefault="004B4B84" w:rsidP="004B4B84"/>
    <w:p w14:paraId="2BE1CE8A" w14:textId="77777777" w:rsidR="004B4B84" w:rsidRDefault="004B4B84" w:rsidP="004B4B84"/>
    <w:p w14:paraId="10BD5043" w14:textId="77777777" w:rsidR="004B4B84" w:rsidRPr="007F481B" w:rsidRDefault="004B4B84" w:rsidP="004B4B84">
      <w:pPr>
        <w:pStyle w:val="Heading1"/>
        <w:rPr>
          <w:sz w:val="24"/>
          <w:szCs w:val="24"/>
        </w:rPr>
      </w:pPr>
    </w:p>
    <w:p w14:paraId="49BCE2CC" w14:textId="77777777" w:rsidR="004B4B84" w:rsidRDefault="004B4B84" w:rsidP="004B4B84">
      <w:pPr>
        <w:pStyle w:val="Heading2"/>
        <w:ind w:left="660"/>
        <w:rPr>
          <w:rFonts w:ascii="Times New Roman" w:hAnsi="Times New Roman" w:cs="Times New Roman"/>
          <w:i/>
          <w:sz w:val="24"/>
          <w:szCs w:val="24"/>
        </w:rPr>
      </w:pPr>
      <w:bookmarkStart w:id="4" w:name="_Toc460411131"/>
      <w:bookmarkStart w:id="5" w:name="_Toc2235698"/>
      <w:bookmarkStart w:id="6" w:name="_Toc5259903"/>
      <w:r>
        <w:rPr>
          <w:rFonts w:ascii="Times New Roman" w:hAnsi="Times New Roman" w:cs="Times New Roman"/>
          <w:sz w:val="24"/>
          <w:szCs w:val="24"/>
        </w:rPr>
        <w:t xml:space="preserve">CHAPTER </w:t>
      </w:r>
      <w:bookmarkEnd w:id="4"/>
      <w:bookmarkEnd w:id="5"/>
      <w:r>
        <w:rPr>
          <w:rFonts w:ascii="Times New Roman" w:hAnsi="Times New Roman" w:cs="Times New Roman"/>
          <w:sz w:val="24"/>
          <w:szCs w:val="24"/>
        </w:rPr>
        <w:t>1: INTRODUCTION</w:t>
      </w:r>
      <w:bookmarkEnd w:id="6"/>
    </w:p>
    <w:p w14:paraId="6E557862" w14:textId="31AC98AE" w:rsidR="004B4B84" w:rsidRDefault="004B4B84" w:rsidP="00B23F38">
      <w:pPr>
        <w:pStyle w:val="Heading3"/>
        <w:numPr>
          <w:ilvl w:val="1"/>
          <w:numId w:val="37"/>
        </w:numPr>
      </w:pPr>
      <w:bookmarkStart w:id="7" w:name="_Toc5259904"/>
      <w:r>
        <w:t>Background</w:t>
      </w:r>
      <w:bookmarkEnd w:id="7"/>
    </w:p>
    <w:p w14:paraId="5FF8445B" w14:textId="77777777" w:rsidR="004B4B84" w:rsidRDefault="004B4B84" w:rsidP="004B4B84"/>
    <w:p w14:paraId="52634188" w14:textId="77777777" w:rsidR="004B4B84" w:rsidRPr="0009309B" w:rsidRDefault="004B4B84" w:rsidP="004B4B84"/>
    <w:p w14:paraId="44D5DC84" w14:textId="77777777" w:rsidR="004B4B84" w:rsidRDefault="004B4B84" w:rsidP="004B4B84">
      <w:r w:rsidRPr="00155499">
        <w:t>With the introduction of the devolved government in Kenya, the responsibilities and obligations of the national government were split,</w:t>
      </w:r>
      <w:r>
        <w:t xml:space="preserve"> with </w:t>
      </w:r>
      <w:r w:rsidRPr="00155499">
        <w:t>some</w:t>
      </w:r>
      <w:r>
        <w:t xml:space="preserve"> being</w:t>
      </w:r>
      <w:r w:rsidRPr="00155499">
        <w:t xml:space="preserve"> </w:t>
      </w:r>
      <w:r>
        <w:t>delegated</w:t>
      </w:r>
      <w:r w:rsidRPr="00155499">
        <w:t xml:space="preserve"> to the county governments. These brought down the central management that was prior available </w:t>
      </w:r>
      <w:r>
        <w:t>due to the National government.</w:t>
      </w:r>
    </w:p>
    <w:p w14:paraId="5B799330" w14:textId="77777777" w:rsidR="004B4B84" w:rsidRDefault="004B4B84" w:rsidP="004B4B84"/>
    <w:p w14:paraId="62106D1B" w14:textId="77777777" w:rsidR="004B4B84" w:rsidRDefault="004B4B84" w:rsidP="004B4B84">
      <w:pPr>
        <w:spacing w:line="360" w:lineRule="auto"/>
        <w:jc w:val="both"/>
      </w:pPr>
      <w:r>
        <w:t>T</w:t>
      </w:r>
      <w:r w:rsidRPr="00155499">
        <w:t xml:space="preserve">he resources that were previously managed by the central government were also shared out equally to the county governments. </w:t>
      </w:r>
      <w:r>
        <w:t>These resources include tax collections and various funds meant to improve and better the living conditions of the citizens. However, this proved not to be the case as t</w:t>
      </w:r>
      <w:r w:rsidRPr="00155499">
        <w:t xml:space="preserve">his lack of central management of resources opened the </w:t>
      </w:r>
      <w:r>
        <w:t xml:space="preserve">gate </w:t>
      </w:r>
      <w:r w:rsidRPr="00155499">
        <w:t>way for rampant and run-away corruption</w:t>
      </w:r>
      <w:r>
        <w:t>. The leaders who were elected to head these county governments and who were supposed to safeguard and protect the interests of the citizens however took this as an opportunity to reap huge benefits from their positions. They have taken advantage of the situation to swindle the citizens’ their due development from the taxes they pay.</w:t>
      </w:r>
    </w:p>
    <w:p w14:paraId="2B368864" w14:textId="77777777" w:rsidR="004B4B84" w:rsidRDefault="004B4B84" w:rsidP="004B4B84">
      <w:pPr>
        <w:spacing w:line="360" w:lineRule="auto"/>
        <w:jc w:val="both"/>
      </w:pPr>
    </w:p>
    <w:p w14:paraId="723525E1" w14:textId="77777777" w:rsidR="001F0378" w:rsidRDefault="001F0378" w:rsidP="004B4B84">
      <w:pPr>
        <w:spacing w:line="360" w:lineRule="auto"/>
        <w:jc w:val="both"/>
        <w:rPr>
          <w:rStyle w:val="Heading3Char"/>
        </w:rPr>
      </w:pPr>
    </w:p>
    <w:p w14:paraId="661B272A" w14:textId="7497E2DD" w:rsidR="004B4B84" w:rsidRDefault="004B4B84" w:rsidP="004B4B84">
      <w:pPr>
        <w:spacing w:line="360" w:lineRule="auto"/>
        <w:jc w:val="both"/>
        <w:rPr>
          <w:b/>
        </w:rPr>
      </w:pPr>
      <w:bookmarkStart w:id="8" w:name="_Toc5259905"/>
      <w:r>
        <w:rPr>
          <w:rStyle w:val="Heading3Char"/>
        </w:rPr>
        <w:t>1</w:t>
      </w:r>
      <w:r w:rsidRPr="00FD7AB0">
        <w:rPr>
          <w:rStyle w:val="Heading3Char"/>
        </w:rPr>
        <w:t>.</w:t>
      </w:r>
      <w:r>
        <w:rPr>
          <w:rStyle w:val="Heading3Char"/>
          <w:rFonts w:ascii="Times New Roman" w:hAnsi="Times New Roman" w:cs="Times New Roman"/>
          <w:sz w:val="24"/>
          <w:szCs w:val="24"/>
        </w:rPr>
        <w:t>2</w:t>
      </w:r>
      <w:r w:rsidR="009610E3">
        <w:rPr>
          <w:rStyle w:val="Heading3Char"/>
          <w:rFonts w:ascii="Times New Roman" w:hAnsi="Times New Roman" w:cs="Times New Roman"/>
          <w:sz w:val="24"/>
          <w:szCs w:val="24"/>
        </w:rPr>
        <w:t>.</w:t>
      </w:r>
      <w:r>
        <w:rPr>
          <w:rStyle w:val="Heading3Char"/>
          <w:rFonts w:ascii="Times New Roman" w:hAnsi="Times New Roman" w:cs="Times New Roman"/>
          <w:sz w:val="24"/>
          <w:szCs w:val="24"/>
        </w:rPr>
        <w:t xml:space="preserve"> Objectives</w:t>
      </w:r>
      <w:bookmarkEnd w:id="8"/>
      <w:r w:rsidRPr="00FD7AB0">
        <w:rPr>
          <w:b/>
        </w:rPr>
        <w:t>.</w:t>
      </w:r>
    </w:p>
    <w:p w14:paraId="76A0CDEB" w14:textId="7293C16D" w:rsidR="00B772BC" w:rsidRPr="00155499" w:rsidRDefault="004B4B84" w:rsidP="005B1CED">
      <w:pPr>
        <w:spacing w:line="360" w:lineRule="auto"/>
        <w:jc w:val="both"/>
      </w:pPr>
      <w:r>
        <w:rPr>
          <w:b/>
        </w:rPr>
        <w:t xml:space="preserve"> </w:t>
      </w:r>
      <w:r>
        <w:t xml:space="preserve">This </w:t>
      </w:r>
      <w:r w:rsidR="007F74AD">
        <w:t>system</w:t>
      </w:r>
      <w:r>
        <w:t xml:space="preserve"> is meant </w:t>
      </w:r>
      <w:r w:rsidR="00E23847">
        <w:t>to remedy</w:t>
      </w:r>
      <w:r w:rsidR="00C04F83">
        <w:t xml:space="preserve"> the financial hiccups in the county governments and smooth line the </w:t>
      </w:r>
      <w:r w:rsidR="007F74AD">
        <w:t>payment of county and national government employees</w:t>
      </w:r>
      <w:r w:rsidR="00C04F83">
        <w:t>.</w:t>
      </w:r>
      <w:r w:rsidR="005816BA">
        <w:t xml:space="preserve"> </w:t>
      </w:r>
    </w:p>
    <w:p w14:paraId="79CD5CE5" w14:textId="47440EBC" w:rsidR="006B5434" w:rsidRPr="00AB3400" w:rsidRDefault="006B5434" w:rsidP="006B5434">
      <w:pPr>
        <w:spacing w:line="360" w:lineRule="auto"/>
        <w:ind w:left="360"/>
        <w:jc w:val="both"/>
      </w:pPr>
      <w:r>
        <w:t xml:space="preserve">The proposed remedy to the problem is a centralized computerized financial management system that is meant to handle all the county governments’ </w:t>
      </w:r>
      <w:r w:rsidR="00413937">
        <w:t>employee’s</w:t>
      </w:r>
      <w:r w:rsidR="00015431">
        <w:t xml:space="preserve"> payment</w:t>
      </w:r>
      <w:r>
        <w:t xml:space="preserve">. All the duties from payment of employees’ salaries, deducting the taxes and forwarding them to </w:t>
      </w:r>
      <w:r w:rsidR="00413937">
        <w:t>KRA.</w:t>
      </w:r>
      <w:r>
        <w:t xml:space="preserve"> This system is supposed to </w:t>
      </w:r>
      <w:r>
        <w:lastRenderedPageBreak/>
        <w:t xml:space="preserve">minimize the amount of people who come into contact with the </w:t>
      </w:r>
      <w:r w:rsidR="00015431">
        <w:t>finances</w:t>
      </w:r>
      <w:r>
        <w:t xml:space="preserve"> and thus create accountability reducing corruption. </w:t>
      </w:r>
    </w:p>
    <w:p w14:paraId="7F5618BF" w14:textId="6EB56128" w:rsidR="00B772BC" w:rsidRDefault="001F0378" w:rsidP="00617F0B">
      <w:pPr>
        <w:pStyle w:val="Heading3"/>
      </w:pPr>
      <w:bookmarkStart w:id="9" w:name="_Toc5259906"/>
      <w:r>
        <w:t>1.3</w:t>
      </w:r>
      <w:r w:rsidR="004C6C6F">
        <w:t xml:space="preserve">. </w:t>
      </w:r>
      <w:r>
        <w:t>Purpose, Scope and Applicability.</w:t>
      </w:r>
      <w:bookmarkEnd w:id="9"/>
      <w:r>
        <w:t xml:space="preserve"> </w:t>
      </w:r>
    </w:p>
    <w:p w14:paraId="40F1E03B" w14:textId="77777777" w:rsidR="001F0378" w:rsidRDefault="001F0378" w:rsidP="00617F0B">
      <w:pPr>
        <w:pStyle w:val="Heading3"/>
      </w:pPr>
    </w:p>
    <w:p w14:paraId="1454BEB0" w14:textId="77777777" w:rsidR="00AE0FDC" w:rsidRDefault="00AE0FDC" w:rsidP="004C6C6F">
      <w:pPr>
        <w:pStyle w:val="Heading3"/>
      </w:pPr>
    </w:p>
    <w:p w14:paraId="0866D24A" w14:textId="164D4E4B" w:rsidR="001F0378" w:rsidRDefault="004C6C6F" w:rsidP="004C6C6F">
      <w:pPr>
        <w:pStyle w:val="Heading3"/>
      </w:pPr>
      <w:bookmarkStart w:id="10" w:name="_Toc5259907"/>
      <w:r>
        <w:t xml:space="preserve">1.3.1. </w:t>
      </w:r>
      <w:r w:rsidR="00A563E5">
        <w:t>P</w:t>
      </w:r>
      <w:r>
        <w:t>urpose</w:t>
      </w:r>
      <w:bookmarkEnd w:id="10"/>
    </w:p>
    <w:p w14:paraId="43754033" w14:textId="13D3D2A0" w:rsidR="004C6C6F" w:rsidRDefault="00C42CF0" w:rsidP="001F0378">
      <w:pPr>
        <w:spacing w:line="360" w:lineRule="auto"/>
        <w:jc w:val="both"/>
      </w:pPr>
      <w:r>
        <w:t xml:space="preserve">This project’s sole purpose is to simplify the financial </w:t>
      </w:r>
      <w:r w:rsidR="00413937">
        <w:t>management in</w:t>
      </w:r>
      <w:r>
        <w:t xml:space="preserve"> the government. It is meant to try to root out and do away completely with the widespread corruption </w:t>
      </w:r>
      <w:r w:rsidR="00EF5647">
        <w:t>that is the characteristic of government financial activities.</w:t>
      </w:r>
    </w:p>
    <w:p w14:paraId="43498107" w14:textId="75E7B84A" w:rsidR="004C6C6F" w:rsidRDefault="004C6C6F" w:rsidP="001F0378">
      <w:pPr>
        <w:spacing w:line="360" w:lineRule="auto"/>
        <w:jc w:val="both"/>
      </w:pPr>
    </w:p>
    <w:p w14:paraId="5595EB6A" w14:textId="73751726" w:rsidR="004C6C6F" w:rsidRDefault="004C6C6F" w:rsidP="001F0378">
      <w:pPr>
        <w:spacing w:line="360" w:lineRule="auto"/>
        <w:jc w:val="both"/>
      </w:pPr>
    </w:p>
    <w:p w14:paraId="7BBA0EC2" w14:textId="77777777" w:rsidR="008703A9" w:rsidRDefault="008703A9" w:rsidP="004C6C6F">
      <w:pPr>
        <w:pStyle w:val="Heading3"/>
      </w:pPr>
    </w:p>
    <w:p w14:paraId="6E05FE3E" w14:textId="5F324060" w:rsidR="004C6C6F" w:rsidRDefault="004C6C6F" w:rsidP="004C6C6F">
      <w:pPr>
        <w:pStyle w:val="Heading3"/>
      </w:pPr>
      <w:bookmarkStart w:id="11" w:name="_Toc5259908"/>
      <w:r>
        <w:t xml:space="preserve">1.3.2. </w:t>
      </w:r>
      <w:r w:rsidR="00A563E5">
        <w:t>S</w:t>
      </w:r>
      <w:r>
        <w:t>cope</w:t>
      </w:r>
      <w:bookmarkEnd w:id="11"/>
    </w:p>
    <w:p w14:paraId="7887E0D6" w14:textId="3142A6AD" w:rsidR="004C6C6F" w:rsidRDefault="00BB067D" w:rsidP="001F0378">
      <w:pPr>
        <w:spacing w:line="360" w:lineRule="auto"/>
        <w:jc w:val="both"/>
      </w:pPr>
      <w:r>
        <w:t xml:space="preserve">The </w:t>
      </w:r>
      <w:r w:rsidR="00AC7A4F">
        <w:t xml:space="preserve">main function of this system is to handle financial </w:t>
      </w:r>
      <w:r w:rsidR="00165991">
        <w:t>tasks such as paying of employees and remitting tax to the KRA.</w:t>
      </w:r>
      <w:r w:rsidR="00B41026">
        <w:t xml:space="preserve"> However, there some assumptions made such as there is an up to date national database of all employees in the nation, each and every working person is registered with KRA and thus has a pin and that all other employees in the counties who are lacking in the national database are ghost employees.</w:t>
      </w:r>
    </w:p>
    <w:p w14:paraId="65010014" w14:textId="77777777" w:rsidR="000741FA" w:rsidRDefault="000741FA" w:rsidP="001F0378">
      <w:pPr>
        <w:spacing w:line="360" w:lineRule="auto"/>
        <w:jc w:val="both"/>
      </w:pPr>
    </w:p>
    <w:p w14:paraId="3B67C238" w14:textId="698E5ED3" w:rsidR="004C6C6F" w:rsidRDefault="004C6C6F" w:rsidP="004C6C6F">
      <w:pPr>
        <w:pStyle w:val="Heading3"/>
      </w:pPr>
      <w:bookmarkStart w:id="12" w:name="_Toc5259909"/>
      <w:r>
        <w:t>1.3.3. Applicability</w:t>
      </w:r>
      <w:bookmarkEnd w:id="12"/>
    </w:p>
    <w:p w14:paraId="22E60423" w14:textId="77777777" w:rsidR="001F0378" w:rsidRDefault="001F0378" w:rsidP="004C6C6F">
      <w:pPr>
        <w:pStyle w:val="Heading3"/>
      </w:pPr>
    </w:p>
    <w:p w14:paraId="3DC6DE97" w14:textId="0EEBF79D" w:rsidR="004B4B84" w:rsidRPr="00155499" w:rsidRDefault="0008227D" w:rsidP="0008227D">
      <w:pPr>
        <w:spacing w:line="360" w:lineRule="auto"/>
        <w:jc w:val="both"/>
      </w:pPr>
      <w:r>
        <w:t>This system is to be used by the central government purposely to</w:t>
      </w:r>
      <w:r w:rsidR="002E662B">
        <w:t xml:space="preserve"> ease its financial tasks like paying the employees in the national government </w:t>
      </w:r>
      <w:r w:rsidR="00E23847">
        <w:t>and</w:t>
      </w:r>
      <w:r w:rsidR="002E662B">
        <w:t xml:space="preserve"> those in the county governm</w:t>
      </w:r>
      <w:r w:rsidR="002A5AD2">
        <w:t>e</w:t>
      </w:r>
      <w:r w:rsidR="002E662B">
        <w:t>nts</w:t>
      </w:r>
      <w:r w:rsidR="0013397D">
        <w:t xml:space="preserve"> and in remitting tax directly to the </w:t>
      </w:r>
      <w:r w:rsidR="00ED78F2">
        <w:t>KRA</w:t>
      </w:r>
      <w:r w:rsidR="002E662B">
        <w:t>.</w:t>
      </w:r>
    </w:p>
    <w:p w14:paraId="5CFD6B82" w14:textId="1CFD9E44" w:rsidR="004B4B84" w:rsidRDefault="004B4B84" w:rsidP="004B4B84"/>
    <w:p w14:paraId="48AD5C9C" w14:textId="3DC6B892" w:rsidR="000A7BE7" w:rsidRDefault="000A7BE7" w:rsidP="004B4B84"/>
    <w:p w14:paraId="0BA38219" w14:textId="13CBB494" w:rsidR="000A7BE7" w:rsidRDefault="000A7BE7" w:rsidP="004B4B84"/>
    <w:p w14:paraId="08DB4CBD" w14:textId="77777777" w:rsidR="000A7BE7" w:rsidRDefault="000A7BE7" w:rsidP="004B4B84"/>
    <w:p w14:paraId="158E88E3" w14:textId="3C85E5E3" w:rsidR="0098441E" w:rsidRPr="0098441E" w:rsidRDefault="0098441E" w:rsidP="0098441E">
      <w:pPr>
        <w:pStyle w:val="Heading2"/>
        <w:ind w:left="660"/>
        <w:rPr>
          <w:rFonts w:ascii="Times New Roman" w:hAnsi="Times New Roman" w:cs="Times New Roman"/>
          <w:sz w:val="24"/>
          <w:szCs w:val="24"/>
        </w:rPr>
      </w:pPr>
      <w:bookmarkStart w:id="13" w:name="_Toc5259910"/>
      <w:r>
        <w:rPr>
          <w:rFonts w:ascii="Times New Roman" w:hAnsi="Times New Roman" w:cs="Times New Roman"/>
          <w:sz w:val="24"/>
          <w:szCs w:val="24"/>
        </w:rPr>
        <w:lastRenderedPageBreak/>
        <w:t xml:space="preserve">CHAPTER 2: </w:t>
      </w:r>
      <w:r w:rsidR="00DA54AA">
        <w:rPr>
          <w:rFonts w:ascii="Times New Roman" w:hAnsi="Times New Roman" w:cs="Times New Roman"/>
          <w:sz w:val="24"/>
          <w:szCs w:val="24"/>
        </w:rPr>
        <w:t>SURVEY</w:t>
      </w:r>
      <w:r>
        <w:rPr>
          <w:rFonts w:ascii="Times New Roman" w:hAnsi="Times New Roman" w:cs="Times New Roman"/>
          <w:sz w:val="24"/>
          <w:szCs w:val="24"/>
        </w:rPr>
        <w:t xml:space="preserve"> </w:t>
      </w:r>
      <w:r w:rsidR="00DA54AA">
        <w:rPr>
          <w:rFonts w:ascii="Times New Roman" w:hAnsi="Times New Roman" w:cs="Times New Roman"/>
          <w:sz w:val="24"/>
          <w:szCs w:val="24"/>
        </w:rPr>
        <w:t>OF</w:t>
      </w:r>
      <w:r>
        <w:rPr>
          <w:rFonts w:ascii="Times New Roman" w:hAnsi="Times New Roman" w:cs="Times New Roman"/>
          <w:sz w:val="24"/>
          <w:szCs w:val="24"/>
        </w:rPr>
        <w:t xml:space="preserve"> </w:t>
      </w:r>
      <w:r w:rsidR="00DA54AA">
        <w:rPr>
          <w:rFonts w:ascii="Times New Roman" w:hAnsi="Times New Roman" w:cs="Times New Roman"/>
          <w:sz w:val="24"/>
          <w:szCs w:val="24"/>
        </w:rPr>
        <w:t>TECHNOLOGIES</w:t>
      </w:r>
      <w:bookmarkEnd w:id="13"/>
    </w:p>
    <w:p w14:paraId="03F06F4B" w14:textId="1C14D513" w:rsidR="009610E3" w:rsidRDefault="00851DF6" w:rsidP="004B4B84">
      <w:r>
        <w:t xml:space="preserve">The system is developed using Visual </w:t>
      </w:r>
      <w:r w:rsidR="001875D8">
        <w:t>Basic.</w:t>
      </w:r>
      <w:r>
        <w:t xml:space="preserve"> This is an </w:t>
      </w:r>
      <w:r w:rsidR="007F667B">
        <w:t>object-oriented</w:t>
      </w:r>
      <w:r>
        <w:t xml:space="preserve"> programming language and it is utilized against procedural programming </w:t>
      </w:r>
      <w:r w:rsidR="007F667B">
        <w:t>languages</w:t>
      </w:r>
      <w:r>
        <w:t xml:space="preserve"> because: </w:t>
      </w:r>
    </w:p>
    <w:p w14:paraId="76652274" w14:textId="35F9F48C" w:rsidR="007F667B" w:rsidRDefault="007F667B" w:rsidP="007F667B">
      <w:pPr>
        <w:pStyle w:val="ListParagraph"/>
        <w:numPr>
          <w:ilvl w:val="0"/>
          <w:numId w:val="20"/>
        </w:numPr>
      </w:pPr>
      <w:r>
        <w:t>It enables modularization where the system is broken down into smaller easily maintainable modules.</w:t>
      </w:r>
    </w:p>
    <w:p w14:paraId="51277FD1" w14:textId="7375CECD" w:rsidR="007F667B" w:rsidRDefault="007F667B" w:rsidP="007F667B">
      <w:pPr>
        <w:pStyle w:val="ListParagraph"/>
        <w:numPr>
          <w:ilvl w:val="0"/>
          <w:numId w:val="20"/>
        </w:numPr>
      </w:pPr>
      <w:r>
        <w:t>The use of objects reduces complexity and makes the code easy to understand.</w:t>
      </w:r>
    </w:p>
    <w:p w14:paraId="098B92CD" w14:textId="06DE0386" w:rsidR="007F667B" w:rsidRDefault="007C15EF" w:rsidP="007F667B">
      <w:pPr>
        <w:pStyle w:val="ListParagraph"/>
        <w:numPr>
          <w:ilvl w:val="0"/>
          <w:numId w:val="20"/>
        </w:numPr>
      </w:pPr>
      <w:r>
        <w:t>It is easily extensible if one wants to add new features by simply adding new objects and or modifying the existing ones.</w:t>
      </w:r>
    </w:p>
    <w:p w14:paraId="0E39E53A" w14:textId="0F41E6D1" w:rsidR="00616536" w:rsidRDefault="00616536" w:rsidP="007F667B">
      <w:pPr>
        <w:pStyle w:val="ListParagraph"/>
        <w:numPr>
          <w:ilvl w:val="0"/>
          <w:numId w:val="20"/>
        </w:numPr>
      </w:pPr>
      <w:r>
        <w:t>It is easy to maintain as the objects can be changed separately without affecting other parts of the system</w:t>
      </w:r>
    </w:p>
    <w:p w14:paraId="5B4DA5D7" w14:textId="5CF35A4D" w:rsidR="00616536" w:rsidRDefault="00616536" w:rsidP="007F667B">
      <w:pPr>
        <w:pStyle w:val="ListParagraph"/>
        <w:numPr>
          <w:ilvl w:val="0"/>
          <w:numId w:val="20"/>
        </w:numPr>
      </w:pPr>
      <w:r>
        <w:t>It enhances reusability as the objects can be used in different parts of the code.</w:t>
      </w:r>
    </w:p>
    <w:p w14:paraId="7EDC2C36" w14:textId="586E6262" w:rsidR="00616536" w:rsidRDefault="00616536" w:rsidP="00616536">
      <w:r>
        <w:t xml:space="preserve"> </w:t>
      </w:r>
    </w:p>
    <w:p w14:paraId="3BE6D87D" w14:textId="4AA43E11" w:rsidR="00EA67F1" w:rsidRDefault="00616536" w:rsidP="001F6B44">
      <w:r>
        <w:t xml:space="preserve">There are other </w:t>
      </w:r>
      <w:r w:rsidR="001875D8">
        <w:t>object-oriented</w:t>
      </w:r>
      <w:r>
        <w:t xml:space="preserve"> programming languages such as java. However, visual basic </w:t>
      </w:r>
      <w:r w:rsidR="00E06917">
        <w:t xml:space="preserve">DOT </w:t>
      </w:r>
      <w:r>
        <w:t xml:space="preserve">NET is </w:t>
      </w:r>
      <w:r w:rsidR="00413937">
        <w:t>used because</w:t>
      </w:r>
      <w:r w:rsidR="00EA67F1">
        <w:t>:</w:t>
      </w:r>
    </w:p>
    <w:p w14:paraId="3FEA0A03" w14:textId="50C51B20" w:rsidR="00EA67F1" w:rsidRDefault="00EA67F1" w:rsidP="00EA67F1">
      <w:pPr>
        <w:pStyle w:val="ListParagraph"/>
        <w:numPr>
          <w:ilvl w:val="0"/>
          <w:numId w:val="26"/>
        </w:numPr>
      </w:pPr>
      <w:r>
        <w:t xml:space="preserve">Its structure is very simple, particularly </w:t>
      </w:r>
      <w:r w:rsidR="001165D4">
        <w:t>the executable code.</w:t>
      </w:r>
    </w:p>
    <w:p w14:paraId="46D2F7BB" w14:textId="66EF421C" w:rsidR="00B9547F" w:rsidRDefault="001165D4" w:rsidP="00EA67F1">
      <w:pPr>
        <w:pStyle w:val="ListParagraph"/>
        <w:numPr>
          <w:ilvl w:val="0"/>
          <w:numId w:val="26"/>
        </w:numPr>
      </w:pPr>
      <w:r>
        <w:t>Its IDE – Visual studio, is highly optimized</w:t>
      </w:r>
      <w:r w:rsidR="00167ABF">
        <w:t xml:space="preserve"> to support rapid application development. The development of graphical user interfaces and connecting them to handler functions is simplified.</w:t>
      </w:r>
    </w:p>
    <w:p w14:paraId="03C814ED" w14:textId="06DADD55" w:rsidR="00B9547F" w:rsidRDefault="00B9547F" w:rsidP="00EA67F1">
      <w:pPr>
        <w:pStyle w:val="ListParagraph"/>
        <w:numPr>
          <w:ilvl w:val="0"/>
          <w:numId w:val="26"/>
        </w:numPr>
      </w:pPr>
      <w:r>
        <w:t>The graphical</w:t>
      </w:r>
      <w:r w:rsidR="00A01936">
        <w:t xml:space="preserve"> user interface of visual studio provides appealing views for management of program structure in different types of entities such as forms, classes, modules and procedures.</w:t>
      </w:r>
    </w:p>
    <w:p w14:paraId="34AE7E35" w14:textId="62C4A9E0" w:rsidR="001165D4" w:rsidRDefault="00B9547F" w:rsidP="00EA67F1">
      <w:pPr>
        <w:pStyle w:val="ListParagraph"/>
        <w:numPr>
          <w:ilvl w:val="0"/>
          <w:numId w:val="26"/>
        </w:numPr>
      </w:pPr>
      <w:r>
        <w:t>It has a comprehensive, interactive and context-sensitive online help system.</w:t>
      </w:r>
    </w:p>
    <w:p w14:paraId="2DB5F0E2" w14:textId="73352D1D" w:rsidR="000C70B3" w:rsidRDefault="006E1235" w:rsidP="00EA67F1">
      <w:pPr>
        <w:pStyle w:val="ListParagraph"/>
        <w:numPr>
          <w:ilvl w:val="0"/>
          <w:numId w:val="26"/>
        </w:numPr>
      </w:pPr>
      <w:r>
        <w:t xml:space="preserve">VB is a component integration language attuned to Microsoft’s Component Object Model (“COM”). </w:t>
      </w:r>
      <w:r w:rsidR="001F0EE3">
        <w:t>Components of COM can be easily called remotely via Distributed COM, which makes easy to construct distributed applications.</w:t>
      </w:r>
    </w:p>
    <w:p w14:paraId="476F606C" w14:textId="6F4C264E" w:rsidR="00B9547F" w:rsidRDefault="00B9547F" w:rsidP="00B9547F">
      <w:pPr>
        <w:ind w:left="360"/>
      </w:pPr>
    </w:p>
    <w:p w14:paraId="6E40A814" w14:textId="6A02C8AD" w:rsidR="00616536" w:rsidRDefault="00616536" w:rsidP="00616536">
      <w:pPr>
        <w:pStyle w:val="ListParagraph"/>
      </w:pPr>
    </w:p>
    <w:p w14:paraId="015CEEAE" w14:textId="358CD1DA" w:rsidR="009610E3" w:rsidRDefault="00A549E3" w:rsidP="004B4B84">
      <w:r>
        <w:t xml:space="preserve">The database used is Oracle’s </w:t>
      </w:r>
      <w:r w:rsidR="00444B6B">
        <w:t>MySQL. This is a widely used database in developing many solution databases. It was selected for this system because of the following reasons:</w:t>
      </w:r>
    </w:p>
    <w:p w14:paraId="4A93A411" w14:textId="33C4545D" w:rsidR="00444B6B" w:rsidRDefault="001A136A" w:rsidP="00BD070D">
      <w:pPr>
        <w:pStyle w:val="ListParagraph"/>
        <w:numPr>
          <w:ilvl w:val="0"/>
          <w:numId w:val="21"/>
        </w:numPr>
      </w:pPr>
      <w:r>
        <w:t xml:space="preserve">It is a secure and very reliable </w:t>
      </w:r>
      <w:r w:rsidR="001875D8">
        <w:t>database management</w:t>
      </w:r>
      <w:r>
        <w:t xml:space="preserve"> system</w:t>
      </w:r>
      <w:r w:rsidR="00BD3872">
        <w:t>. It is a privilege and password security system</w:t>
      </w:r>
      <w:r>
        <w:t>.</w:t>
      </w:r>
    </w:p>
    <w:p w14:paraId="4FCEFECD" w14:textId="6F484FD2" w:rsidR="001A136A" w:rsidRDefault="001A136A" w:rsidP="00BD070D">
      <w:pPr>
        <w:pStyle w:val="ListParagraph"/>
        <w:numPr>
          <w:ilvl w:val="0"/>
          <w:numId w:val="21"/>
        </w:numPr>
      </w:pPr>
      <w:r>
        <w:t xml:space="preserve">It is globally </w:t>
      </w:r>
      <w:r w:rsidR="001875D8">
        <w:t>renown</w:t>
      </w:r>
      <w:r>
        <w:t xml:space="preserve"> </w:t>
      </w:r>
      <w:r w:rsidR="001875D8">
        <w:t>and</w:t>
      </w:r>
      <w:r>
        <w:t xml:space="preserve"> an open source software which is freely available.</w:t>
      </w:r>
    </w:p>
    <w:p w14:paraId="6458FA80" w14:textId="47B76C84" w:rsidR="00C71A3B" w:rsidRDefault="00732A08" w:rsidP="00BD070D">
      <w:pPr>
        <w:pStyle w:val="ListParagraph"/>
        <w:numPr>
          <w:ilvl w:val="0"/>
          <w:numId w:val="21"/>
        </w:numPr>
      </w:pPr>
      <w:r>
        <w:t>MySQL is compatible</w:t>
      </w:r>
      <w:r w:rsidR="003F6870">
        <w:t xml:space="preserve"> with various operating system </w:t>
      </w:r>
      <w:r w:rsidR="001875D8">
        <w:t>and</w:t>
      </w:r>
      <w:r w:rsidR="003F6870">
        <w:t xml:space="preserve"> various programming languages.</w:t>
      </w:r>
    </w:p>
    <w:p w14:paraId="3FAE66CA" w14:textId="77777777" w:rsidR="001D2FF3" w:rsidRDefault="00C71A3B" w:rsidP="00BD070D">
      <w:pPr>
        <w:pStyle w:val="ListParagraph"/>
        <w:numPr>
          <w:ilvl w:val="0"/>
          <w:numId w:val="21"/>
        </w:numPr>
      </w:pPr>
      <w:r>
        <w:lastRenderedPageBreak/>
        <w:t>It has a high perform</w:t>
      </w:r>
      <w:r w:rsidR="00720775">
        <w:t>a</w:t>
      </w:r>
      <w:r>
        <w:t>nce</w:t>
      </w:r>
      <w:r w:rsidR="00515B2D">
        <w:t xml:space="preserve"> as compared to other database management systems.</w:t>
      </w:r>
    </w:p>
    <w:p w14:paraId="4A15983B" w14:textId="2FF25A1C" w:rsidR="009610E3" w:rsidRDefault="00EC6893" w:rsidP="004B4B84">
      <w:pPr>
        <w:pStyle w:val="ListParagraph"/>
        <w:numPr>
          <w:ilvl w:val="0"/>
          <w:numId w:val="21"/>
        </w:numPr>
      </w:pPr>
      <w:r>
        <w:t>MySQL has a friendly user interface</w:t>
      </w:r>
      <w:r w:rsidR="00661BE3">
        <w:t xml:space="preserve"> in workbench which makes it easy to use.</w:t>
      </w:r>
      <w:r>
        <w:t xml:space="preserve"> </w:t>
      </w:r>
      <w:r w:rsidR="00732A08">
        <w:t xml:space="preserve"> </w:t>
      </w:r>
    </w:p>
    <w:p w14:paraId="7F77A7FA" w14:textId="33BDF4E3" w:rsidR="005251B4" w:rsidRDefault="00BD3872" w:rsidP="004B4B84">
      <w:pPr>
        <w:pStyle w:val="ListParagraph"/>
        <w:numPr>
          <w:ilvl w:val="0"/>
          <w:numId w:val="21"/>
        </w:numPr>
      </w:pPr>
      <w:r>
        <w:t>It is replicable and thus can be mirrored across various nodes. This decreases the workload and scalability and accessibility of the application can be expanded.</w:t>
      </w:r>
    </w:p>
    <w:p w14:paraId="19686F0D" w14:textId="61A585C9" w:rsidR="00835B24" w:rsidRDefault="00835B24" w:rsidP="004B4B84">
      <w:pPr>
        <w:pStyle w:val="ListParagraph"/>
        <w:numPr>
          <w:ilvl w:val="0"/>
          <w:numId w:val="21"/>
        </w:numPr>
      </w:pPr>
      <w:r>
        <w:t>It supports automatic transaction support.</w:t>
      </w:r>
    </w:p>
    <w:p w14:paraId="435EFDFC" w14:textId="58E0BE12" w:rsidR="000741FA" w:rsidRDefault="000741FA" w:rsidP="000741FA"/>
    <w:p w14:paraId="40E892AE" w14:textId="77777777" w:rsidR="000741FA" w:rsidRDefault="000741FA" w:rsidP="000741FA"/>
    <w:p w14:paraId="4C3D9606" w14:textId="2E33DCCA" w:rsidR="009610E3" w:rsidRDefault="005041E2" w:rsidP="009610E3">
      <w:pPr>
        <w:pStyle w:val="Heading2"/>
        <w:ind w:left="660"/>
        <w:rPr>
          <w:rFonts w:ascii="Times New Roman" w:hAnsi="Times New Roman" w:cs="Times New Roman"/>
          <w:i/>
          <w:sz w:val="24"/>
          <w:szCs w:val="24"/>
        </w:rPr>
      </w:pPr>
      <w:bookmarkStart w:id="14" w:name="_Toc2808163"/>
      <w:bookmarkStart w:id="15" w:name="_Toc5259911"/>
      <w:r>
        <w:rPr>
          <w:rFonts w:ascii="Times New Roman" w:hAnsi="Times New Roman" w:cs="Times New Roman"/>
          <w:sz w:val="24"/>
          <w:szCs w:val="24"/>
        </w:rPr>
        <w:t>CHAPTER</w:t>
      </w:r>
      <w:r w:rsidR="009610E3">
        <w:rPr>
          <w:rFonts w:ascii="Times New Roman" w:hAnsi="Times New Roman" w:cs="Times New Roman"/>
          <w:sz w:val="24"/>
          <w:szCs w:val="24"/>
        </w:rPr>
        <w:t xml:space="preserve"> 3: </w:t>
      </w:r>
      <w:bookmarkEnd w:id="14"/>
      <w:r w:rsidR="00DA54AA">
        <w:rPr>
          <w:rFonts w:ascii="Times New Roman" w:hAnsi="Times New Roman" w:cs="Times New Roman"/>
          <w:sz w:val="24"/>
          <w:szCs w:val="24"/>
        </w:rPr>
        <w:t>REQUIREMENTS</w:t>
      </w:r>
      <w:r w:rsidR="009610E3">
        <w:rPr>
          <w:rFonts w:ascii="Times New Roman" w:hAnsi="Times New Roman" w:cs="Times New Roman"/>
          <w:sz w:val="24"/>
          <w:szCs w:val="24"/>
        </w:rPr>
        <w:t xml:space="preserve"> </w:t>
      </w:r>
      <w:r w:rsidR="00EA47DB">
        <w:rPr>
          <w:rFonts w:ascii="Times New Roman" w:hAnsi="Times New Roman" w:cs="Times New Roman"/>
          <w:sz w:val="24"/>
          <w:szCs w:val="24"/>
        </w:rPr>
        <w:t>AND</w:t>
      </w:r>
      <w:r w:rsidR="009610E3">
        <w:rPr>
          <w:rFonts w:ascii="Times New Roman" w:hAnsi="Times New Roman" w:cs="Times New Roman"/>
          <w:sz w:val="24"/>
          <w:szCs w:val="24"/>
        </w:rPr>
        <w:t xml:space="preserve"> </w:t>
      </w:r>
      <w:r w:rsidR="00EA47DB">
        <w:rPr>
          <w:rFonts w:ascii="Times New Roman" w:hAnsi="Times New Roman" w:cs="Times New Roman"/>
          <w:sz w:val="24"/>
          <w:szCs w:val="24"/>
        </w:rPr>
        <w:t>ANALYSIS</w:t>
      </w:r>
      <w:bookmarkEnd w:id="15"/>
    </w:p>
    <w:p w14:paraId="2EE96E6A" w14:textId="1ED1F249" w:rsidR="009610E3" w:rsidRDefault="009610E3" w:rsidP="004B4B84"/>
    <w:p w14:paraId="31761E1E" w14:textId="0AA5C088" w:rsidR="009610E3" w:rsidRDefault="009610E3" w:rsidP="009610E3">
      <w:pPr>
        <w:pStyle w:val="Heading3"/>
      </w:pPr>
      <w:bookmarkStart w:id="16" w:name="_Toc5259912"/>
      <w:r>
        <w:t xml:space="preserve">3.1. </w:t>
      </w:r>
      <w:r w:rsidR="00EA47DB">
        <w:t>P</w:t>
      </w:r>
      <w:r>
        <w:t xml:space="preserve">roblem </w:t>
      </w:r>
      <w:r w:rsidR="00EA47DB">
        <w:t>D</w:t>
      </w:r>
      <w:r>
        <w:t>efinition</w:t>
      </w:r>
      <w:bookmarkEnd w:id="16"/>
    </w:p>
    <w:p w14:paraId="38229414" w14:textId="77777777" w:rsidR="00643758" w:rsidRDefault="00643758" w:rsidP="00643758">
      <w:pPr>
        <w:spacing w:line="360" w:lineRule="auto"/>
        <w:jc w:val="both"/>
      </w:pPr>
      <w:r>
        <w:t>This project is meant to remedy the financial hiccups in the county governments and smooth line the running and delivery of services to the citizens. The challenges it is meant to solve are:</w:t>
      </w:r>
    </w:p>
    <w:p w14:paraId="2197958A" w14:textId="77777777" w:rsidR="00643758" w:rsidRPr="00155499" w:rsidRDefault="00643758" w:rsidP="00643758">
      <w:pPr>
        <w:pStyle w:val="ListParagraph"/>
        <w:numPr>
          <w:ilvl w:val="0"/>
          <w:numId w:val="23"/>
        </w:numPr>
        <w:spacing w:line="360" w:lineRule="auto"/>
        <w:jc w:val="both"/>
      </w:pPr>
      <w:r w:rsidRPr="00155499">
        <w:t>Lack of a central body to govern and control the use of resources.</w:t>
      </w:r>
    </w:p>
    <w:p w14:paraId="4F50938B" w14:textId="77777777" w:rsidR="00643758" w:rsidRPr="00155499" w:rsidRDefault="00643758" w:rsidP="00643758">
      <w:pPr>
        <w:pStyle w:val="ListParagraph"/>
        <w:numPr>
          <w:ilvl w:val="0"/>
          <w:numId w:val="23"/>
        </w:numPr>
        <w:spacing w:line="360" w:lineRule="auto"/>
        <w:jc w:val="both"/>
      </w:pPr>
      <w:r w:rsidRPr="00155499">
        <w:t>Lack of accountability by the counties and national government’s officials.</w:t>
      </w:r>
    </w:p>
    <w:p w14:paraId="61390F1D" w14:textId="77777777" w:rsidR="00643758" w:rsidRPr="00155499" w:rsidRDefault="00643758" w:rsidP="00643758">
      <w:pPr>
        <w:pStyle w:val="ListParagraph"/>
        <w:numPr>
          <w:ilvl w:val="0"/>
          <w:numId w:val="23"/>
        </w:numPr>
        <w:spacing w:line="360" w:lineRule="auto"/>
        <w:jc w:val="both"/>
      </w:pPr>
      <w:r w:rsidRPr="00155499">
        <w:t>Lack of proper financial management systems which creates loop holes for corruption and theft of public resources and finances.</w:t>
      </w:r>
    </w:p>
    <w:p w14:paraId="0D2BAF15" w14:textId="5FE88295" w:rsidR="000F334F" w:rsidRDefault="000F334F" w:rsidP="004B4B84"/>
    <w:p w14:paraId="24CA7446" w14:textId="4B6D39BA" w:rsidR="000F334F" w:rsidRDefault="000F334F" w:rsidP="000F334F">
      <w:pPr>
        <w:pStyle w:val="Heading3"/>
      </w:pPr>
      <w:bookmarkStart w:id="17" w:name="_Toc5259913"/>
      <w:r>
        <w:t xml:space="preserve">3.2. </w:t>
      </w:r>
      <w:r w:rsidR="00EA47DB">
        <w:t>R</w:t>
      </w:r>
      <w:r>
        <w:t xml:space="preserve">equirements </w:t>
      </w:r>
      <w:r w:rsidR="00EA47DB">
        <w:t>S</w:t>
      </w:r>
      <w:r>
        <w:t>pecification</w:t>
      </w:r>
      <w:bookmarkEnd w:id="17"/>
    </w:p>
    <w:p w14:paraId="1547B304" w14:textId="0791AD8E" w:rsidR="000F334F" w:rsidRDefault="005F2B25" w:rsidP="009B4447">
      <w:r>
        <w:t xml:space="preserve">In the current system, each county manages its own payment system and the national government employees are paid by it. </w:t>
      </w:r>
    </w:p>
    <w:p w14:paraId="2AAD46C4" w14:textId="60F697C7" w:rsidR="009E3A03" w:rsidRDefault="00F6141A" w:rsidP="009B4447">
      <w:r>
        <w:t>The new</w:t>
      </w:r>
      <w:r w:rsidR="005F2B25">
        <w:t xml:space="preserve"> </w:t>
      </w:r>
      <w:r w:rsidR="009E3A03">
        <w:t>system ought to:</w:t>
      </w:r>
    </w:p>
    <w:p w14:paraId="634D1B34" w14:textId="0032C3E0" w:rsidR="00781C56" w:rsidRDefault="00781C56" w:rsidP="00781C56">
      <w:pPr>
        <w:pStyle w:val="ListParagraph"/>
        <w:numPr>
          <w:ilvl w:val="0"/>
          <w:numId w:val="25"/>
        </w:numPr>
      </w:pPr>
      <w:r>
        <w:t>Allow for centralized control. The system should be managed by one person who bears all the responsibilities thus promotes accountability.</w:t>
      </w:r>
    </w:p>
    <w:p w14:paraId="69370E76" w14:textId="7D437D15" w:rsidR="00781C56" w:rsidRDefault="007574C8" w:rsidP="00781C56">
      <w:pPr>
        <w:pStyle w:val="ListParagraph"/>
        <w:numPr>
          <w:ilvl w:val="0"/>
          <w:numId w:val="25"/>
        </w:numPr>
      </w:pPr>
      <w:r>
        <w:t>Allow for different IT managers in different counties to add or delete employees in the</w:t>
      </w:r>
      <w:r w:rsidR="00AA1835">
        <w:t xml:space="preserve"> database</w:t>
      </w:r>
      <w:r>
        <w:t>.</w:t>
      </w:r>
    </w:p>
    <w:p w14:paraId="7F5D5B6A" w14:textId="6970CD09" w:rsidR="007574C8" w:rsidRDefault="007574C8" w:rsidP="00781C56">
      <w:pPr>
        <w:pStyle w:val="ListParagraph"/>
        <w:numPr>
          <w:ilvl w:val="0"/>
          <w:numId w:val="25"/>
        </w:numPr>
      </w:pPr>
      <w:r>
        <w:t>Allow the admin to view the</w:t>
      </w:r>
      <w:r w:rsidR="00AA1835">
        <w:t xml:space="preserve"> in the</w:t>
      </w:r>
      <w:r>
        <w:t xml:space="preserve"> database, </w:t>
      </w:r>
      <w:r w:rsidR="00AA1835">
        <w:t xml:space="preserve">national and </w:t>
      </w:r>
      <w:r>
        <w:t xml:space="preserve">different county </w:t>
      </w:r>
      <w:r w:rsidR="00413937">
        <w:t>employees’</w:t>
      </w:r>
      <w:r w:rsidR="00AA1835">
        <w:t xml:space="preserve"> tables</w:t>
      </w:r>
      <w:r>
        <w:t>.</w:t>
      </w:r>
    </w:p>
    <w:p w14:paraId="68930647" w14:textId="30C67B48" w:rsidR="007574C8" w:rsidRDefault="007574C8" w:rsidP="00781C56">
      <w:pPr>
        <w:pStyle w:val="ListParagraph"/>
        <w:numPr>
          <w:ilvl w:val="0"/>
          <w:numId w:val="25"/>
        </w:numPr>
      </w:pPr>
      <w:r>
        <w:t xml:space="preserve">Allow admin to query the county </w:t>
      </w:r>
      <w:r w:rsidR="00AA1835">
        <w:t xml:space="preserve">table </w:t>
      </w:r>
      <w:r>
        <w:t>with the national database to figure out the ghost employees</w:t>
      </w:r>
    </w:p>
    <w:p w14:paraId="71585B2C" w14:textId="2B2374CD" w:rsidR="007574C8" w:rsidRDefault="007574C8" w:rsidP="00781C56">
      <w:pPr>
        <w:pStyle w:val="ListParagraph"/>
        <w:numPr>
          <w:ilvl w:val="0"/>
          <w:numId w:val="25"/>
        </w:numPr>
      </w:pPr>
      <w:r>
        <w:lastRenderedPageBreak/>
        <w:t>Allow for submission of tax to the KRA through automatic deduction from the salary once they are paid</w:t>
      </w:r>
    </w:p>
    <w:p w14:paraId="0A449CD7" w14:textId="00AAA18C" w:rsidR="007574C8" w:rsidRDefault="007574C8" w:rsidP="007574C8"/>
    <w:p w14:paraId="2D04281D" w14:textId="77777777" w:rsidR="007574C8" w:rsidRDefault="007574C8" w:rsidP="007574C8"/>
    <w:p w14:paraId="74B69ADB" w14:textId="32EC2CC2" w:rsidR="00177618" w:rsidRDefault="00177618" w:rsidP="00177618">
      <w:pPr>
        <w:pStyle w:val="Heading3"/>
      </w:pPr>
      <w:bookmarkStart w:id="18" w:name="_Toc5259914"/>
      <w:r w:rsidRPr="00177618">
        <w:rPr>
          <w:caps w:val="0"/>
        </w:rPr>
        <w:t>3.</w:t>
      </w:r>
      <w:r>
        <w:t xml:space="preserve">2.1. </w:t>
      </w:r>
      <w:r w:rsidR="006752AF">
        <w:t>Hardware</w:t>
      </w:r>
      <w:r>
        <w:t xml:space="preserve"> </w:t>
      </w:r>
      <w:r w:rsidR="00EA47DB">
        <w:t>R</w:t>
      </w:r>
      <w:r>
        <w:t>equirements</w:t>
      </w:r>
      <w:bookmarkEnd w:id="18"/>
    </w:p>
    <w:p w14:paraId="443306FD" w14:textId="7BD464D8" w:rsidR="00177618" w:rsidRDefault="00177618" w:rsidP="009B4447">
      <w:r>
        <w:t xml:space="preserve"> For proper working and performance of the system, it ought to be installed on a computer with the following features:</w:t>
      </w:r>
    </w:p>
    <w:p w14:paraId="1E2D9DFE" w14:textId="0E50F7EE" w:rsidR="00177618" w:rsidRDefault="00177618" w:rsidP="00177618">
      <w:pPr>
        <w:pStyle w:val="ListParagraph"/>
        <w:numPr>
          <w:ilvl w:val="0"/>
          <w:numId w:val="24"/>
        </w:numPr>
      </w:pPr>
      <w:r>
        <w:t>At least 2.</w:t>
      </w:r>
      <w:r w:rsidR="00DC4F4F">
        <w:t>0</w:t>
      </w:r>
      <w:r>
        <w:t xml:space="preserve"> Giga Hertz of processing power.</w:t>
      </w:r>
    </w:p>
    <w:p w14:paraId="535AB358" w14:textId="542F29D0" w:rsidR="00177618" w:rsidRDefault="00177618" w:rsidP="00177618">
      <w:pPr>
        <w:pStyle w:val="ListParagraph"/>
        <w:numPr>
          <w:ilvl w:val="0"/>
          <w:numId w:val="24"/>
        </w:numPr>
      </w:pPr>
      <w:r>
        <w:t>Hard disk with at least 250Gb of storage.</w:t>
      </w:r>
    </w:p>
    <w:p w14:paraId="3063EE73" w14:textId="201AFA6B" w:rsidR="00177618" w:rsidRDefault="00177618" w:rsidP="00177618">
      <w:pPr>
        <w:pStyle w:val="ListParagraph"/>
        <w:numPr>
          <w:ilvl w:val="0"/>
          <w:numId w:val="24"/>
        </w:numPr>
      </w:pPr>
      <w:r>
        <w:t>4Gb Ram.</w:t>
      </w:r>
    </w:p>
    <w:p w14:paraId="44A77558" w14:textId="77777777" w:rsidR="00177618" w:rsidRDefault="00177618" w:rsidP="009B4447"/>
    <w:p w14:paraId="0A41B5D3" w14:textId="15E91754" w:rsidR="000F334F" w:rsidRDefault="000F334F" w:rsidP="000F334F">
      <w:pPr>
        <w:pStyle w:val="Heading3"/>
      </w:pPr>
    </w:p>
    <w:p w14:paraId="26FA18AA" w14:textId="6F4AD306" w:rsidR="000F334F" w:rsidRDefault="000F334F" w:rsidP="000F334F">
      <w:pPr>
        <w:pStyle w:val="Heading3"/>
      </w:pPr>
      <w:bookmarkStart w:id="19" w:name="_Toc5259915"/>
      <w:r>
        <w:t xml:space="preserve">3.2.2. </w:t>
      </w:r>
      <w:r w:rsidR="00EA47DB">
        <w:t>S</w:t>
      </w:r>
      <w:r>
        <w:t xml:space="preserve">oftware </w:t>
      </w:r>
      <w:r w:rsidR="00EA47DB">
        <w:t>R</w:t>
      </w:r>
      <w:r>
        <w:t>equirements</w:t>
      </w:r>
      <w:bookmarkEnd w:id="19"/>
    </w:p>
    <w:p w14:paraId="2A30A36B" w14:textId="77777777" w:rsidR="000F334F" w:rsidRDefault="000F334F" w:rsidP="000F334F">
      <w:pPr>
        <w:pStyle w:val="Heading3"/>
      </w:pPr>
    </w:p>
    <w:p w14:paraId="75E672AE" w14:textId="14D6F8F0" w:rsidR="000F334F" w:rsidRDefault="0077045D" w:rsidP="004B4B84">
      <w:r>
        <w:t xml:space="preserve">The system can run on various operating systems such as windows and </w:t>
      </w:r>
      <w:r w:rsidR="00ED3615">
        <w:t>Linux</w:t>
      </w:r>
      <w:r>
        <w:t>. However, the latest versions of these operating systems such as windows 10 are recommended.</w:t>
      </w:r>
      <w:r w:rsidR="00522E98">
        <w:t xml:space="preserve"> The version of MySQL that one uses with the operating system should also be compatible with the operating system.</w:t>
      </w:r>
    </w:p>
    <w:p w14:paraId="1AAB96D2" w14:textId="2828E11D" w:rsidR="00D316AA" w:rsidRDefault="00F84C8B" w:rsidP="004B4B84">
      <w:r>
        <w:t>The .NET framework is also required to compile the code into the CPU - independent language – Microsoft intermediate language.</w:t>
      </w:r>
    </w:p>
    <w:p w14:paraId="0B2C4A7F" w14:textId="3D329705" w:rsidR="00B64EA4" w:rsidRDefault="00B64EA4" w:rsidP="004B4B84"/>
    <w:p w14:paraId="01526B65" w14:textId="51EEA14F" w:rsidR="00977D21" w:rsidRDefault="00977D21" w:rsidP="004B4B84"/>
    <w:p w14:paraId="5D90DC4A" w14:textId="2D8A826C" w:rsidR="00977D21" w:rsidRDefault="00977D21" w:rsidP="00977D21">
      <w:pPr>
        <w:pStyle w:val="Heading3"/>
      </w:pPr>
      <w:bookmarkStart w:id="20" w:name="_Toc5259916"/>
      <w:r>
        <w:t>3.</w:t>
      </w:r>
      <w:r w:rsidR="002333F9">
        <w:t>3</w:t>
      </w:r>
      <w:r>
        <w:t xml:space="preserve">. </w:t>
      </w:r>
      <w:r w:rsidR="00CC54ED">
        <w:t>C</w:t>
      </w:r>
      <w:r>
        <w:t xml:space="preserve">onceptual </w:t>
      </w:r>
      <w:r w:rsidR="00CC54ED">
        <w:t>M</w:t>
      </w:r>
      <w:r>
        <w:t>odels</w:t>
      </w:r>
      <w:bookmarkEnd w:id="20"/>
    </w:p>
    <w:p w14:paraId="5B8A23EB" w14:textId="628D5671" w:rsidR="00977D21" w:rsidRDefault="00177618" w:rsidP="004B4B84">
      <w:r>
        <w:t xml:space="preserve"> </w:t>
      </w:r>
      <w:r w:rsidR="00DC4F4F">
        <w:t>Some of the diagrams used in modelling, designing and developing the system are:</w:t>
      </w:r>
    </w:p>
    <w:p w14:paraId="633A0E9B" w14:textId="741785E5" w:rsidR="000C699C" w:rsidRDefault="000C699C" w:rsidP="000C699C">
      <w:pPr>
        <w:pStyle w:val="ListParagraph"/>
        <w:numPr>
          <w:ilvl w:val="0"/>
          <w:numId w:val="27"/>
        </w:numPr>
      </w:pPr>
      <w:r>
        <w:t>Use case diagram.</w:t>
      </w:r>
    </w:p>
    <w:p w14:paraId="45789FFF" w14:textId="10C7539B" w:rsidR="000C699C" w:rsidRDefault="000C699C" w:rsidP="000C699C">
      <w:pPr>
        <w:pStyle w:val="ListParagraph"/>
        <w:numPr>
          <w:ilvl w:val="0"/>
          <w:numId w:val="27"/>
        </w:numPr>
      </w:pPr>
      <w:r>
        <w:t>Sequence diagram.</w:t>
      </w:r>
    </w:p>
    <w:p w14:paraId="49DF2AE3" w14:textId="071514D8" w:rsidR="000C699C" w:rsidRDefault="000C699C" w:rsidP="000C699C">
      <w:pPr>
        <w:pStyle w:val="ListParagraph"/>
        <w:numPr>
          <w:ilvl w:val="0"/>
          <w:numId w:val="27"/>
        </w:numPr>
      </w:pPr>
      <w:r>
        <w:t>ER diagram</w:t>
      </w:r>
    </w:p>
    <w:p w14:paraId="4ECD5CFD" w14:textId="5EF0629D" w:rsidR="00C13C11" w:rsidRDefault="00C13C11" w:rsidP="00C13C11"/>
    <w:p w14:paraId="4704109A" w14:textId="5852FCC7" w:rsidR="00C13C11" w:rsidRDefault="00C13C11" w:rsidP="00C13C11"/>
    <w:p w14:paraId="02B84F95" w14:textId="4EFDC898" w:rsidR="00C13C11" w:rsidRDefault="00C13C11" w:rsidP="00C13C11"/>
    <w:p w14:paraId="79054FB9" w14:textId="654322CF" w:rsidR="00C13C11" w:rsidRDefault="00C13C11" w:rsidP="00C13C11"/>
    <w:p w14:paraId="5B9B46AD" w14:textId="38442DC6" w:rsidR="00C13C11" w:rsidRDefault="00C13C11" w:rsidP="00C13C11"/>
    <w:p w14:paraId="2A9CE2E5" w14:textId="77777777" w:rsidR="00C13C11" w:rsidRDefault="00C13C11" w:rsidP="00C13C11"/>
    <w:p w14:paraId="6286AC12" w14:textId="43225ECD" w:rsidR="008E0847" w:rsidRDefault="008E0847" w:rsidP="008E0847">
      <w:pPr>
        <w:pStyle w:val="Heading3"/>
      </w:pPr>
      <w:bookmarkStart w:id="21" w:name="_Toc5259917"/>
      <w:r>
        <w:lastRenderedPageBreak/>
        <w:t>3.</w:t>
      </w:r>
      <w:r w:rsidR="002333F9">
        <w:t>3</w:t>
      </w:r>
      <w:r>
        <w:t xml:space="preserve">.1. </w:t>
      </w:r>
      <w:r w:rsidR="00CC54ED">
        <w:t>U</w:t>
      </w:r>
      <w:r>
        <w:t xml:space="preserve">se </w:t>
      </w:r>
      <w:r w:rsidR="00CC54ED">
        <w:t>C</w:t>
      </w:r>
      <w:r>
        <w:t xml:space="preserve">ase </w:t>
      </w:r>
      <w:r w:rsidR="00CC54ED">
        <w:t>D</w:t>
      </w:r>
      <w:r>
        <w:t>iagram</w:t>
      </w:r>
      <w:bookmarkEnd w:id="21"/>
    </w:p>
    <w:p w14:paraId="5139C946" w14:textId="4FBE824A" w:rsidR="008E0847" w:rsidRDefault="00361CF3" w:rsidP="008E0847">
      <w:r>
        <w:t>It has modelled all the uses cases and scenarios that take place when the sy</w:t>
      </w:r>
      <w:r w:rsidR="008100C7">
        <w:t>s</w:t>
      </w:r>
      <w:r>
        <w:t>tem is in use.</w:t>
      </w:r>
      <w:r w:rsidR="00F617C6">
        <w:t xml:space="preserve"> It also shows the actors of the system, that is those who use the system.</w:t>
      </w:r>
    </w:p>
    <w:p w14:paraId="111C2C10" w14:textId="494D3E6C" w:rsidR="008E0847" w:rsidRDefault="004F3372" w:rsidP="008E0847">
      <w:r>
        <w:t xml:space="preserve"> </w:t>
      </w:r>
      <w:r w:rsidR="00A63AFB">
        <w:rPr>
          <w:noProof/>
        </w:rPr>
        <w:drawing>
          <wp:inline distT="0" distB="0" distL="0" distR="0" wp14:anchorId="63019A09" wp14:editId="6A9062BD">
            <wp:extent cx="4572000" cy="463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632960"/>
                    </a:xfrm>
                    <a:prstGeom prst="rect">
                      <a:avLst/>
                    </a:prstGeom>
                    <a:noFill/>
                    <a:ln>
                      <a:noFill/>
                    </a:ln>
                  </pic:spPr>
                </pic:pic>
              </a:graphicData>
            </a:graphic>
          </wp:inline>
        </w:drawing>
      </w:r>
    </w:p>
    <w:p w14:paraId="617E719A" w14:textId="2A819526" w:rsidR="008E0847" w:rsidRDefault="008E0847" w:rsidP="008E0847">
      <w:pPr>
        <w:pStyle w:val="Heading3"/>
      </w:pPr>
      <w:bookmarkStart w:id="22" w:name="_Toc5259918"/>
      <w:r>
        <w:t>3.</w:t>
      </w:r>
      <w:r w:rsidR="002333F9">
        <w:t>3</w:t>
      </w:r>
      <w:r>
        <w:t xml:space="preserve">.2. </w:t>
      </w:r>
      <w:r w:rsidR="00CC54ED">
        <w:t>S</w:t>
      </w:r>
      <w:r>
        <w:t xml:space="preserve">equence </w:t>
      </w:r>
      <w:r w:rsidR="00CC54ED">
        <w:t>D</w:t>
      </w:r>
      <w:r>
        <w:t>iagram</w:t>
      </w:r>
      <w:bookmarkEnd w:id="22"/>
    </w:p>
    <w:p w14:paraId="3D578462" w14:textId="00496523" w:rsidR="008E0847" w:rsidRDefault="002C3CE8" w:rsidP="008E0847">
      <w:r>
        <w:t>It is used to illustrate input and output events related to the system.</w:t>
      </w:r>
    </w:p>
    <w:p w14:paraId="1AB9999A" w14:textId="5D467107" w:rsidR="00CA48FE" w:rsidRDefault="00CA48FE" w:rsidP="008E0847"/>
    <w:p w14:paraId="726AF7BA" w14:textId="530DC0B6" w:rsidR="00CA48FE" w:rsidRDefault="009965F8" w:rsidP="008E0847">
      <w:r>
        <w:rPr>
          <w:noProof/>
        </w:rPr>
        <w:lastRenderedPageBreak/>
        <w:drawing>
          <wp:inline distT="0" distB="0" distL="0" distR="0" wp14:anchorId="3F3C0B93" wp14:editId="27CBDDEE">
            <wp:extent cx="3643630" cy="800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3630" cy="8001000"/>
                    </a:xfrm>
                    <a:prstGeom prst="rect">
                      <a:avLst/>
                    </a:prstGeom>
                    <a:noFill/>
                    <a:ln>
                      <a:noFill/>
                    </a:ln>
                  </pic:spPr>
                </pic:pic>
              </a:graphicData>
            </a:graphic>
          </wp:inline>
        </w:drawing>
      </w:r>
    </w:p>
    <w:p w14:paraId="1EC4C00B" w14:textId="63B0F0BD" w:rsidR="008E0847" w:rsidRDefault="008E0847" w:rsidP="008E0847">
      <w:pPr>
        <w:pStyle w:val="Heading3"/>
      </w:pPr>
      <w:bookmarkStart w:id="23" w:name="_Toc5259919"/>
      <w:r>
        <w:lastRenderedPageBreak/>
        <w:t>3.</w:t>
      </w:r>
      <w:r w:rsidR="002333F9">
        <w:t>3</w:t>
      </w:r>
      <w:r>
        <w:t xml:space="preserve">.3. </w:t>
      </w:r>
      <w:r w:rsidR="00CC54ED">
        <w:t>ER</w:t>
      </w:r>
      <w:r>
        <w:t xml:space="preserve"> </w:t>
      </w:r>
      <w:r w:rsidR="00CC54ED">
        <w:t>D</w:t>
      </w:r>
      <w:r>
        <w:t>iagram</w:t>
      </w:r>
      <w:bookmarkEnd w:id="23"/>
    </w:p>
    <w:p w14:paraId="0352E917" w14:textId="2B0EC889" w:rsidR="008E0847" w:rsidRDefault="007E23BB" w:rsidP="008E0847">
      <w:r>
        <w:t xml:space="preserve">This is a graphical representation </w:t>
      </w:r>
      <w:r w:rsidR="00F6141A">
        <w:t>of entities</w:t>
      </w:r>
      <w:r>
        <w:t>, attributes and their relationships in the database.</w:t>
      </w:r>
    </w:p>
    <w:p w14:paraId="2F589AD1" w14:textId="6CFF6578" w:rsidR="00523303" w:rsidRDefault="00523303" w:rsidP="008E0847">
      <w:r>
        <w:t xml:space="preserve">  </w:t>
      </w:r>
    </w:p>
    <w:p w14:paraId="0000F1BF" w14:textId="7ACD5FAE" w:rsidR="00523303" w:rsidRDefault="00523303" w:rsidP="008E0847">
      <w:r>
        <w:t>This is as generated by the database</w:t>
      </w:r>
      <w:r w:rsidR="00931E74">
        <w:t xml:space="preserve"> management system:</w:t>
      </w:r>
    </w:p>
    <w:p w14:paraId="0CCE295A" w14:textId="33DC7E5D" w:rsidR="00523303" w:rsidRDefault="00523303" w:rsidP="008E0847">
      <w:r>
        <w:rPr>
          <w:noProof/>
        </w:rPr>
        <w:drawing>
          <wp:inline distT="0" distB="0" distL="0" distR="0" wp14:anchorId="603010DA" wp14:editId="67779342">
            <wp:extent cx="5534025" cy="30403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040380"/>
                    </a:xfrm>
                    <a:prstGeom prst="rect">
                      <a:avLst/>
                    </a:prstGeom>
                    <a:noFill/>
                    <a:ln>
                      <a:noFill/>
                    </a:ln>
                  </pic:spPr>
                </pic:pic>
              </a:graphicData>
            </a:graphic>
          </wp:inline>
        </w:drawing>
      </w:r>
    </w:p>
    <w:p w14:paraId="2CE87BD8" w14:textId="6DE3E0F0" w:rsidR="00931E74" w:rsidRDefault="00931E74" w:rsidP="008E0847"/>
    <w:p w14:paraId="27FB390B" w14:textId="71072E8A" w:rsidR="005119DD" w:rsidRDefault="00931E74" w:rsidP="008E0847">
      <w:r>
        <w:t>This is the drawn one:</w:t>
      </w:r>
    </w:p>
    <w:p w14:paraId="1BED38B2" w14:textId="24286D6E" w:rsidR="00931E74" w:rsidRDefault="00931E74" w:rsidP="008E0847">
      <w:r w:rsidRPr="00931E74">
        <w:rPr>
          <w:noProof/>
        </w:rPr>
        <w:drawing>
          <wp:inline distT="0" distB="0" distL="0" distR="0" wp14:anchorId="7530A76D" wp14:editId="0C939381">
            <wp:extent cx="4572000" cy="2996565"/>
            <wp:effectExtent l="0" t="0" r="0" b="0"/>
            <wp:docPr id="10" name="Picture 10" descr="G:\Project\ER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ER Diagram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996565"/>
                    </a:xfrm>
                    <a:prstGeom prst="rect">
                      <a:avLst/>
                    </a:prstGeom>
                    <a:noFill/>
                    <a:ln>
                      <a:noFill/>
                    </a:ln>
                  </pic:spPr>
                </pic:pic>
              </a:graphicData>
            </a:graphic>
          </wp:inline>
        </w:drawing>
      </w:r>
    </w:p>
    <w:p w14:paraId="79B44547" w14:textId="13D2A650" w:rsidR="008100C7" w:rsidRDefault="008100C7" w:rsidP="008E0847"/>
    <w:p w14:paraId="0D3FB965" w14:textId="77777777" w:rsidR="008100C7" w:rsidRDefault="00EB5955" w:rsidP="008100C7">
      <w:pPr>
        <w:pStyle w:val="Heading2"/>
        <w:ind w:left="660"/>
        <w:rPr>
          <w:rFonts w:ascii="Times New Roman" w:hAnsi="Times New Roman" w:cs="Times New Roman"/>
          <w:i/>
          <w:sz w:val="24"/>
          <w:szCs w:val="24"/>
        </w:rPr>
      </w:pPr>
      <w:bookmarkStart w:id="24" w:name="_Toc5259920"/>
      <w:r>
        <w:rPr>
          <w:rFonts w:ascii="Times New Roman" w:hAnsi="Times New Roman" w:cs="Times New Roman"/>
          <w:sz w:val="24"/>
          <w:szCs w:val="24"/>
        </w:rPr>
        <w:t>CHAPTER</w:t>
      </w:r>
      <w:r w:rsidR="008100C7">
        <w:rPr>
          <w:rFonts w:ascii="Times New Roman" w:hAnsi="Times New Roman" w:cs="Times New Roman"/>
          <w:sz w:val="24"/>
          <w:szCs w:val="24"/>
        </w:rPr>
        <w:t xml:space="preserve"> </w:t>
      </w:r>
      <w:r>
        <w:rPr>
          <w:rFonts w:ascii="Times New Roman" w:hAnsi="Times New Roman" w:cs="Times New Roman"/>
          <w:sz w:val="24"/>
          <w:szCs w:val="24"/>
        </w:rPr>
        <w:t>4</w:t>
      </w:r>
      <w:r w:rsidR="008100C7">
        <w:rPr>
          <w:rFonts w:ascii="Times New Roman" w:hAnsi="Times New Roman" w:cs="Times New Roman"/>
          <w:sz w:val="24"/>
          <w:szCs w:val="24"/>
        </w:rPr>
        <w:t xml:space="preserve">: </w:t>
      </w:r>
      <w:r>
        <w:rPr>
          <w:rFonts w:ascii="Times New Roman" w:hAnsi="Times New Roman" w:cs="Times New Roman"/>
          <w:sz w:val="24"/>
          <w:szCs w:val="24"/>
        </w:rPr>
        <w:t>SYSTEM</w:t>
      </w:r>
      <w:r w:rsidR="008100C7">
        <w:rPr>
          <w:rFonts w:ascii="Times New Roman" w:hAnsi="Times New Roman" w:cs="Times New Roman"/>
          <w:sz w:val="24"/>
          <w:szCs w:val="24"/>
        </w:rPr>
        <w:t xml:space="preserve"> </w:t>
      </w:r>
      <w:r>
        <w:rPr>
          <w:rFonts w:ascii="Times New Roman" w:hAnsi="Times New Roman" w:cs="Times New Roman"/>
          <w:sz w:val="24"/>
          <w:szCs w:val="24"/>
        </w:rPr>
        <w:t>DESIGN</w:t>
      </w:r>
      <w:bookmarkEnd w:id="24"/>
    </w:p>
    <w:p w14:paraId="134305BC" w14:textId="332218E7" w:rsidR="008100C7" w:rsidRDefault="00A94746" w:rsidP="008E0847">
      <w:r>
        <w:t>The system is designed as follows:</w:t>
      </w:r>
    </w:p>
    <w:p w14:paraId="3E221B14" w14:textId="01E088BE" w:rsidR="00A94746" w:rsidRDefault="004B2C49" w:rsidP="00A94746">
      <w:pPr>
        <w:pStyle w:val="ListParagraph"/>
        <w:numPr>
          <w:ilvl w:val="0"/>
          <w:numId w:val="31"/>
        </w:numPr>
      </w:pPr>
      <w:r>
        <w:t>It has a login page through which the different users and the admin are authenticated so as to be granted access to the system.</w:t>
      </w:r>
    </w:p>
    <w:p w14:paraId="1DEAA523" w14:textId="70E19D9C" w:rsidR="00E667F2" w:rsidRDefault="00E667F2" w:rsidP="00A94746">
      <w:pPr>
        <w:pStyle w:val="ListParagraph"/>
        <w:numPr>
          <w:ilvl w:val="0"/>
          <w:numId w:val="31"/>
        </w:numPr>
      </w:pPr>
      <w:r>
        <w:t>Once the different users are authenticated, each user is taken to a form responding to their county. Here, they can add and manipulated different employee information in their counties.</w:t>
      </w:r>
    </w:p>
    <w:p w14:paraId="1A68672E" w14:textId="00888A53" w:rsidR="00E667F2" w:rsidRDefault="00E667F2" w:rsidP="00A94746">
      <w:pPr>
        <w:pStyle w:val="ListParagraph"/>
        <w:numPr>
          <w:ilvl w:val="0"/>
          <w:numId w:val="31"/>
        </w:numPr>
      </w:pPr>
      <w:r>
        <w:t xml:space="preserve">When the admin is </w:t>
      </w:r>
      <w:r w:rsidR="00F6141A">
        <w:t>authenticated,</w:t>
      </w:r>
      <w:r>
        <w:t xml:space="preserve"> </w:t>
      </w:r>
      <w:r w:rsidR="00915CC4">
        <w:t>h</w:t>
      </w:r>
      <w:r>
        <w:t>e is taken to a</w:t>
      </w:r>
      <w:r w:rsidR="00946DCA">
        <w:t>n admin</w:t>
      </w:r>
      <w:r>
        <w:t xml:space="preserve"> form where he can choose different options. These are: </w:t>
      </w:r>
    </w:p>
    <w:p w14:paraId="3FCC412F" w14:textId="77777777" w:rsidR="003846B9" w:rsidRDefault="003846B9" w:rsidP="003846B9">
      <w:pPr>
        <w:pStyle w:val="ListParagraph"/>
      </w:pPr>
    </w:p>
    <w:p w14:paraId="3B2F2985" w14:textId="5F079238" w:rsidR="00E667F2" w:rsidRDefault="00E667F2" w:rsidP="00E667F2">
      <w:pPr>
        <w:pStyle w:val="ListParagraph"/>
      </w:pPr>
      <w:r>
        <w:t xml:space="preserve">a). </w:t>
      </w:r>
      <w:r w:rsidR="00946DCA">
        <w:t>M</w:t>
      </w:r>
      <w:r w:rsidR="00915CC4">
        <w:t>an</w:t>
      </w:r>
      <w:r w:rsidR="00B07D69">
        <w:t>age</w:t>
      </w:r>
      <w:r w:rsidR="00915CC4">
        <w:t xml:space="preserve"> the different </w:t>
      </w:r>
      <w:r w:rsidR="00F6141A">
        <w:t>users.</w:t>
      </w:r>
      <w:r w:rsidR="00915CC4">
        <w:t xml:space="preserve"> </w:t>
      </w:r>
      <w:r w:rsidR="00946DCA">
        <w:t>If he chooses this, he is taken to a different form where</w:t>
      </w:r>
      <w:r w:rsidR="003846B9">
        <w:t xml:space="preserve"> he can add, delete a user or change their information.</w:t>
      </w:r>
    </w:p>
    <w:p w14:paraId="71C55009" w14:textId="0D7B6653" w:rsidR="003846B9" w:rsidRDefault="003846B9" w:rsidP="00E667F2">
      <w:pPr>
        <w:pStyle w:val="ListParagraph"/>
      </w:pPr>
      <w:r>
        <w:t xml:space="preserve">b). </w:t>
      </w:r>
      <w:r w:rsidR="00BD71A9">
        <w:t>Manage</w:t>
      </w:r>
      <w:r>
        <w:t xml:space="preserve"> employee information </w:t>
      </w:r>
      <w:r w:rsidR="002E7B6F">
        <w:t xml:space="preserve">based on their county. On choosing this, he is taken to a form where he can compare the employees in the national registry against those in the selected county. He </w:t>
      </w:r>
      <w:r w:rsidR="00F6141A">
        <w:t>can</w:t>
      </w:r>
      <w:r w:rsidR="002E7B6F">
        <w:t xml:space="preserve"> view the employees in the national registry, those in the county and those who are in the county who are absent in the national registry who are then considered as ghost employees.</w:t>
      </w:r>
      <w:r w:rsidR="0065356C">
        <w:t xml:space="preserve"> The admin can also delete the ghost employee from database.</w:t>
      </w:r>
    </w:p>
    <w:p w14:paraId="4793D329" w14:textId="58B6001D" w:rsidR="001C58C6" w:rsidRDefault="001C58C6" w:rsidP="00E667F2">
      <w:pPr>
        <w:pStyle w:val="ListParagraph"/>
      </w:pPr>
      <w:r>
        <w:t xml:space="preserve">c). </w:t>
      </w:r>
      <w:r w:rsidR="00746D7D">
        <w:t xml:space="preserve">Pay the verified employees. </w:t>
      </w:r>
      <w:r w:rsidR="00F6141A">
        <w:t>Here, he</w:t>
      </w:r>
      <w:r w:rsidR="00BB6F58">
        <w:t xml:space="preserve"> </w:t>
      </w:r>
      <w:r w:rsidR="00F6141A">
        <w:t>can</w:t>
      </w:r>
      <w:r w:rsidR="00BB6F58">
        <w:t xml:space="preserve"> pay the county employees who are present in the national registry. He inputs the amount to be paid and the tax to be deducted as a percentage. The system then calculates each and then the banking system pays the salary into the employee’s account and the tax is remitted to the KRA.</w:t>
      </w:r>
    </w:p>
    <w:p w14:paraId="63B5F4D0" w14:textId="567DB863" w:rsidR="002507D9" w:rsidRDefault="002507D9" w:rsidP="00E667F2">
      <w:pPr>
        <w:pStyle w:val="ListParagraph"/>
      </w:pPr>
    </w:p>
    <w:p w14:paraId="30178C3A" w14:textId="173A178A" w:rsidR="002507D9" w:rsidRDefault="002507D9" w:rsidP="00E667F2">
      <w:pPr>
        <w:pStyle w:val="ListParagraph"/>
      </w:pPr>
      <w:r>
        <w:t>Each of the forms has back button which leads back to the admin form.</w:t>
      </w:r>
    </w:p>
    <w:p w14:paraId="2AA5C467" w14:textId="3F937B63" w:rsidR="002507D9" w:rsidRDefault="002507D9" w:rsidP="002507D9">
      <w:pPr>
        <w:pStyle w:val="ListParagraph"/>
        <w:numPr>
          <w:ilvl w:val="0"/>
          <w:numId w:val="31"/>
        </w:numPr>
      </w:pPr>
      <w:r>
        <w:t xml:space="preserve">Each form has an exit button </w:t>
      </w:r>
      <w:r w:rsidR="005C656C">
        <w:t>which closes the program.</w:t>
      </w:r>
    </w:p>
    <w:p w14:paraId="683AA702" w14:textId="3D8A32C7" w:rsidR="00F54B0C" w:rsidRDefault="00F54B0C" w:rsidP="008E0847"/>
    <w:p w14:paraId="79CAC798" w14:textId="449F3301" w:rsidR="00B26976" w:rsidRDefault="00B26976" w:rsidP="008E0847"/>
    <w:p w14:paraId="2A7478BE" w14:textId="1768087C" w:rsidR="00B26976" w:rsidRDefault="00B26976" w:rsidP="008E0847"/>
    <w:p w14:paraId="0D1A3E03" w14:textId="25B342B8" w:rsidR="00B26976" w:rsidRDefault="00B26976" w:rsidP="008E0847"/>
    <w:p w14:paraId="69134483" w14:textId="02151890" w:rsidR="00B26976" w:rsidRDefault="00B26976" w:rsidP="008E0847"/>
    <w:p w14:paraId="7E5BEC4E" w14:textId="77777777" w:rsidR="00B26976" w:rsidRDefault="00B26976" w:rsidP="008E0847"/>
    <w:p w14:paraId="05C04E58" w14:textId="77777777" w:rsidR="00B26976" w:rsidRDefault="00B26976" w:rsidP="00F54B0C">
      <w:pPr>
        <w:pStyle w:val="Heading3"/>
      </w:pPr>
      <w:bookmarkStart w:id="25" w:name="_Toc5259921"/>
    </w:p>
    <w:p w14:paraId="53FC2C3C" w14:textId="2D17D12C" w:rsidR="00F54B0C" w:rsidRDefault="00F54B0C" w:rsidP="00F54B0C">
      <w:pPr>
        <w:pStyle w:val="Heading3"/>
      </w:pPr>
      <w:r>
        <w:t>4.1. Basic Modules</w:t>
      </w:r>
      <w:bookmarkEnd w:id="25"/>
    </w:p>
    <w:p w14:paraId="0B263642" w14:textId="6BC690AE" w:rsidR="00F54B0C" w:rsidRDefault="00167989" w:rsidP="008E0847">
      <w:r>
        <w:t xml:space="preserve">The system is divided into </w:t>
      </w:r>
      <w:r w:rsidR="00223405">
        <w:t>several</w:t>
      </w:r>
      <w:r>
        <w:t xml:space="preserve"> modules</w:t>
      </w:r>
      <w:r w:rsidR="00063B4B">
        <w:t xml:space="preserve"> for easy </w:t>
      </w:r>
      <w:r w:rsidR="00223405">
        <w:t>manageability</w:t>
      </w:r>
      <w:r w:rsidR="00063B4B">
        <w:t>.</w:t>
      </w:r>
      <w:r w:rsidR="00133B3E">
        <w:t xml:space="preserve"> Some of the modules are as follows:</w:t>
      </w:r>
    </w:p>
    <w:p w14:paraId="3BA944CE" w14:textId="4DC8E007" w:rsidR="00A61734" w:rsidRPr="00A50E7C" w:rsidRDefault="001F7282" w:rsidP="00A61734">
      <w:pPr>
        <w:pStyle w:val="ListParagraph"/>
        <w:numPr>
          <w:ilvl w:val="0"/>
          <w:numId w:val="32"/>
        </w:numPr>
        <w:rPr>
          <w:b/>
        </w:rPr>
      </w:pPr>
      <w:r w:rsidRPr="00A50E7C">
        <w:rPr>
          <w:b/>
        </w:rPr>
        <w:t>The database connection module</w:t>
      </w:r>
    </w:p>
    <w:p w14:paraId="2E475AC4" w14:textId="45440F24" w:rsidR="001F7282" w:rsidRDefault="001F7282" w:rsidP="001F7282">
      <w:r>
        <w:t xml:space="preserve">This module is used to create a connection to the database </w:t>
      </w:r>
      <w:r w:rsidR="00D94000">
        <w:t>and</w:t>
      </w:r>
      <w:r>
        <w:t xml:space="preserve"> to close the connection. Its code is:</w:t>
      </w:r>
    </w:p>
    <w:p w14:paraId="5F05A5ED" w14:textId="76BB6ABB" w:rsidR="00D94000" w:rsidRDefault="00D94000" w:rsidP="001F7282"/>
    <w:p w14:paraId="736E2962"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FF"/>
          <w:sz w:val="19"/>
          <w:szCs w:val="19"/>
          <w:lang w:val="en-001"/>
        </w:rPr>
        <w:t>Public</w:t>
      </w:r>
      <w:r>
        <w:rPr>
          <w:rFonts w:ascii="Consolas" w:hAnsi="Consolas" w:cs="Consolas"/>
          <w:color w:val="000000"/>
          <w:sz w:val="19"/>
          <w:szCs w:val="19"/>
          <w:lang w:val="en-001"/>
        </w:rPr>
        <w:t xml:space="preserve"> </w:t>
      </w:r>
      <w:r>
        <w:rPr>
          <w:rFonts w:ascii="Consolas" w:hAnsi="Consolas" w:cs="Consolas"/>
          <w:color w:val="0000FF"/>
          <w:sz w:val="19"/>
          <w:szCs w:val="19"/>
          <w:lang w:val="en-001"/>
        </w:rPr>
        <w:t>Class</w:t>
      </w:r>
      <w:r>
        <w:rPr>
          <w:rFonts w:ascii="Consolas" w:hAnsi="Consolas" w:cs="Consolas"/>
          <w:color w:val="000000"/>
          <w:sz w:val="19"/>
          <w:szCs w:val="19"/>
          <w:lang w:val="en-001"/>
        </w:rPr>
        <w:t xml:space="preserve"> </w:t>
      </w:r>
      <w:r>
        <w:rPr>
          <w:rFonts w:ascii="Consolas" w:hAnsi="Consolas" w:cs="Consolas"/>
          <w:color w:val="2B91AF"/>
          <w:sz w:val="19"/>
          <w:szCs w:val="19"/>
          <w:lang w:val="en-001"/>
        </w:rPr>
        <w:t>Dbconnection</w:t>
      </w:r>
    </w:p>
    <w:p w14:paraId="64368764" w14:textId="13AF494A"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Connect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MySqlConnection(</w:t>
      </w:r>
      <w:r>
        <w:rPr>
          <w:rFonts w:ascii="Consolas" w:hAnsi="Consolas" w:cs="Consolas"/>
          <w:color w:val="A31515"/>
          <w:sz w:val="19"/>
          <w:szCs w:val="19"/>
          <w:lang w:val="en-001"/>
        </w:rPr>
        <w:t>"server= 'localhost';user id='root';database='Project';password='13115'"</w:t>
      </w:r>
      <w:r>
        <w:rPr>
          <w:rFonts w:ascii="Consolas" w:hAnsi="Consolas" w:cs="Consolas"/>
          <w:color w:val="000000"/>
          <w:sz w:val="19"/>
          <w:szCs w:val="19"/>
          <w:lang w:val="en-001"/>
        </w:rPr>
        <w:t>)</w:t>
      </w:r>
    </w:p>
    <w:p w14:paraId="1AF4EBA9"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Public</w:t>
      </w:r>
      <w:r>
        <w:rPr>
          <w:rFonts w:ascii="Consolas" w:hAnsi="Consolas" w:cs="Consolas"/>
          <w:color w:val="000000"/>
          <w:sz w:val="19"/>
          <w:szCs w:val="19"/>
          <w:lang w:val="en-001"/>
        </w:rPr>
        <w:t xml:space="preserve"> </w:t>
      </w:r>
      <w:r>
        <w:rPr>
          <w:rFonts w:ascii="Consolas" w:hAnsi="Consolas" w:cs="Consolas"/>
          <w:color w:val="0000FF"/>
          <w:sz w:val="19"/>
          <w:szCs w:val="19"/>
          <w:lang w:val="en-001"/>
        </w:rPr>
        <w:t>Function</w:t>
      </w:r>
      <w:r>
        <w:rPr>
          <w:rFonts w:ascii="Consolas" w:hAnsi="Consolas" w:cs="Consolas"/>
          <w:color w:val="000000"/>
          <w:sz w:val="19"/>
          <w:szCs w:val="19"/>
          <w:lang w:val="en-001"/>
        </w:rPr>
        <w:t xml:space="preserve"> Open()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MySqlConnection</w:t>
      </w:r>
    </w:p>
    <w:p w14:paraId="41016E30"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6EECFF53"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Connect.Open()</w:t>
      </w:r>
    </w:p>
    <w:p w14:paraId="150C15D5"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Catch</w:t>
      </w:r>
      <w:r>
        <w:rPr>
          <w:rFonts w:ascii="Consolas" w:hAnsi="Consolas" w:cs="Consolas"/>
          <w:color w:val="000000"/>
          <w:sz w:val="19"/>
          <w:szCs w:val="19"/>
          <w:lang w:val="en-001"/>
        </w:rPr>
        <w:t xml:space="preserve"> ex </w:t>
      </w:r>
      <w:r>
        <w:rPr>
          <w:rFonts w:ascii="Consolas" w:hAnsi="Consolas" w:cs="Consolas"/>
          <w:color w:val="0000FF"/>
          <w:sz w:val="19"/>
          <w:szCs w:val="19"/>
          <w:lang w:val="en-001"/>
        </w:rPr>
        <w:t>As</w:t>
      </w:r>
      <w:r>
        <w:rPr>
          <w:rFonts w:ascii="Consolas" w:hAnsi="Consolas" w:cs="Consolas"/>
          <w:color w:val="000000"/>
          <w:sz w:val="19"/>
          <w:szCs w:val="19"/>
          <w:lang w:val="en-001"/>
        </w:rPr>
        <w:t xml:space="preserve"> Exception</w:t>
      </w:r>
    </w:p>
    <w:p w14:paraId="0BAE3777"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MsgBox(ex.Message)</w:t>
      </w:r>
    </w:p>
    <w:p w14:paraId="359294B7"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53600B11"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Return</w:t>
      </w:r>
      <w:r>
        <w:rPr>
          <w:rFonts w:ascii="Consolas" w:hAnsi="Consolas" w:cs="Consolas"/>
          <w:color w:val="000000"/>
          <w:sz w:val="19"/>
          <w:szCs w:val="19"/>
          <w:lang w:val="en-001"/>
        </w:rPr>
        <w:t xml:space="preserve"> Connect</w:t>
      </w:r>
    </w:p>
    <w:p w14:paraId="26957C2B"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Function</w:t>
      </w:r>
    </w:p>
    <w:p w14:paraId="4FC9542A"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Public</w:t>
      </w:r>
      <w:r>
        <w:rPr>
          <w:rFonts w:ascii="Consolas" w:hAnsi="Consolas" w:cs="Consolas"/>
          <w:color w:val="000000"/>
          <w:sz w:val="19"/>
          <w:szCs w:val="19"/>
          <w:lang w:val="en-001"/>
        </w:rPr>
        <w:t xml:space="preserve"> </w:t>
      </w:r>
      <w:r>
        <w:rPr>
          <w:rFonts w:ascii="Consolas" w:hAnsi="Consolas" w:cs="Consolas"/>
          <w:color w:val="0000FF"/>
          <w:sz w:val="19"/>
          <w:szCs w:val="19"/>
          <w:lang w:val="en-001"/>
        </w:rPr>
        <w:t>Function</w:t>
      </w:r>
      <w:r>
        <w:rPr>
          <w:rFonts w:ascii="Consolas" w:hAnsi="Consolas" w:cs="Consolas"/>
          <w:color w:val="000000"/>
          <w:sz w:val="19"/>
          <w:szCs w:val="19"/>
          <w:lang w:val="en-001"/>
        </w:rPr>
        <w:t xml:space="preserve"> Close()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MySqlConnection</w:t>
      </w:r>
    </w:p>
    <w:p w14:paraId="79AEA13A"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3B6C2355"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Connect.Close()</w:t>
      </w:r>
    </w:p>
    <w:p w14:paraId="3E94580F"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Catch</w:t>
      </w:r>
      <w:r>
        <w:rPr>
          <w:rFonts w:ascii="Consolas" w:hAnsi="Consolas" w:cs="Consolas"/>
          <w:color w:val="000000"/>
          <w:sz w:val="19"/>
          <w:szCs w:val="19"/>
          <w:lang w:val="en-001"/>
        </w:rPr>
        <w:t xml:space="preserve"> ex </w:t>
      </w:r>
      <w:r>
        <w:rPr>
          <w:rFonts w:ascii="Consolas" w:hAnsi="Consolas" w:cs="Consolas"/>
          <w:color w:val="0000FF"/>
          <w:sz w:val="19"/>
          <w:szCs w:val="19"/>
          <w:lang w:val="en-001"/>
        </w:rPr>
        <w:t>As</w:t>
      </w:r>
      <w:r>
        <w:rPr>
          <w:rFonts w:ascii="Consolas" w:hAnsi="Consolas" w:cs="Consolas"/>
          <w:color w:val="000000"/>
          <w:sz w:val="19"/>
          <w:szCs w:val="19"/>
          <w:lang w:val="en-001"/>
        </w:rPr>
        <w:t xml:space="preserve"> Exception</w:t>
      </w:r>
    </w:p>
    <w:p w14:paraId="5C030BAB"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MsgBox(ex.Message)</w:t>
      </w:r>
    </w:p>
    <w:p w14:paraId="7BE37F40"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6195BC2D"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Return</w:t>
      </w:r>
      <w:r>
        <w:rPr>
          <w:rFonts w:ascii="Consolas" w:hAnsi="Consolas" w:cs="Consolas"/>
          <w:color w:val="000000"/>
          <w:sz w:val="19"/>
          <w:szCs w:val="19"/>
          <w:lang w:val="en-001"/>
        </w:rPr>
        <w:t xml:space="preserve"> Connect</w:t>
      </w:r>
    </w:p>
    <w:p w14:paraId="4860E2FD"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Function</w:t>
      </w:r>
    </w:p>
    <w:p w14:paraId="47F0D92E"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p>
    <w:p w14:paraId="7DC8884F" w14:textId="77777777" w:rsidR="00DC4760" w:rsidRDefault="00DC4760" w:rsidP="00DC4760">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Class</w:t>
      </w:r>
    </w:p>
    <w:p w14:paraId="0EFA8EE2" w14:textId="77777777" w:rsidR="00D94000" w:rsidRDefault="00D94000" w:rsidP="001F7282"/>
    <w:p w14:paraId="44D91FD4" w14:textId="0F335F87" w:rsidR="00133B3E" w:rsidRDefault="001121CA" w:rsidP="001121CA">
      <w:pPr>
        <w:pStyle w:val="ListParagraph"/>
        <w:numPr>
          <w:ilvl w:val="0"/>
          <w:numId w:val="32"/>
        </w:numPr>
        <w:rPr>
          <w:b/>
        </w:rPr>
      </w:pPr>
      <w:r w:rsidRPr="00864716">
        <w:rPr>
          <w:b/>
        </w:rPr>
        <w:t>The login module</w:t>
      </w:r>
    </w:p>
    <w:p w14:paraId="40E48154" w14:textId="550FA897" w:rsidR="00321A81" w:rsidRPr="00C44217" w:rsidRDefault="00C44217" w:rsidP="00C44217">
      <w:r>
        <w:rPr>
          <w:b/>
        </w:rPr>
        <w:t xml:space="preserve"> </w:t>
      </w:r>
      <w:r>
        <w:t xml:space="preserve">This module </w:t>
      </w:r>
      <w:r w:rsidR="00432821">
        <w:t>is used to enforce security by allowing only authenticated users to have access to the system.</w:t>
      </w:r>
      <w:r w:rsidR="001C4B81">
        <w:t xml:space="preserve"> It checks the username and password and compares them to those already stored in the database. If they match, the user is allowed access and vice versa. The code for the module is:</w:t>
      </w:r>
    </w:p>
    <w:p w14:paraId="044C7F7E" w14:textId="3FC4BEA8" w:rsidR="00C44217" w:rsidRDefault="00C44217" w:rsidP="00C44217"/>
    <w:p w14:paraId="72532B07"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FF"/>
          <w:sz w:val="19"/>
          <w:szCs w:val="19"/>
          <w:lang w:val="en-001"/>
        </w:rPr>
        <w:t>Private</w:t>
      </w:r>
      <w:r>
        <w:rPr>
          <w:rFonts w:ascii="Consolas" w:hAnsi="Consolas" w:cs="Consolas"/>
          <w:color w:val="000000"/>
          <w:sz w:val="19"/>
          <w:szCs w:val="19"/>
          <w:lang w:val="en-001"/>
        </w:rPr>
        <w:t xml:space="preserve"> </w:t>
      </w:r>
      <w:r>
        <w:rPr>
          <w:rFonts w:ascii="Consolas" w:hAnsi="Consolas" w:cs="Consolas"/>
          <w:color w:val="0000FF"/>
          <w:sz w:val="19"/>
          <w:szCs w:val="19"/>
          <w:lang w:val="en-001"/>
        </w:rPr>
        <w:t>Sub</w:t>
      </w:r>
      <w:r>
        <w:rPr>
          <w:rFonts w:ascii="Consolas" w:hAnsi="Consolas" w:cs="Consolas"/>
          <w:color w:val="000000"/>
          <w:sz w:val="19"/>
          <w:szCs w:val="19"/>
          <w:lang w:val="en-001"/>
        </w:rPr>
        <w:t xml:space="preserve"> BunifuLoginButton_Click(sender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Object</w:t>
      </w:r>
      <w:r>
        <w:rPr>
          <w:rFonts w:ascii="Consolas" w:hAnsi="Consolas" w:cs="Consolas"/>
          <w:color w:val="000000"/>
          <w:sz w:val="19"/>
          <w:szCs w:val="19"/>
          <w:lang w:val="en-001"/>
        </w:rPr>
        <w:t xml:space="preserve">, e </w:t>
      </w:r>
      <w:r>
        <w:rPr>
          <w:rFonts w:ascii="Consolas" w:hAnsi="Consolas" w:cs="Consolas"/>
          <w:color w:val="0000FF"/>
          <w:sz w:val="19"/>
          <w:szCs w:val="19"/>
          <w:lang w:val="en-001"/>
        </w:rPr>
        <w:t>As</w:t>
      </w:r>
      <w:r>
        <w:rPr>
          <w:rFonts w:ascii="Consolas" w:hAnsi="Consolas" w:cs="Consolas"/>
          <w:color w:val="000000"/>
          <w:sz w:val="19"/>
          <w:szCs w:val="19"/>
          <w:lang w:val="en-001"/>
        </w:rPr>
        <w:t xml:space="preserve"> EventArgs) </w:t>
      </w:r>
      <w:r>
        <w:rPr>
          <w:rFonts w:ascii="Consolas" w:hAnsi="Consolas" w:cs="Consolas"/>
          <w:color w:val="0000FF"/>
          <w:sz w:val="19"/>
          <w:szCs w:val="19"/>
          <w:lang w:val="en-001"/>
        </w:rPr>
        <w:t>Handles</w:t>
      </w:r>
      <w:r>
        <w:rPr>
          <w:rFonts w:ascii="Consolas" w:hAnsi="Consolas" w:cs="Consolas"/>
          <w:color w:val="000000"/>
          <w:sz w:val="19"/>
          <w:szCs w:val="19"/>
          <w:lang w:val="en-001"/>
        </w:rPr>
        <w:t xml:space="preserve"> BunifuLoginButton.Click, </w:t>
      </w:r>
      <w:r>
        <w:rPr>
          <w:rFonts w:ascii="Consolas" w:hAnsi="Consolas" w:cs="Consolas"/>
          <w:color w:val="0000FF"/>
          <w:sz w:val="19"/>
          <w:szCs w:val="19"/>
          <w:lang w:val="en-001"/>
        </w:rPr>
        <w:t>MyBase</w:t>
      </w:r>
      <w:r>
        <w:rPr>
          <w:rFonts w:ascii="Consolas" w:hAnsi="Consolas" w:cs="Consolas"/>
          <w:color w:val="000000"/>
          <w:sz w:val="19"/>
          <w:szCs w:val="19"/>
          <w:lang w:val="en-001"/>
        </w:rPr>
        <w:t>.Enter</w:t>
      </w:r>
    </w:p>
    <w:p w14:paraId="7BA69DA8"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objdatapter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MySqlDataAdapter(</w:t>
      </w:r>
      <w:r>
        <w:rPr>
          <w:rFonts w:ascii="Consolas" w:hAnsi="Consolas" w:cs="Consolas"/>
          <w:color w:val="A31515"/>
          <w:sz w:val="19"/>
          <w:szCs w:val="19"/>
          <w:lang w:val="en-001"/>
        </w:rPr>
        <w:t>"select Username, Password from users where Username= '"</w:t>
      </w:r>
      <w:r>
        <w:rPr>
          <w:rFonts w:ascii="Consolas" w:hAnsi="Consolas" w:cs="Consolas"/>
          <w:color w:val="000000"/>
          <w:sz w:val="19"/>
          <w:szCs w:val="19"/>
          <w:lang w:val="en-001"/>
        </w:rPr>
        <w:t xml:space="preserve"> &amp; BunifuUsernameTextbox.Text &amp; </w:t>
      </w:r>
      <w:r>
        <w:rPr>
          <w:rFonts w:ascii="Consolas" w:hAnsi="Consolas" w:cs="Consolas"/>
          <w:color w:val="A31515"/>
          <w:sz w:val="19"/>
          <w:szCs w:val="19"/>
          <w:lang w:val="en-001"/>
        </w:rPr>
        <w:t>"'AND Password='"</w:t>
      </w:r>
      <w:r>
        <w:rPr>
          <w:rFonts w:ascii="Consolas" w:hAnsi="Consolas" w:cs="Consolas"/>
          <w:color w:val="000000"/>
          <w:sz w:val="19"/>
          <w:szCs w:val="19"/>
          <w:lang w:val="en-001"/>
        </w:rPr>
        <w:t xml:space="preserve"> &amp; BunifuPasswordTextbox.Text &amp; </w:t>
      </w:r>
      <w:r>
        <w:rPr>
          <w:rFonts w:ascii="Consolas" w:hAnsi="Consolas" w:cs="Consolas"/>
          <w:color w:val="A31515"/>
          <w:sz w:val="19"/>
          <w:szCs w:val="19"/>
          <w:lang w:val="en-001"/>
        </w:rPr>
        <w:t>"'"</w:t>
      </w:r>
      <w:r>
        <w:rPr>
          <w:rFonts w:ascii="Consolas" w:hAnsi="Consolas" w:cs="Consolas"/>
          <w:color w:val="000000"/>
          <w:sz w:val="19"/>
          <w:szCs w:val="19"/>
          <w:lang w:val="en-001"/>
        </w:rPr>
        <w:t>, myconnection.Open)</w:t>
      </w:r>
    </w:p>
    <w:p w14:paraId="41FB2872"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dtable.Clear()</w:t>
      </w:r>
    </w:p>
    <w:p w14:paraId="5B4B8557"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objdatapter.Fill(dtable)</w:t>
      </w:r>
    </w:p>
    <w:p w14:paraId="7B4731F8"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If</w:t>
      </w:r>
      <w:r>
        <w:rPr>
          <w:rFonts w:ascii="Consolas" w:hAnsi="Consolas" w:cs="Consolas"/>
          <w:color w:val="000000"/>
          <w:sz w:val="19"/>
          <w:szCs w:val="19"/>
          <w:lang w:val="en-001"/>
        </w:rPr>
        <w:t xml:space="preserve"> dtable.Rows.Count = </w:t>
      </w:r>
      <w:r>
        <w:rPr>
          <w:rFonts w:ascii="Consolas" w:hAnsi="Consolas" w:cs="Consolas"/>
          <w:color w:val="0000FF"/>
          <w:sz w:val="19"/>
          <w:szCs w:val="19"/>
          <w:lang w:val="en-001"/>
        </w:rPr>
        <w:t>Nothing</w:t>
      </w:r>
      <w:r>
        <w:rPr>
          <w:rFonts w:ascii="Consolas" w:hAnsi="Consolas" w:cs="Consolas"/>
          <w:color w:val="000000"/>
          <w:sz w:val="19"/>
          <w:szCs w:val="19"/>
          <w:lang w:val="en-001"/>
        </w:rPr>
        <w:t xml:space="preserve"> </w:t>
      </w:r>
      <w:r>
        <w:rPr>
          <w:rFonts w:ascii="Consolas" w:hAnsi="Consolas" w:cs="Consolas"/>
          <w:color w:val="0000FF"/>
          <w:sz w:val="19"/>
          <w:szCs w:val="19"/>
          <w:lang w:val="en-001"/>
        </w:rPr>
        <w:t>Then</w:t>
      </w:r>
    </w:p>
    <w:p w14:paraId="7554EF5A"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w:t>
      </w:r>
      <w:r>
        <w:rPr>
          <w:rFonts w:ascii="Consolas" w:hAnsi="Consolas" w:cs="Consolas"/>
          <w:color w:val="A31515"/>
          <w:sz w:val="19"/>
          <w:szCs w:val="19"/>
          <w:lang w:val="en-001"/>
        </w:rPr>
        <w:t>"Please type a Valid Username or Password !"</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 MessageBoxButtons.RetryCancel, MessageBoxIcon.Information)</w:t>
      </w:r>
    </w:p>
    <w:p w14:paraId="566F3E10"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BunifuUsernameTextbox.Text = </w:t>
      </w:r>
      <w:r>
        <w:rPr>
          <w:rFonts w:ascii="Consolas" w:hAnsi="Consolas" w:cs="Consolas"/>
          <w:color w:val="A31515"/>
          <w:sz w:val="19"/>
          <w:szCs w:val="19"/>
          <w:lang w:val="en-001"/>
        </w:rPr>
        <w:t>""</w:t>
      </w:r>
    </w:p>
    <w:p w14:paraId="04ACDB16"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lastRenderedPageBreak/>
        <w:t xml:space="preserve">            BunifuPasswordTextbox.Text = </w:t>
      </w:r>
      <w:r>
        <w:rPr>
          <w:rFonts w:ascii="Consolas" w:hAnsi="Consolas" w:cs="Consolas"/>
          <w:color w:val="A31515"/>
          <w:sz w:val="19"/>
          <w:szCs w:val="19"/>
          <w:lang w:val="en-001"/>
        </w:rPr>
        <w:t>""</w:t>
      </w:r>
    </w:p>
    <w:p w14:paraId="765D845A"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BunifuPasswordTextbox.Focus()</w:t>
      </w:r>
    </w:p>
    <w:p w14:paraId="7CAB54B9"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ElseIf</w:t>
      </w:r>
      <w:r>
        <w:rPr>
          <w:rFonts w:ascii="Consolas" w:hAnsi="Consolas" w:cs="Consolas"/>
          <w:color w:val="000000"/>
          <w:sz w:val="19"/>
          <w:szCs w:val="19"/>
          <w:lang w:val="en-001"/>
        </w:rPr>
        <w:t xml:space="preserve"> BunifuUsernameTextbox.Text = User </w:t>
      </w:r>
      <w:r>
        <w:rPr>
          <w:rFonts w:ascii="Consolas" w:hAnsi="Consolas" w:cs="Consolas"/>
          <w:color w:val="0000FF"/>
          <w:sz w:val="19"/>
          <w:szCs w:val="19"/>
          <w:lang w:val="en-001"/>
        </w:rPr>
        <w:t>Then</w:t>
      </w:r>
    </w:p>
    <w:p w14:paraId="53DE29ED"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AdminForm.Show()</w:t>
      </w:r>
    </w:p>
    <w:p w14:paraId="0CFB5885"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Me</w:t>
      </w:r>
      <w:r>
        <w:rPr>
          <w:rFonts w:ascii="Consolas" w:hAnsi="Consolas" w:cs="Consolas"/>
          <w:color w:val="000000"/>
          <w:sz w:val="19"/>
          <w:szCs w:val="19"/>
          <w:lang w:val="en-001"/>
        </w:rPr>
        <w:t>.Hide()</w:t>
      </w:r>
    </w:p>
    <w:p w14:paraId="217F9D9E"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ElseIf</w:t>
      </w:r>
      <w:r>
        <w:rPr>
          <w:rFonts w:ascii="Consolas" w:hAnsi="Consolas" w:cs="Consolas"/>
          <w:color w:val="000000"/>
          <w:sz w:val="19"/>
          <w:szCs w:val="19"/>
          <w:lang w:val="en-001"/>
        </w:rPr>
        <w:t xml:space="preserve"> BunifuUsernameTextbox.Text = User1 </w:t>
      </w:r>
      <w:r>
        <w:rPr>
          <w:rFonts w:ascii="Consolas" w:hAnsi="Consolas" w:cs="Consolas"/>
          <w:color w:val="0000FF"/>
          <w:sz w:val="19"/>
          <w:szCs w:val="19"/>
          <w:lang w:val="en-001"/>
        </w:rPr>
        <w:t>Then</w:t>
      </w:r>
    </w:p>
    <w:p w14:paraId="37CE6BD3"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NairobiForm.Show()</w:t>
      </w:r>
    </w:p>
    <w:p w14:paraId="050B44B0"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Me</w:t>
      </w:r>
      <w:r>
        <w:rPr>
          <w:rFonts w:ascii="Consolas" w:hAnsi="Consolas" w:cs="Consolas"/>
          <w:color w:val="000000"/>
          <w:sz w:val="19"/>
          <w:szCs w:val="19"/>
          <w:lang w:val="en-001"/>
        </w:rPr>
        <w:t>.Hide()</w:t>
      </w:r>
    </w:p>
    <w:p w14:paraId="1C56CEE9"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ElseIf</w:t>
      </w:r>
      <w:r>
        <w:rPr>
          <w:rFonts w:ascii="Consolas" w:hAnsi="Consolas" w:cs="Consolas"/>
          <w:color w:val="000000"/>
          <w:sz w:val="19"/>
          <w:szCs w:val="19"/>
          <w:lang w:val="en-001"/>
        </w:rPr>
        <w:t xml:space="preserve"> BunifuUsernameTextbox.Text = User2 </w:t>
      </w:r>
      <w:r>
        <w:rPr>
          <w:rFonts w:ascii="Consolas" w:hAnsi="Consolas" w:cs="Consolas"/>
          <w:color w:val="0000FF"/>
          <w:sz w:val="19"/>
          <w:szCs w:val="19"/>
          <w:lang w:val="en-001"/>
        </w:rPr>
        <w:t>Then</w:t>
      </w:r>
    </w:p>
    <w:p w14:paraId="494C723F"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NyeriForm.Show()</w:t>
      </w:r>
    </w:p>
    <w:p w14:paraId="14C7BE2B"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Me</w:t>
      </w:r>
      <w:r>
        <w:rPr>
          <w:rFonts w:ascii="Consolas" w:hAnsi="Consolas" w:cs="Consolas"/>
          <w:color w:val="000000"/>
          <w:sz w:val="19"/>
          <w:szCs w:val="19"/>
          <w:lang w:val="en-001"/>
        </w:rPr>
        <w:t>.Hide()</w:t>
      </w:r>
    </w:p>
    <w:p w14:paraId="4DD744F2"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If</w:t>
      </w:r>
    </w:p>
    <w:p w14:paraId="567CE323"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myconnection.Close()</w:t>
      </w:r>
    </w:p>
    <w:p w14:paraId="79D2FFC1" w14:textId="270361E0" w:rsidR="00A83266" w:rsidRDefault="00A83266" w:rsidP="00A83266">
      <w:pPr>
        <w:rPr>
          <w:rFonts w:ascii="Consolas" w:hAnsi="Consolas" w:cs="Consolas"/>
          <w:color w:val="0000FF"/>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Sub</w:t>
      </w:r>
    </w:p>
    <w:p w14:paraId="47CE830D" w14:textId="77777777" w:rsidR="00A83266" w:rsidRPr="00C44217" w:rsidRDefault="00A83266" w:rsidP="00A83266"/>
    <w:p w14:paraId="1D95E8CA" w14:textId="674CBBCC" w:rsidR="001121CA" w:rsidRDefault="001121CA" w:rsidP="001121CA">
      <w:pPr>
        <w:pStyle w:val="ListParagraph"/>
        <w:numPr>
          <w:ilvl w:val="0"/>
          <w:numId w:val="32"/>
        </w:numPr>
        <w:rPr>
          <w:b/>
        </w:rPr>
      </w:pPr>
      <w:r w:rsidRPr="00864716">
        <w:rPr>
          <w:b/>
        </w:rPr>
        <w:t>Add employee module</w:t>
      </w:r>
    </w:p>
    <w:p w14:paraId="05CD6CC9" w14:textId="0FE0EDBF" w:rsidR="00DB5061" w:rsidRDefault="00DB5061" w:rsidP="00DB5061">
      <w:r>
        <w:t>It is used by the different county IT managers to add employees in their counties to the database. Its code is:</w:t>
      </w:r>
    </w:p>
    <w:p w14:paraId="75C4BEBA"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p>
    <w:p w14:paraId="17D5DDD5"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MySqlConnection</w:t>
      </w:r>
    </w:p>
    <w:p w14:paraId="02ABFC64"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mysqlcon.ConnectionString =</w:t>
      </w:r>
    </w:p>
    <w:p w14:paraId="1AFE2ACC" w14:textId="3EB66B73"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A31515"/>
          <w:sz w:val="19"/>
          <w:szCs w:val="19"/>
          <w:lang w:val="en-001"/>
        </w:rPr>
        <w:t>"server= 'localhost';user id='root';database='Project';password='13115'"</w:t>
      </w:r>
    </w:p>
    <w:p w14:paraId="23BC9CDF"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READER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MySqlDataReader</w:t>
      </w:r>
    </w:p>
    <w:p w14:paraId="15DAC971"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message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056EB0E5"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 = MessageBox.Show(</w:t>
      </w:r>
      <w:r>
        <w:rPr>
          <w:rFonts w:ascii="Consolas" w:hAnsi="Consolas" w:cs="Consolas"/>
          <w:color w:val="A31515"/>
          <w:sz w:val="19"/>
          <w:szCs w:val="19"/>
          <w:lang w:val="en-001"/>
        </w:rPr>
        <w:t>"Are you sure you want to Add the Employee?"</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 MessageBoxButtons.YesNo, MessageBoxIcon.Question)</w:t>
      </w:r>
    </w:p>
    <w:p w14:paraId="0285078E"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If</w:t>
      </w:r>
      <w:r>
        <w:rPr>
          <w:rFonts w:ascii="Consolas" w:hAnsi="Consolas" w:cs="Consolas"/>
          <w:color w:val="000000"/>
          <w:sz w:val="19"/>
          <w:szCs w:val="19"/>
          <w:lang w:val="en-001"/>
        </w:rPr>
        <w:t xml:space="preserve"> message = DialogResult.No </w:t>
      </w:r>
      <w:r>
        <w:rPr>
          <w:rFonts w:ascii="Consolas" w:hAnsi="Consolas" w:cs="Consolas"/>
          <w:color w:val="0000FF"/>
          <w:sz w:val="19"/>
          <w:szCs w:val="19"/>
          <w:lang w:val="en-001"/>
        </w:rPr>
        <w:t>Then</w:t>
      </w:r>
      <w:r>
        <w:rPr>
          <w:rFonts w:ascii="Consolas" w:hAnsi="Consolas" w:cs="Consolas"/>
          <w:color w:val="000000"/>
          <w:sz w:val="19"/>
          <w:szCs w:val="19"/>
          <w:lang w:val="en-001"/>
        </w:rPr>
        <w:t xml:space="preserve"> </w:t>
      </w:r>
      <w:r>
        <w:rPr>
          <w:rFonts w:ascii="Consolas" w:hAnsi="Consolas" w:cs="Consolas"/>
          <w:color w:val="0000FF"/>
          <w:sz w:val="19"/>
          <w:szCs w:val="19"/>
          <w:lang w:val="en-001"/>
        </w:rPr>
        <w:t>Exit</w:t>
      </w:r>
      <w:r>
        <w:rPr>
          <w:rFonts w:ascii="Consolas" w:hAnsi="Consolas" w:cs="Consolas"/>
          <w:color w:val="000000"/>
          <w:sz w:val="19"/>
          <w:szCs w:val="19"/>
          <w:lang w:val="en-001"/>
        </w:rPr>
        <w:t xml:space="preserve"> </w:t>
      </w:r>
      <w:r>
        <w:rPr>
          <w:rFonts w:ascii="Consolas" w:hAnsi="Consolas" w:cs="Consolas"/>
          <w:color w:val="0000FF"/>
          <w:sz w:val="19"/>
          <w:szCs w:val="19"/>
          <w:lang w:val="en-001"/>
        </w:rPr>
        <w:t>Sub</w:t>
      </w:r>
    </w:p>
    <w:p w14:paraId="447F7534"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68C02295"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mysqlcon.Open()</w:t>
      </w:r>
    </w:p>
    <w:p w14:paraId="2DFBA50B"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Query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29F75497"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Query = </w:t>
      </w:r>
      <w:r>
        <w:rPr>
          <w:rFonts w:ascii="Consolas" w:hAnsi="Consolas" w:cs="Consolas"/>
          <w:color w:val="A31515"/>
          <w:sz w:val="19"/>
          <w:szCs w:val="19"/>
          <w:lang w:val="en-001"/>
        </w:rPr>
        <w:t>"insert into project.county_employees (FirstName, LastName, Date_Of_Birth, ID_Number, County_ID, Due_Salary) values ('"</w:t>
      </w:r>
      <w:r>
        <w:rPr>
          <w:rFonts w:ascii="Consolas" w:hAnsi="Consolas" w:cs="Consolas"/>
          <w:color w:val="000000"/>
          <w:sz w:val="19"/>
          <w:szCs w:val="19"/>
          <w:lang w:val="en-001"/>
        </w:rPr>
        <w:t xml:space="preserve"> &amp; FirstNameTextbox.Text &amp; </w:t>
      </w:r>
      <w:r>
        <w:rPr>
          <w:rFonts w:ascii="Consolas" w:hAnsi="Consolas" w:cs="Consolas"/>
          <w:color w:val="A31515"/>
          <w:sz w:val="19"/>
          <w:szCs w:val="19"/>
          <w:lang w:val="en-001"/>
        </w:rPr>
        <w:t>"','"</w:t>
      </w:r>
      <w:r>
        <w:rPr>
          <w:rFonts w:ascii="Consolas" w:hAnsi="Consolas" w:cs="Consolas"/>
          <w:color w:val="000000"/>
          <w:sz w:val="19"/>
          <w:szCs w:val="19"/>
          <w:lang w:val="en-001"/>
        </w:rPr>
        <w:t xml:space="preserve"> &amp; LastNameTextbox.Text &amp; </w:t>
      </w:r>
      <w:r>
        <w:rPr>
          <w:rFonts w:ascii="Consolas" w:hAnsi="Consolas" w:cs="Consolas"/>
          <w:color w:val="A31515"/>
          <w:sz w:val="19"/>
          <w:szCs w:val="19"/>
          <w:lang w:val="en-001"/>
        </w:rPr>
        <w:t>"','"</w:t>
      </w:r>
      <w:r>
        <w:rPr>
          <w:rFonts w:ascii="Consolas" w:hAnsi="Consolas" w:cs="Consolas"/>
          <w:color w:val="000000"/>
          <w:sz w:val="19"/>
          <w:szCs w:val="19"/>
          <w:lang w:val="en-001"/>
        </w:rPr>
        <w:t xml:space="preserve"> &amp; DOBTextbox.Text &amp; </w:t>
      </w:r>
      <w:r>
        <w:rPr>
          <w:rFonts w:ascii="Consolas" w:hAnsi="Consolas" w:cs="Consolas"/>
          <w:color w:val="A31515"/>
          <w:sz w:val="19"/>
          <w:szCs w:val="19"/>
          <w:lang w:val="en-001"/>
        </w:rPr>
        <w:t>"','"</w:t>
      </w:r>
      <w:r>
        <w:rPr>
          <w:rFonts w:ascii="Consolas" w:hAnsi="Consolas" w:cs="Consolas"/>
          <w:color w:val="000000"/>
          <w:sz w:val="19"/>
          <w:szCs w:val="19"/>
          <w:lang w:val="en-001"/>
        </w:rPr>
        <w:t xml:space="preserve"> &amp; IDTextbox.Text &amp; </w:t>
      </w:r>
      <w:r>
        <w:rPr>
          <w:rFonts w:ascii="Consolas" w:hAnsi="Consolas" w:cs="Consolas"/>
          <w:color w:val="A31515"/>
          <w:sz w:val="19"/>
          <w:szCs w:val="19"/>
          <w:lang w:val="en-001"/>
        </w:rPr>
        <w:t>"','"</w:t>
      </w:r>
      <w:r>
        <w:rPr>
          <w:rFonts w:ascii="Consolas" w:hAnsi="Consolas" w:cs="Consolas"/>
          <w:color w:val="000000"/>
          <w:sz w:val="19"/>
          <w:szCs w:val="19"/>
          <w:lang w:val="en-001"/>
        </w:rPr>
        <w:t xml:space="preserve"> &amp; CountyTextbox.Text &amp; </w:t>
      </w:r>
      <w:r>
        <w:rPr>
          <w:rFonts w:ascii="Consolas" w:hAnsi="Consolas" w:cs="Consolas"/>
          <w:color w:val="A31515"/>
          <w:sz w:val="19"/>
          <w:szCs w:val="19"/>
          <w:lang w:val="en-001"/>
        </w:rPr>
        <w:t>"','"</w:t>
      </w:r>
      <w:r>
        <w:rPr>
          <w:rFonts w:ascii="Consolas" w:hAnsi="Consolas" w:cs="Consolas"/>
          <w:color w:val="000000"/>
          <w:sz w:val="19"/>
          <w:szCs w:val="19"/>
          <w:lang w:val="en-001"/>
        </w:rPr>
        <w:t xml:space="preserve"> &amp; SalaryTextbox.Text &amp; </w:t>
      </w:r>
      <w:r>
        <w:rPr>
          <w:rFonts w:ascii="Consolas" w:hAnsi="Consolas" w:cs="Consolas"/>
          <w:color w:val="A31515"/>
          <w:sz w:val="19"/>
          <w:szCs w:val="19"/>
          <w:lang w:val="en-001"/>
        </w:rPr>
        <w:t>"')"</w:t>
      </w:r>
    </w:p>
    <w:p w14:paraId="1074E42C"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Cmd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MySqlCommand(Query, mysqlcon)</w:t>
      </w:r>
    </w:p>
    <w:p w14:paraId="6F62321D"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READER = Cmd.ExecuteReader</w:t>
      </w:r>
    </w:p>
    <w:p w14:paraId="25298357"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p>
    <w:p w14:paraId="44A05D5F"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w:t>
      </w:r>
      <w:r>
        <w:rPr>
          <w:rFonts w:ascii="Consolas" w:hAnsi="Consolas" w:cs="Consolas"/>
          <w:color w:val="A31515"/>
          <w:sz w:val="19"/>
          <w:szCs w:val="19"/>
          <w:lang w:val="en-001"/>
        </w:rPr>
        <w:t>"New Employee Added!"</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w:t>
      </w:r>
    </w:p>
    <w:p w14:paraId="572AEB43"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MessageBoxButtons.OK, MessageBoxIcon.Information)</w:t>
      </w:r>
    </w:p>
    <w:p w14:paraId="24905CCE"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mysqlcon.Close()</w:t>
      </w:r>
    </w:p>
    <w:p w14:paraId="51452127"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p>
    <w:p w14:paraId="6415B899"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Catch</w:t>
      </w:r>
      <w:r>
        <w:rPr>
          <w:rFonts w:ascii="Consolas" w:hAnsi="Consolas" w:cs="Consolas"/>
          <w:color w:val="000000"/>
          <w:sz w:val="19"/>
          <w:szCs w:val="19"/>
          <w:lang w:val="en-001"/>
        </w:rPr>
        <w:t xml:space="preserve"> ex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MySqlException</w:t>
      </w:r>
    </w:p>
    <w:p w14:paraId="3057A0D9"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MessageBox.Show(ex.Message)</w:t>
      </w:r>
    </w:p>
    <w:p w14:paraId="2CC26173"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Finally</w:t>
      </w:r>
    </w:p>
    <w:p w14:paraId="38215098"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mysqlcon.Dispose()</w:t>
      </w:r>
    </w:p>
    <w:p w14:paraId="711DAC8F"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p>
    <w:p w14:paraId="430D76CD" w14:textId="1A71E5E2" w:rsidR="00A83266" w:rsidRDefault="00A83266" w:rsidP="00A83266">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34E3114A" w14:textId="77777777" w:rsidR="00A83266" w:rsidRPr="00DB5061" w:rsidRDefault="00A83266" w:rsidP="00DB5061"/>
    <w:p w14:paraId="3E5F9954" w14:textId="325B5309" w:rsidR="001121CA" w:rsidRDefault="001121CA" w:rsidP="001121CA">
      <w:pPr>
        <w:pStyle w:val="ListParagraph"/>
        <w:numPr>
          <w:ilvl w:val="0"/>
          <w:numId w:val="32"/>
        </w:numPr>
        <w:rPr>
          <w:b/>
        </w:rPr>
      </w:pPr>
      <w:r w:rsidRPr="00864716">
        <w:rPr>
          <w:b/>
        </w:rPr>
        <w:t>Update employee information module</w:t>
      </w:r>
    </w:p>
    <w:p w14:paraId="748D5D8D" w14:textId="71E64FD5" w:rsidR="00DB5061" w:rsidRDefault="00DB5061" w:rsidP="00DB5061">
      <w:r>
        <w:t xml:space="preserve">This module is used to </w:t>
      </w:r>
      <w:r w:rsidR="009E1C9F">
        <w:t>update</w:t>
      </w:r>
      <w:r>
        <w:t xml:space="preserve"> the information of those employees already in the database.</w:t>
      </w:r>
      <w:r w:rsidRPr="00DB5061">
        <w:t xml:space="preserve"> </w:t>
      </w:r>
      <w:r>
        <w:t>Its code is:</w:t>
      </w:r>
    </w:p>
    <w:p w14:paraId="2B9190CC" w14:textId="0A6CA3AD" w:rsidR="00D46DCF" w:rsidRDefault="00D46DCF" w:rsidP="00DB5061"/>
    <w:p w14:paraId="755EE2E5"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mysqlcon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MySqlConnection</w:t>
      </w:r>
    </w:p>
    <w:p w14:paraId="5433713D"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mysqlcon.ConnectionString =</w:t>
      </w:r>
    </w:p>
    <w:p w14:paraId="548C095A" w14:textId="4431D304"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A31515"/>
          <w:sz w:val="19"/>
          <w:szCs w:val="19"/>
          <w:lang w:val="en-001"/>
        </w:rPr>
        <w:t>"server= 'localhost';user id='root';database='Project';password='13115'"</w:t>
      </w:r>
    </w:p>
    <w:p w14:paraId="1B4F9385"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READER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MySqlDataReader</w:t>
      </w:r>
    </w:p>
    <w:p w14:paraId="56DB1647"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message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2DF28E24"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 = MessageBox.Show(</w:t>
      </w:r>
      <w:r>
        <w:rPr>
          <w:rFonts w:ascii="Consolas" w:hAnsi="Consolas" w:cs="Consolas"/>
          <w:color w:val="A31515"/>
          <w:sz w:val="19"/>
          <w:szCs w:val="19"/>
          <w:lang w:val="en-001"/>
        </w:rPr>
        <w:t>"Are you sure you want to Update the Employee Information?"</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 MessageBoxButtons.YesNo, MessageBoxIcon.Question)</w:t>
      </w:r>
    </w:p>
    <w:p w14:paraId="4D43C794"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If</w:t>
      </w:r>
      <w:r>
        <w:rPr>
          <w:rFonts w:ascii="Consolas" w:hAnsi="Consolas" w:cs="Consolas"/>
          <w:color w:val="000000"/>
          <w:sz w:val="19"/>
          <w:szCs w:val="19"/>
          <w:lang w:val="en-001"/>
        </w:rPr>
        <w:t xml:space="preserve"> message = DialogResult.No </w:t>
      </w:r>
      <w:r>
        <w:rPr>
          <w:rFonts w:ascii="Consolas" w:hAnsi="Consolas" w:cs="Consolas"/>
          <w:color w:val="0000FF"/>
          <w:sz w:val="19"/>
          <w:szCs w:val="19"/>
          <w:lang w:val="en-001"/>
        </w:rPr>
        <w:t>Then</w:t>
      </w:r>
      <w:r>
        <w:rPr>
          <w:rFonts w:ascii="Consolas" w:hAnsi="Consolas" w:cs="Consolas"/>
          <w:color w:val="000000"/>
          <w:sz w:val="19"/>
          <w:szCs w:val="19"/>
          <w:lang w:val="en-001"/>
        </w:rPr>
        <w:t xml:space="preserve"> </w:t>
      </w:r>
      <w:r>
        <w:rPr>
          <w:rFonts w:ascii="Consolas" w:hAnsi="Consolas" w:cs="Consolas"/>
          <w:color w:val="0000FF"/>
          <w:sz w:val="19"/>
          <w:szCs w:val="19"/>
          <w:lang w:val="en-001"/>
        </w:rPr>
        <w:t>Exit</w:t>
      </w:r>
      <w:r>
        <w:rPr>
          <w:rFonts w:ascii="Consolas" w:hAnsi="Consolas" w:cs="Consolas"/>
          <w:color w:val="000000"/>
          <w:sz w:val="19"/>
          <w:szCs w:val="19"/>
          <w:lang w:val="en-001"/>
        </w:rPr>
        <w:t xml:space="preserve"> </w:t>
      </w:r>
      <w:r>
        <w:rPr>
          <w:rFonts w:ascii="Consolas" w:hAnsi="Consolas" w:cs="Consolas"/>
          <w:color w:val="0000FF"/>
          <w:sz w:val="19"/>
          <w:szCs w:val="19"/>
          <w:lang w:val="en-001"/>
        </w:rPr>
        <w:t>Sub</w:t>
      </w:r>
    </w:p>
    <w:p w14:paraId="3C4C6410"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59A797D9"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mysqlcon.Open()</w:t>
      </w:r>
    </w:p>
    <w:p w14:paraId="0D79381A"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Query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7E69EFDE"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Query = </w:t>
      </w:r>
      <w:r>
        <w:rPr>
          <w:rFonts w:ascii="Consolas" w:hAnsi="Consolas" w:cs="Consolas"/>
          <w:color w:val="A31515"/>
          <w:sz w:val="19"/>
          <w:szCs w:val="19"/>
          <w:lang w:val="en-001"/>
        </w:rPr>
        <w:t>"update project.county_employees set FirstName='"</w:t>
      </w:r>
      <w:r>
        <w:rPr>
          <w:rFonts w:ascii="Consolas" w:hAnsi="Consolas" w:cs="Consolas"/>
          <w:color w:val="000000"/>
          <w:sz w:val="19"/>
          <w:szCs w:val="19"/>
          <w:lang w:val="en-001"/>
        </w:rPr>
        <w:t xml:space="preserve"> &amp; FirstNameTextbox.Text &amp; </w:t>
      </w:r>
      <w:r>
        <w:rPr>
          <w:rFonts w:ascii="Consolas" w:hAnsi="Consolas" w:cs="Consolas"/>
          <w:color w:val="A31515"/>
          <w:sz w:val="19"/>
          <w:szCs w:val="19"/>
          <w:lang w:val="en-001"/>
        </w:rPr>
        <w:t>"',LastName='"</w:t>
      </w:r>
      <w:r>
        <w:rPr>
          <w:rFonts w:ascii="Consolas" w:hAnsi="Consolas" w:cs="Consolas"/>
          <w:color w:val="000000"/>
          <w:sz w:val="19"/>
          <w:szCs w:val="19"/>
          <w:lang w:val="en-001"/>
        </w:rPr>
        <w:t xml:space="preserve"> &amp; LastNameTextbox.Text &amp; </w:t>
      </w:r>
      <w:r>
        <w:rPr>
          <w:rFonts w:ascii="Consolas" w:hAnsi="Consolas" w:cs="Consolas"/>
          <w:color w:val="A31515"/>
          <w:sz w:val="19"/>
          <w:szCs w:val="19"/>
          <w:lang w:val="en-001"/>
        </w:rPr>
        <w:t>"',Date_Of_Birth='"</w:t>
      </w:r>
      <w:r>
        <w:rPr>
          <w:rFonts w:ascii="Consolas" w:hAnsi="Consolas" w:cs="Consolas"/>
          <w:color w:val="000000"/>
          <w:sz w:val="19"/>
          <w:szCs w:val="19"/>
          <w:lang w:val="en-001"/>
        </w:rPr>
        <w:t xml:space="preserve"> &amp; DOBTextbox.Text &amp; </w:t>
      </w:r>
      <w:r>
        <w:rPr>
          <w:rFonts w:ascii="Consolas" w:hAnsi="Consolas" w:cs="Consolas"/>
          <w:color w:val="A31515"/>
          <w:sz w:val="19"/>
          <w:szCs w:val="19"/>
          <w:lang w:val="en-001"/>
        </w:rPr>
        <w:t>"',County_ID='"</w:t>
      </w:r>
      <w:r>
        <w:rPr>
          <w:rFonts w:ascii="Consolas" w:hAnsi="Consolas" w:cs="Consolas"/>
          <w:color w:val="000000"/>
          <w:sz w:val="19"/>
          <w:szCs w:val="19"/>
          <w:lang w:val="en-001"/>
        </w:rPr>
        <w:t xml:space="preserve"> &amp; CountyTextbox.Text &amp; </w:t>
      </w:r>
      <w:r>
        <w:rPr>
          <w:rFonts w:ascii="Consolas" w:hAnsi="Consolas" w:cs="Consolas"/>
          <w:color w:val="A31515"/>
          <w:sz w:val="19"/>
          <w:szCs w:val="19"/>
          <w:lang w:val="en-001"/>
        </w:rPr>
        <w:t>"',Due_Salary='"</w:t>
      </w:r>
      <w:r>
        <w:rPr>
          <w:rFonts w:ascii="Consolas" w:hAnsi="Consolas" w:cs="Consolas"/>
          <w:color w:val="000000"/>
          <w:sz w:val="19"/>
          <w:szCs w:val="19"/>
          <w:lang w:val="en-001"/>
        </w:rPr>
        <w:t xml:space="preserve"> &amp; SalaryTextbox.Text &amp; </w:t>
      </w:r>
      <w:r>
        <w:rPr>
          <w:rFonts w:ascii="Consolas" w:hAnsi="Consolas" w:cs="Consolas"/>
          <w:color w:val="A31515"/>
          <w:sz w:val="19"/>
          <w:szCs w:val="19"/>
          <w:lang w:val="en-001"/>
        </w:rPr>
        <w:t>"' where ID_Number= '"</w:t>
      </w:r>
      <w:r>
        <w:rPr>
          <w:rFonts w:ascii="Consolas" w:hAnsi="Consolas" w:cs="Consolas"/>
          <w:color w:val="000000"/>
          <w:sz w:val="19"/>
          <w:szCs w:val="19"/>
          <w:lang w:val="en-001"/>
        </w:rPr>
        <w:t xml:space="preserve"> &amp; IDTextbox.Text &amp; </w:t>
      </w:r>
      <w:r>
        <w:rPr>
          <w:rFonts w:ascii="Consolas" w:hAnsi="Consolas" w:cs="Consolas"/>
          <w:color w:val="A31515"/>
          <w:sz w:val="19"/>
          <w:szCs w:val="19"/>
          <w:lang w:val="en-001"/>
        </w:rPr>
        <w:t>"'"</w:t>
      </w:r>
    </w:p>
    <w:p w14:paraId="41242138"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Cmd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MySqlCommand(Query, mysqlcon)</w:t>
      </w:r>
    </w:p>
    <w:p w14:paraId="221B27B4"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READER = Cmd.ExecuteReader</w:t>
      </w:r>
    </w:p>
    <w:p w14:paraId="06CEED60"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p>
    <w:p w14:paraId="4B752C34"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w:t>
      </w:r>
      <w:r>
        <w:rPr>
          <w:rFonts w:ascii="Consolas" w:hAnsi="Consolas" w:cs="Consolas"/>
          <w:color w:val="A31515"/>
          <w:sz w:val="19"/>
          <w:szCs w:val="19"/>
          <w:lang w:val="en-001"/>
        </w:rPr>
        <w:t>"Employee Information Updated!"</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w:t>
      </w:r>
    </w:p>
    <w:p w14:paraId="692DA6CC"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MessageBoxButtons.OK, MessageBoxIcon.Information)</w:t>
      </w:r>
    </w:p>
    <w:p w14:paraId="1764CD22"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mysqlcon.Close()</w:t>
      </w:r>
    </w:p>
    <w:p w14:paraId="111E4FD8"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p>
    <w:p w14:paraId="52E9D7AD"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Catch</w:t>
      </w:r>
      <w:r>
        <w:rPr>
          <w:rFonts w:ascii="Consolas" w:hAnsi="Consolas" w:cs="Consolas"/>
          <w:color w:val="000000"/>
          <w:sz w:val="19"/>
          <w:szCs w:val="19"/>
          <w:lang w:val="en-001"/>
        </w:rPr>
        <w:t xml:space="preserve"> ex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MySqlException</w:t>
      </w:r>
    </w:p>
    <w:p w14:paraId="7003E940"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MessageBox.Show(ex.Message)</w:t>
      </w:r>
    </w:p>
    <w:p w14:paraId="6118418C"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Finally</w:t>
      </w:r>
    </w:p>
    <w:p w14:paraId="7A977717"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mysqlcon.Dispose()</w:t>
      </w:r>
    </w:p>
    <w:p w14:paraId="1FC0A864" w14:textId="77777777" w:rsidR="00D46DCF" w:rsidRDefault="00D46DCF" w:rsidP="00D46DCF">
      <w:pPr>
        <w:autoSpaceDE w:val="0"/>
        <w:autoSpaceDN w:val="0"/>
        <w:adjustRightInd w:val="0"/>
        <w:spacing w:before="0" w:line="240" w:lineRule="auto"/>
        <w:rPr>
          <w:rFonts w:ascii="Consolas" w:hAnsi="Consolas" w:cs="Consolas"/>
          <w:color w:val="000000"/>
          <w:sz w:val="19"/>
          <w:szCs w:val="19"/>
          <w:lang w:val="en-001"/>
        </w:rPr>
      </w:pPr>
    </w:p>
    <w:p w14:paraId="04CFD4DB" w14:textId="31151D64" w:rsidR="00D46DCF" w:rsidRDefault="00D46DCF" w:rsidP="00D46DCF">
      <w:pPr>
        <w:rPr>
          <w:rFonts w:ascii="Consolas" w:hAnsi="Consolas" w:cs="Consolas"/>
          <w:color w:val="0000FF"/>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12154C97" w14:textId="77777777" w:rsidR="00D46DCF" w:rsidRPr="00DB5061" w:rsidRDefault="00D46DCF" w:rsidP="00D46DCF"/>
    <w:p w14:paraId="702C4A26" w14:textId="525B80B5" w:rsidR="001121CA" w:rsidRDefault="001121CA" w:rsidP="001121CA">
      <w:pPr>
        <w:pStyle w:val="ListParagraph"/>
        <w:numPr>
          <w:ilvl w:val="0"/>
          <w:numId w:val="32"/>
        </w:numPr>
        <w:rPr>
          <w:b/>
        </w:rPr>
      </w:pPr>
      <w:r w:rsidRPr="00864716">
        <w:rPr>
          <w:b/>
        </w:rPr>
        <w:t>Delete employee module</w:t>
      </w:r>
    </w:p>
    <w:p w14:paraId="1B657566" w14:textId="5EA97AFC" w:rsidR="00EB78CB" w:rsidRDefault="00EB78CB" w:rsidP="00EB78CB">
      <w:r>
        <w:t>It is used to delete employees from the database.</w:t>
      </w:r>
    </w:p>
    <w:p w14:paraId="65B015A1"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mysqlcon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MySqlConnection</w:t>
      </w:r>
    </w:p>
    <w:p w14:paraId="2F3AA299"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mysqlcon.ConnectionString =</w:t>
      </w:r>
    </w:p>
    <w:p w14:paraId="777C8AA4" w14:textId="482C578C"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A31515"/>
          <w:sz w:val="19"/>
          <w:szCs w:val="19"/>
          <w:lang w:val="en-001"/>
        </w:rPr>
        <w:t>"server= 'localhost';user id='root';database='Project';password='13115'"</w:t>
      </w:r>
    </w:p>
    <w:p w14:paraId="7FDFA538"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READER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MySqlDataReader</w:t>
      </w:r>
    </w:p>
    <w:p w14:paraId="41D2480F"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message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3B2344E3"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 = MessageBox.Show(</w:t>
      </w:r>
      <w:r>
        <w:rPr>
          <w:rFonts w:ascii="Consolas" w:hAnsi="Consolas" w:cs="Consolas"/>
          <w:color w:val="A31515"/>
          <w:sz w:val="19"/>
          <w:szCs w:val="19"/>
          <w:lang w:val="en-001"/>
        </w:rPr>
        <w:t>"Are you sure you want to delete the Employee?"</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 MessageBoxButtons.YesNo, MessageBoxIcon.Warning)</w:t>
      </w:r>
    </w:p>
    <w:p w14:paraId="53167F59"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If</w:t>
      </w:r>
      <w:r>
        <w:rPr>
          <w:rFonts w:ascii="Consolas" w:hAnsi="Consolas" w:cs="Consolas"/>
          <w:color w:val="000000"/>
          <w:sz w:val="19"/>
          <w:szCs w:val="19"/>
          <w:lang w:val="en-001"/>
        </w:rPr>
        <w:t xml:space="preserve"> message = DialogResult.No </w:t>
      </w:r>
      <w:r>
        <w:rPr>
          <w:rFonts w:ascii="Consolas" w:hAnsi="Consolas" w:cs="Consolas"/>
          <w:color w:val="0000FF"/>
          <w:sz w:val="19"/>
          <w:szCs w:val="19"/>
          <w:lang w:val="en-001"/>
        </w:rPr>
        <w:t>Then</w:t>
      </w:r>
      <w:r>
        <w:rPr>
          <w:rFonts w:ascii="Consolas" w:hAnsi="Consolas" w:cs="Consolas"/>
          <w:color w:val="000000"/>
          <w:sz w:val="19"/>
          <w:szCs w:val="19"/>
          <w:lang w:val="en-001"/>
        </w:rPr>
        <w:t xml:space="preserve"> </w:t>
      </w:r>
      <w:r>
        <w:rPr>
          <w:rFonts w:ascii="Consolas" w:hAnsi="Consolas" w:cs="Consolas"/>
          <w:color w:val="0000FF"/>
          <w:sz w:val="19"/>
          <w:szCs w:val="19"/>
          <w:lang w:val="en-001"/>
        </w:rPr>
        <w:t>Exit</w:t>
      </w:r>
      <w:r>
        <w:rPr>
          <w:rFonts w:ascii="Consolas" w:hAnsi="Consolas" w:cs="Consolas"/>
          <w:color w:val="000000"/>
          <w:sz w:val="19"/>
          <w:szCs w:val="19"/>
          <w:lang w:val="en-001"/>
        </w:rPr>
        <w:t xml:space="preserve"> </w:t>
      </w:r>
      <w:r>
        <w:rPr>
          <w:rFonts w:ascii="Consolas" w:hAnsi="Consolas" w:cs="Consolas"/>
          <w:color w:val="0000FF"/>
          <w:sz w:val="19"/>
          <w:szCs w:val="19"/>
          <w:lang w:val="en-001"/>
        </w:rPr>
        <w:t>Sub</w:t>
      </w:r>
    </w:p>
    <w:p w14:paraId="21204CBB"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p>
    <w:p w14:paraId="6F2C5BC7"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p>
    <w:p w14:paraId="13C9C3D4"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3E6A4A19"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mysqlcon.Open()</w:t>
      </w:r>
    </w:p>
    <w:p w14:paraId="0EA96FC3"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Query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153134AE"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Query = </w:t>
      </w:r>
      <w:r>
        <w:rPr>
          <w:rFonts w:ascii="Consolas" w:hAnsi="Consolas" w:cs="Consolas"/>
          <w:color w:val="A31515"/>
          <w:sz w:val="19"/>
          <w:szCs w:val="19"/>
          <w:lang w:val="en-001"/>
        </w:rPr>
        <w:t>"Delete from project.county_employees where ID_Number= '"</w:t>
      </w:r>
      <w:r>
        <w:rPr>
          <w:rFonts w:ascii="Consolas" w:hAnsi="Consolas" w:cs="Consolas"/>
          <w:color w:val="000000"/>
          <w:sz w:val="19"/>
          <w:szCs w:val="19"/>
          <w:lang w:val="en-001"/>
        </w:rPr>
        <w:t xml:space="preserve"> &amp; IDTextbox.Text &amp; </w:t>
      </w:r>
      <w:r>
        <w:rPr>
          <w:rFonts w:ascii="Consolas" w:hAnsi="Consolas" w:cs="Consolas"/>
          <w:color w:val="A31515"/>
          <w:sz w:val="19"/>
          <w:szCs w:val="19"/>
          <w:lang w:val="en-001"/>
        </w:rPr>
        <w:t>"'"</w:t>
      </w:r>
    </w:p>
    <w:p w14:paraId="1BBEAA77"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Cmd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MySqlCommand(Query, mysqlcon)</w:t>
      </w:r>
    </w:p>
    <w:p w14:paraId="7C9E53FE"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READER = Cmd.ExecuteReader</w:t>
      </w:r>
    </w:p>
    <w:p w14:paraId="61094363"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p>
    <w:p w14:paraId="3B6B2094"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w:t>
      </w:r>
      <w:r>
        <w:rPr>
          <w:rFonts w:ascii="Consolas" w:hAnsi="Consolas" w:cs="Consolas"/>
          <w:color w:val="A31515"/>
          <w:sz w:val="19"/>
          <w:szCs w:val="19"/>
          <w:lang w:val="en-001"/>
        </w:rPr>
        <w:t>" Employee Deleted!"</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w:t>
      </w:r>
    </w:p>
    <w:p w14:paraId="17CDB206"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MessageBoxButtons.OK, MessageBoxIcon.Information)</w:t>
      </w:r>
    </w:p>
    <w:p w14:paraId="49334501"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mysqlcon.Close()</w:t>
      </w:r>
    </w:p>
    <w:p w14:paraId="4EEB1360"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p>
    <w:p w14:paraId="2B5325D0"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Catch</w:t>
      </w:r>
      <w:r>
        <w:rPr>
          <w:rFonts w:ascii="Consolas" w:hAnsi="Consolas" w:cs="Consolas"/>
          <w:color w:val="000000"/>
          <w:sz w:val="19"/>
          <w:szCs w:val="19"/>
          <w:lang w:val="en-001"/>
        </w:rPr>
        <w:t xml:space="preserve"> ex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MySqlException</w:t>
      </w:r>
    </w:p>
    <w:p w14:paraId="2FDE7188"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MessageBox.Show(ex.Message)</w:t>
      </w:r>
    </w:p>
    <w:p w14:paraId="03B64780"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Finally</w:t>
      </w:r>
    </w:p>
    <w:p w14:paraId="02E1ABDB"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mysqlcon.Dispose()</w:t>
      </w:r>
    </w:p>
    <w:p w14:paraId="268AA66F" w14:textId="77777777" w:rsidR="00FC1FDF" w:rsidRDefault="00FC1FDF" w:rsidP="00FC1FDF">
      <w:pPr>
        <w:autoSpaceDE w:val="0"/>
        <w:autoSpaceDN w:val="0"/>
        <w:adjustRightInd w:val="0"/>
        <w:spacing w:before="0" w:line="240" w:lineRule="auto"/>
        <w:rPr>
          <w:rFonts w:ascii="Consolas" w:hAnsi="Consolas" w:cs="Consolas"/>
          <w:color w:val="000000"/>
          <w:sz w:val="19"/>
          <w:szCs w:val="19"/>
          <w:lang w:val="en-001"/>
        </w:rPr>
      </w:pPr>
    </w:p>
    <w:p w14:paraId="26E00172" w14:textId="4FAFC149" w:rsidR="00FC1FDF" w:rsidRDefault="00FC1FDF" w:rsidP="00FC1FDF">
      <w:pPr>
        <w:rPr>
          <w:rFonts w:ascii="Consolas" w:hAnsi="Consolas" w:cs="Consolas"/>
          <w:color w:val="0000FF"/>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2496F8BE" w14:textId="77777777" w:rsidR="00FC1FDF" w:rsidRPr="00EB78CB" w:rsidRDefault="00FC1FDF" w:rsidP="00FC1FDF"/>
    <w:p w14:paraId="451AB1C4" w14:textId="78444E52" w:rsidR="001121CA" w:rsidRDefault="001121CA" w:rsidP="001121CA">
      <w:pPr>
        <w:pStyle w:val="ListParagraph"/>
        <w:numPr>
          <w:ilvl w:val="0"/>
          <w:numId w:val="32"/>
        </w:numPr>
        <w:rPr>
          <w:b/>
        </w:rPr>
      </w:pPr>
      <w:r w:rsidRPr="00864716">
        <w:rPr>
          <w:b/>
        </w:rPr>
        <w:t>Add user module</w:t>
      </w:r>
    </w:p>
    <w:p w14:paraId="6F7D9E1E" w14:textId="395C1E39" w:rsidR="00EB78CB" w:rsidRDefault="00EB78CB" w:rsidP="00EB78CB">
      <w:r>
        <w:t>This module is used by the admin to add different county IT managers as users to the database and thus grant them access to the system.</w:t>
      </w:r>
      <w:r w:rsidRPr="00EB78CB">
        <w:t xml:space="preserve"> </w:t>
      </w:r>
      <w:r>
        <w:t>Its code is:</w:t>
      </w:r>
    </w:p>
    <w:p w14:paraId="2C3E3F0E"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MySqlConnection</w:t>
      </w:r>
    </w:p>
    <w:p w14:paraId="6B05C404"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mysqlcon.ConnectionString =</w:t>
      </w:r>
    </w:p>
    <w:p w14:paraId="573DB5AD" w14:textId="1A24F4A2"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A31515"/>
          <w:sz w:val="19"/>
          <w:szCs w:val="19"/>
          <w:lang w:val="en-001"/>
        </w:rPr>
        <w:t>"server= 'localhost';user id='root';database='Project';password='13115'"</w:t>
      </w:r>
    </w:p>
    <w:p w14:paraId="756FA129"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READER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MySqlDataReader</w:t>
      </w:r>
    </w:p>
    <w:p w14:paraId="568690A3"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message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0367A90A"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 = MessageBox.Show(</w:t>
      </w:r>
      <w:r>
        <w:rPr>
          <w:rFonts w:ascii="Consolas" w:hAnsi="Consolas" w:cs="Consolas"/>
          <w:color w:val="A31515"/>
          <w:sz w:val="19"/>
          <w:szCs w:val="19"/>
          <w:lang w:val="en-001"/>
        </w:rPr>
        <w:t>"Are you sure you want to Add the User?"</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 MessageBoxButtons.YesNo, MessageBoxIcon.Question)</w:t>
      </w:r>
    </w:p>
    <w:p w14:paraId="3ACCA6B8"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If</w:t>
      </w:r>
      <w:r>
        <w:rPr>
          <w:rFonts w:ascii="Consolas" w:hAnsi="Consolas" w:cs="Consolas"/>
          <w:color w:val="000000"/>
          <w:sz w:val="19"/>
          <w:szCs w:val="19"/>
          <w:lang w:val="en-001"/>
        </w:rPr>
        <w:t xml:space="preserve"> message = DialogResult.No </w:t>
      </w:r>
      <w:r>
        <w:rPr>
          <w:rFonts w:ascii="Consolas" w:hAnsi="Consolas" w:cs="Consolas"/>
          <w:color w:val="0000FF"/>
          <w:sz w:val="19"/>
          <w:szCs w:val="19"/>
          <w:lang w:val="en-001"/>
        </w:rPr>
        <w:t>Then</w:t>
      </w:r>
      <w:r>
        <w:rPr>
          <w:rFonts w:ascii="Consolas" w:hAnsi="Consolas" w:cs="Consolas"/>
          <w:color w:val="000000"/>
          <w:sz w:val="19"/>
          <w:szCs w:val="19"/>
          <w:lang w:val="en-001"/>
        </w:rPr>
        <w:t xml:space="preserve"> </w:t>
      </w:r>
      <w:r>
        <w:rPr>
          <w:rFonts w:ascii="Consolas" w:hAnsi="Consolas" w:cs="Consolas"/>
          <w:color w:val="0000FF"/>
          <w:sz w:val="19"/>
          <w:szCs w:val="19"/>
          <w:lang w:val="en-001"/>
        </w:rPr>
        <w:t>Exit</w:t>
      </w:r>
      <w:r>
        <w:rPr>
          <w:rFonts w:ascii="Consolas" w:hAnsi="Consolas" w:cs="Consolas"/>
          <w:color w:val="000000"/>
          <w:sz w:val="19"/>
          <w:szCs w:val="19"/>
          <w:lang w:val="en-001"/>
        </w:rPr>
        <w:t xml:space="preserve"> </w:t>
      </w:r>
      <w:r>
        <w:rPr>
          <w:rFonts w:ascii="Consolas" w:hAnsi="Consolas" w:cs="Consolas"/>
          <w:color w:val="0000FF"/>
          <w:sz w:val="19"/>
          <w:szCs w:val="19"/>
          <w:lang w:val="en-001"/>
        </w:rPr>
        <w:t>Sub</w:t>
      </w:r>
    </w:p>
    <w:p w14:paraId="5824C2A0"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154B4F8A"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mysqlcon.Open()</w:t>
      </w:r>
    </w:p>
    <w:p w14:paraId="05372BB1"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Query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3093CE83"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Query = </w:t>
      </w:r>
      <w:r>
        <w:rPr>
          <w:rFonts w:ascii="Consolas" w:hAnsi="Consolas" w:cs="Consolas"/>
          <w:color w:val="A31515"/>
          <w:sz w:val="19"/>
          <w:szCs w:val="19"/>
          <w:lang w:val="en-001"/>
        </w:rPr>
        <w:t>"insert into project.users (username,password,County_ID,ID_Number) values ('"</w:t>
      </w:r>
      <w:r>
        <w:rPr>
          <w:rFonts w:ascii="Consolas" w:hAnsi="Consolas" w:cs="Consolas"/>
          <w:color w:val="000000"/>
          <w:sz w:val="19"/>
          <w:szCs w:val="19"/>
          <w:lang w:val="en-001"/>
        </w:rPr>
        <w:t xml:space="preserve"> &amp; UsernameTextbox.Text &amp; </w:t>
      </w:r>
      <w:r>
        <w:rPr>
          <w:rFonts w:ascii="Consolas" w:hAnsi="Consolas" w:cs="Consolas"/>
          <w:color w:val="A31515"/>
          <w:sz w:val="19"/>
          <w:szCs w:val="19"/>
          <w:lang w:val="en-001"/>
        </w:rPr>
        <w:t>"','"</w:t>
      </w:r>
      <w:r>
        <w:rPr>
          <w:rFonts w:ascii="Consolas" w:hAnsi="Consolas" w:cs="Consolas"/>
          <w:color w:val="000000"/>
          <w:sz w:val="19"/>
          <w:szCs w:val="19"/>
          <w:lang w:val="en-001"/>
        </w:rPr>
        <w:t xml:space="preserve"> &amp; PasswordTextbox.Text &amp; </w:t>
      </w:r>
      <w:r>
        <w:rPr>
          <w:rFonts w:ascii="Consolas" w:hAnsi="Consolas" w:cs="Consolas"/>
          <w:color w:val="A31515"/>
          <w:sz w:val="19"/>
          <w:szCs w:val="19"/>
          <w:lang w:val="en-001"/>
        </w:rPr>
        <w:t>"','"</w:t>
      </w:r>
      <w:r>
        <w:rPr>
          <w:rFonts w:ascii="Consolas" w:hAnsi="Consolas" w:cs="Consolas"/>
          <w:color w:val="000000"/>
          <w:sz w:val="19"/>
          <w:szCs w:val="19"/>
          <w:lang w:val="en-001"/>
        </w:rPr>
        <w:t xml:space="preserve"> &amp; County_IDTextbox.Text &amp; </w:t>
      </w:r>
      <w:r>
        <w:rPr>
          <w:rFonts w:ascii="Consolas" w:hAnsi="Consolas" w:cs="Consolas"/>
          <w:color w:val="A31515"/>
          <w:sz w:val="19"/>
          <w:szCs w:val="19"/>
          <w:lang w:val="en-001"/>
        </w:rPr>
        <w:t>"','"</w:t>
      </w:r>
      <w:r>
        <w:rPr>
          <w:rFonts w:ascii="Consolas" w:hAnsi="Consolas" w:cs="Consolas"/>
          <w:color w:val="000000"/>
          <w:sz w:val="19"/>
          <w:szCs w:val="19"/>
          <w:lang w:val="en-001"/>
        </w:rPr>
        <w:t xml:space="preserve"> &amp; IDNumberTextbox.Text &amp; </w:t>
      </w:r>
      <w:r>
        <w:rPr>
          <w:rFonts w:ascii="Consolas" w:hAnsi="Consolas" w:cs="Consolas"/>
          <w:color w:val="A31515"/>
          <w:sz w:val="19"/>
          <w:szCs w:val="19"/>
          <w:lang w:val="en-001"/>
        </w:rPr>
        <w:t>"')"</w:t>
      </w:r>
    </w:p>
    <w:p w14:paraId="31664DAF"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Cmd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MySqlCommand(Query, mysqlcon)</w:t>
      </w:r>
    </w:p>
    <w:p w14:paraId="3CBF0119"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READER = Cmd.ExecuteReader</w:t>
      </w:r>
    </w:p>
    <w:p w14:paraId="069A03B6"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p>
    <w:p w14:paraId="5D8D189C"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w:t>
      </w:r>
      <w:r>
        <w:rPr>
          <w:rFonts w:ascii="Consolas" w:hAnsi="Consolas" w:cs="Consolas"/>
          <w:color w:val="A31515"/>
          <w:sz w:val="19"/>
          <w:szCs w:val="19"/>
          <w:lang w:val="en-001"/>
        </w:rPr>
        <w:t>"New User Added!"</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w:t>
      </w:r>
    </w:p>
    <w:p w14:paraId="08F5FB0E"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MessageBoxButtons.OK, MessageBoxIcon.Information)</w:t>
      </w:r>
    </w:p>
    <w:p w14:paraId="5FAD0E84"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mysqlcon.Close()</w:t>
      </w:r>
    </w:p>
    <w:p w14:paraId="0D12D445"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p>
    <w:p w14:paraId="26660747"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Catch</w:t>
      </w:r>
      <w:r>
        <w:rPr>
          <w:rFonts w:ascii="Consolas" w:hAnsi="Consolas" w:cs="Consolas"/>
          <w:color w:val="000000"/>
          <w:sz w:val="19"/>
          <w:szCs w:val="19"/>
          <w:lang w:val="en-001"/>
        </w:rPr>
        <w:t xml:space="preserve"> ex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MySqlException</w:t>
      </w:r>
    </w:p>
    <w:p w14:paraId="3331E8B7"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lastRenderedPageBreak/>
        <w:t xml:space="preserve">            MessageBox.Show(ex.Message)</w:t>
      </w:r>
    </w:p>
    <w:p w14:paraId="1CB9779E"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Finally</w:t>
      </w:r>
    </w:p>
    <w:p w14:paraId="122EB8A6"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mysqlcon.Dispose()</w:t>
      </w:r>
    </w:p>
    <w:p w14:paraId="256E8063" w14:textId="77777777" w:rsidR="000C121B" w:rsidRDefault="000C121B" w:rsidP="000C121B">
      <w:pPr>
        <w:autoSpaceDE w:val="0"/>
        <w:autoSpaceDN w:val="0"/>
        <w:adjustRightInd w:val="0"/>
        <w:spacing w:before="0" w:line="240" w:lineRule="auto"/>
        <w:rPr>
          <w:rFonts w:ascii="Consolas" w:hAnsi="Consolas" w:cs="Consolas"/>
          <w:color w:val="000000"/>
          <w:sz w:val="19"/>
          <w:szCs w:val="19"/>
          <w:lang w:val="en-001"/>
        </w:rPr>
      </w:pPr>
    </w:p>
    <w:p w14:paraId="1E0044B4" w14:textId="589F1F74" w:rsidR="000C121B" w:rsidRDefault="000C121B" w:rsidP="000C121B">
      <w:pPr>
        <w:rPr>
          <w:rFonts w:ascii="Consolas" w:hAnsi="Consolas" w:cs="Consolas"/>
          <w:color w:val="0000FF"/>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6B867C6E" w14:textId="77777777" w:rsidR="000C121B" w:rsidRPr="00EB78CB" w:rsidRDefault="000C121B" w:rsidP="000C121B"/>
    <w:p w14:paraId="24D9E3F2" w14:textId="46BD956D" w:rsidR="001121CA" w:rsidRDefault="001121CA" w:rsidP="001121CA">
      <w:pPr>
        <w:pStyle w:val="ListParagraph"/>
        <w:numPr>
          <w:ilvl w:val="0"/>
          <w:numId w:val="32"/>
        </w:numPr>
        <w:rPr>
          <w:b/>
        </w:rPr>
      </w:pPr>
      <w:r w:rsidRPr="00864716">
        <w:rPr>
          <w:b/>
        </w:rPr>
        <w:t>Update user information module</w:t>
      </w:r>
    </w:p>
    <w:p w14:paraId="721A3E27" w14:textId="0CE1FC15" w:rsidR="00EB78CB" w:rsidRDefault="00EB78CB" w:rsidP="00EB78CB">
      <w:r>
        <w:t xml:space="preserve">It used to update the different </w:t>
      </w:r>
      <w:r w:rsidR="009E1C9F">
        <w:t>users’</w:t>
      </w:r>
      <w:r>
        <w:t xml:space="preserve"> </w:t>
      </w:r>
      <w:r w:rsidR="009E1C9F">
        <w:t>information such</w:t>
      </w:r>
      <w:r w:rsidR="00B143F4">
        <w:t xml:space="preserve"> as their passwords in </w:t>
      </w:r>
      <w:r>
        <w:t>the database</w:t>
      </w:r>
      <w:r w:rsidR="00B143F4">
        <w:t>.</w:t>
      </w:r>
      <w:r w:rsidR="00B143F4" w:rsidRPr="00B143F4">
        <w:t xml:space="preserve"> </w:t>
      </w:r>
      <w:r w:rsidR="00B143F4">
        <w:t>Its code is:</w:t>
      </w:r>
    </w:p>
    <w:p w14:paraId="549060AF" w14:textId="41D9F61C" w:rsidR="007A2C56" w:rsidRDefault="007A2C56" w:rsidP="00EB78CB"/>
    <w:p w14:paraId="1B59D0CD"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mysqlcon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MySqlConnection</w:t>
      </w:r>
    </w:p>
    <w:p w14:paraId="5FAC0756"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mysqlcon.ConnectionString =</w:t>
      </w:r>
    </w:p>
    <w:p w14:paraId="65A2574A" w14:textId="09EDD9B5"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A31515"/>
          <w:sz w:val="19"/>
          <w:szCs w:val="19"/>
          <w:lang w:val="en-001"/>
        </w:rPr>
        <w:t>"server= 'localhost';user id='root';database='Project';password='13115'"</w:t>
      </w:r>
    </w:p>
    <w:p w14:paraId="1FFBA50D"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READER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MySqlDataReader</w:t>
      </w:r>
    </w:p>
    <w:p w14:paraId="13F79E2B"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message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1D7BA52D"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 = MessageBox.Show(</w:t>
      </w:r>
      <w:r>
        <w:rPr>
          <w:rFonts w:ascii="Consolas" w:hAnsi="Consolas" w:cs="Consolas"/>
          <w:color w:val="A31515"/>
          <w:sz w:val="19"/>
          <w:szCs w:val="19"/>
          <w:lang w:val="en-001"/>
        </w:rPr>
        <w:t>"Are you sure you want to Update the User Information?"</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 MessageBoxButtons.YesNo, MessageBoxIcon.Question)</w:t>
      </w:r>
    </w:p>
    <w:p w14:paraId="2B7C62C0"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If</w:t>
      </w:r>
      <w:r>
        <w:rPr>
          <w:rFonts w:ascii="Consolas" w:hAnsi="Consolas" w:cs="Consolas"/>
          <w:color w:val="000000"/>
          <w:sz w:val="19"/>
          <w:szCs w:val="19"/>
          <w:lang w:val="en-001"/>
        </w:rPr>
        <w:t xml:space="preserve"> message = DialogResult.No </w:t>
      </w:r>
      <w:r>
        <w:rPr>
          <w:rFonts w:ascii="Consolas" w:hAnsi="Consolas" w:cs="Consolas"/>
          <w:color w:val="0000FF"/>
          <w:sz w:val="19"/>
          <w:szCs w:val="19"/>
          <w:lang w:val="en-001"/>
        </w:rPr>
        <w:t>Then</w:t>
      </w:r>
      <w:r>
        <w:rPr>
          <w:rFonts w:ascii="Consolas" w:hAnsi="Consolas" w:cs="Consolas"/>
          <w:color w:val="000000"/>
          <w:sz w:val="19"/>
          <w:szCs w:val="19"/>
          <w:lang w:val="en-001"/>
        </w:rPr>
        <w:t xml:space="preserve"> </w:t>
      </w:r>
      <w:r>
        <w:rPr>
          <w:rFonts w:ascii="Consolas" w:hAnsi="Consolas" w:cs="Consolas"/>
          <w:color w:val="0000FF"/>
          <w:sz w:val="19"/>
          <w:szCs w:val="19"/>
          <w:lang w:val="en-001"/>
        </w:rPr>
        <w:t>Exit</w:t>
      </w:r>
      <w:r>
        <w:rPr>
          <w:rFonts w:ascii="Consolas" w:hAnsi="Consolas" w:cs="Consolas"/>
          <w:color w:val="000000"/>
          <w:sz w:val="19"/>
          <w:szCs w:val="19"/>
          <w:lang w:val="en-001"/>
        </w:rPr>
        <w:t xml:space="preserve"> </w:t>
      </w:r>
      <w:r>
        <w:rPr>
          <w:rFonts w:ascii="Consolas" w:hAnsi="Consolas" w:cs="Consolas"/>
          <w:color w:val="0000FF"/>
          <w:sz w:val="19"/>
          <w:szCs w:val="19"/>
          <w:lang w:val="en-001"/>
        </w:rPr>
        <w:t>Sub</w:t>
      </w:r>
    </w:p>
    <w:p w14:paraId="5DE52A74"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3B9A81A7"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mysqlcon.Open()</w:t>
      </w:r>
    </w:p>
    <w:p w14:paraId="316CB185"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Query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31E30A97"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Query = </w:t>
      </w:r>
      <w:r>
        <w:rPr>
          <w:rFonts w:ascii="Consolas" w:hAnsi="Consolas" w:cs="Consolas"/>
          <w:color w:val="A31515"/>
          <w:sz w:val="19"/>
          <w:szCs w:val="19"/>
          <w:lang w:val="en-001"/>
        </w:rPr>
        <w:t>"update project.users set username='"</w:t>
      </w:r>
      <w:r>
        <w:rPr>
          <w:rFonts w:ascii="Consolas" w:hAnsi="Consolas" w:cs="Consolas"/>
          <w:color w:val="000000"/>
          <w:sz w:val="19"/>
          <w:szCs w:val="19"/>
          <w:lang w:val="en-001"/>
        </w:rPr>
        <w:t xml:space="preserve"> &amp; UsernameTextbox.Text &amp; </w:t>
      </w:r>
      <w:r>
        <w:rPr>
          <w:rFonts w:ascii="Consolas" w:hAnsi="Consolas" w:cs="Consolas"/>
          <w:color w:val="A31515"/>
          <w:sz w:val="19"/>
          <w:szCs w:val="19"/>
          <w:lang w:val="en-001"/>
        </w:rPr>
        <w:t>"',password='"</w:t>
      </w:r>
      <w:r>
        <w:rPr>
          <w:rFonts w:ascii="Consolas" w:hAnsi="Consolas" w:cs="Consolas"/>
          <w:color w:val="000000"/>
          <w:sz w:val="19"/>
          <w:szCs w:val="19"/>
          <w:lang w:val="en-001"/>
        </w:rPr>
        <w:t xml:space="preserve"> &amp; PasswordTextbox.Text &amp; </w:t>
      </w:r>
      <w:r>
        <w:rPr>
          <w:rFonts w:ascii="Consolas" w:hAnsi="Consolas" w:cs="Consolas"/>
          <w:color w:val="A31515"/>
          <w:sz w:val="19"/>
          <w:szCs w:val="19"/>
          <w:lang w:val="en-001"/>
        </w:rPr>
        <w:t>"',County_ID='"</w:t>
      </w:r>
      <w:r>
        <w:rPr>
          <w:rFonts w:ascii="Consolas" w:hAnsi="Consolas" w:cs="Consolas"/>
          <w:color w:val="000000"/>
          <w:sz w:val="19"/>
          <w:szCs w:val="19"/>
          <w:lang w:val="en-001"/>
        </w:rPr>
        <w:t xml:space="preserve"> &amp; County_IDTextbox.Text &amp; </w:t>
      </w:r>
      <w:r>
        <w:rPr>
          <w:rFonts w:ascii="Consolas" w:hAnsi="Consolas" w:cs="Consolas"/>
          <w:color w:val="A31515"/>
          <w:sz w:val="19"/>
          <w:szCs w:val="19"/>
          <w:lang w:val="en-001"/>
        </w:rPr>
        <w:t>"',ID_Number='"</w:t>
      </w:r>
      <w:r>
        <w:rPr>
          <w:rFonts w:ascii="Consolas" w:hAnsi="Consolas" w:cs="Consolas"/>
          <w:color w:val="000000"/>
          <w:sz w:val="19"/>
          <w:szCs w:val="19"/>
          <w:lang w:val="en-001"/>
        </w:rPr>
        <w:t xml:space="preserve"> &amp; IDNumberTextbox.Text &amp; </w:t>
      </w:r>
      <w:r>
        <w:rPr>
          <w:rFonts w:ascii="Consolas" w:hAnsi="Consolas" w:cs="Consolas"/>
          <w:color w:val="A31515"/>
          <w:sz w:val="19"/>
          <w:szCs w:val="19"/>
          <w:lang w:val="en-001"/>
        </w:rPr>
        <w:t>"' where username='"</w:t>
      </w:r>
      <w:r>
        <w:rPr>
          <w:rFonts w:ascii="Consolas" w:hAnsi="Consolas" w:cs="Consolas"/>
          <w:color w:val="000000"/>
          <w:sz w:val="19"/>
          <w:szCs w:val="19"/>
          <w:lang w:val="en-001"/>
        </w:rPr>
        <w:t xml:space="preserve"> &amp; UsernameTextbox.Text &amp; </w:t>
      </w:r>
      <w:r>
        <w:rPr>
          <w:rFonts w:ascii="Consolas" w:hAnsi="Consolas" w:cs="Consolas"/>
          <w:color w:val="A31515"/>
          <w:sz w:val="19"/>
          <w:szCs w:val="19"/>
          <w:lang w:val="en-001"/>
        </w:rPr>
        <w:t>"'"</w:t>
      </w:r>
    </w:p>
    <w:p w14:paraId="6E1A2370"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Cmd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MySqlCommand(Query, mysqlcon)</w:t>
      </w:r>
    </w:p>
    <w:p w14:paraId="7BCE5EB1"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READER = Cmd.ExecuteReader</w:t>
      </w:r>
    </w:p>
    <w:p w14:paraId="3713B8CB"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p>
    <w:p w14:paraId="0AA50D67"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w:t>
      </w:r>
      <w:r>
        <w:rPr>
          <w:rFonts w:ascii="Consolas" w:hAnsi="Consolas" w:cs="Consolas"/>
          <w:color w:val="A31515"/>
          <w:sz w:val="19"/>
          <w:szCs w:val="19"/>
          <w:lang w:val="en-001"/>
        </w:rPr>
        <w:t>"User Information Updated!"</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w:t>
      </w:r>
    </w:p>
    <w:p w14:paraId="78FFF118"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MessageBoxButtons.OK, MessageBoxIcon.Information)</w:t>
      </w:r>
    </w:p>
    <w:p w14:paraId="0DD12D44"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mysqlcon.Close()</w:t>
      </w:r>
    </w:p>
    <w:p w14:paraId="2CC253CF"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p>
    <w:p w14:paraId="3615F854"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Catch</w:t>
      </w:r>
      <w:r>
        <w:rPr>
          <w:rFonts w:ascii="Consolas" w:hAnsi="Consolas" w:cs="Consolas"/>
          <w:color w:val="000000"/>
          <w:sz w:val="19"/>
          <w:szCs w:val="19"/>
          <w:lang w:val="en-001"/>
        </w:rPr>
        <w:t xml:space="preserve"> ex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MySqlException</w:t>
      </w:r>
    </w:p>
    <w:p w14:paraId="03E476FA"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MessageBox.Show(ex.Message)</w:t>
      </w:r>
    </w:p>
    <w:p w14:paraId="6EB4FABB"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Finally</w:t>
      </w:r>
    </w:p>
    <w:p w14:paraId="3003D4B1"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mysqlcon.Dispose()</w:t>
      </w:r>
    </w:p>
    <w:p w14:paraId="1E034E6A" w14:textId="77777777" w:rsidR="007A2C56" w:rsidRDefault="007A2C56" w:rsidP="007A2C56">
      <w:pPr>
        <w:autoSpaceDE w:val="0"/>
        <w:autoSpaceDN w:val="0"/>
        <w:adjustRightInd w:val="0"/>
        <w:spacing w:before="0" w:line="240" w:lineRule="auto"/>
        <w:rPr>
          <w:rFonts w:ascii="Consolas" w:hAnsi="Consolas" w:cs="Consolas"/>
          <w:color w:val="000000"/>
          <w:sz w:val="19"/>
          <w:szCs w:val="19"/>
          <w:lang w:val="en-001"/>
        </w:rPr>
      </w:pPr>
    </w:p>
    <w:p w14:paraId="61C37686" w14:textId="4FE53A07" w:rsidR="007A2C56" w:rsidRDefault="007A2C56" w:rsidP="007A2C56">
      <w:pPr>
        <w:rPr>
          <w:rFonts w:ascii="Consolas" w:hAnsi="Consolas" w:cs="Consolas"/>
          <w:color w:val="0000FF"/>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27EFFAB5" w14:textId="77777777" w:rsidR="00CC333C" w:rsidRPr="00EB78CB" w:rsidRDefault="00CC333C" w:rsidP="007A2C56"/>
    <w:p w14:paraId="7D176D48" w14:textId="154E13B2" w:rsidR="001121CA" w:rsidRDefault="001121CA" w:rsidP="001121CA">
      <w:pPr>
        <w:pStyle w:val="ListParagraph"/>
        <w:numPr>
          <w:ilvl w:val="0"/>
          <w:numId w:val="32"/>
        </w:numPr>
        <w:rPr>
          <w:b/>
        </w:rPr>
      </w:pPr>
      <w:r w:rsidRPr="00864716">
        <w:rPr>
          <w:b/>
        </w:rPr>
        <w:t>Delete user</w:t>
      </w:r>
    </w:p>
    <w:p w14:paraId="6F5653CD" w14:textId="327FE182" w:rsidR="00C70583" w:rsidRDefault="00C70583" w:rsidP="00C70583">
      <w:r>
        <w:t>It is used to delete the users from the database,</w:t>
      </w:r>
      <w:r w:rsidRPr="00C70583">
        <w:t xml:space="preserve"> </w:t>
      </w:r>
      <w:r w:rsidR="009E1C9F">
        <w:t>its</w:t>
      </w:r>
      <w:r>
        <w:t xml:space="preserve"> code is:</w:t>
      </w:r>
    </w:p>
    <w:p w14:paraId="6EFAF73D" w14:textId="2CEBD626" w:rsidR="00713934" w:rsidRDefault="00713934" w:rsidP="00C70583"/>
    <w:p w14:paraId="0729A1DF"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mysqlcon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MySqlConnection</w:t>
      </w:r>
    </w:p>
    <w:p w14:paraId="6333A201"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mysqlcon.ConnectionString =</w:t>
      </w:r>
    </w:p>
    <w:p w14:paraId="4EDAF0D4" w14:textId="4860882F"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lastRenderedPageBreak/>
        <w:t xml:space="preserve">            </w:t>
      </w:r>
      <w:r>
        <w:rPr>
          <w:rFonts w:ascii="Consolas" w:hAnsi="Consolas" w:cs="Consolas"/>
          <w:color w:val="A31515"/>
          <w:sz w:val="19"/>
          <w:szCs w:val="19"/>
          <w:lang w:val="en-001"/>
        </w:rPr>
        <w:t>"server= 'localhost';user id='root';database='Project';password='13115'"</w:t>
      </w:r>
    </w:p>
    <w:p w14:paraId="4055E782"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READER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MySqlDataReader</w:t>
      </w:r>
    </w:p>
    <w:p w14:paraId="3A9F2EAF"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message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07CEBBDB"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 = MessageBox.Show(</w:t>
      </w:r>
      <w:r>
        <w:rPr>
          <w:rFonts w:ascii="Consolas" w:hAnsi="Consolas" w:cs="Consolas"/>
          <w:color w:val="A31515"/>
          <w:sz w:val="19"/>
          <w:szCs w:val="19"/>
          <w:lang w:val="en-001"/>
        </w:rPr>
        <w:t>"Are you sure you want to delete the User?"</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 MessageBoxButtons.YesNo, MessageBoxIcon.Warning)</w:t>
      </w:r>
    </w:p>
    <w:p w14:paraId="21097097"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If</w:t>
      </w:r>
      <w:r>
        <w:rPr>
          <w:rFonts w:ascii="Consolas" w:hAnsi="Consolas" w:cs="Consolas"/>
          <w:color w:val="000000"/>
          <w:sz w:val="19"/>
          <w:szCs w:val="19"/>
          <w:lang w:val="en-001"/>
        </w:rPr>
        <w:t xml:space="preserve"> message = DialogResult.No </w:t>
      </w:r>
      <w:r>
        <w:rPr>
          <w:rFonts w:ascii="Consolas" w:hAnsi="Consolas" w:cs="Consolas"/>
          <w:color w:val="0000FF"/>
          <w:sz w:val="19"/>
          <w:szCs w:val="19"/>
          <w:lang w:val="en-001"/>
        </w:rPr>
        <w:t>Then</w:t>
      </w:r>
      <w:r>
        <w:rPr>
          <w:rFonts w:ascii="Consolas" w:hAnsi="Consolas" w:cs="Consolas"/>
          <w:color w:val="000000"/>
          <w:sz w:val="19"/>
          <w:szCs w:val="19"/>
          <w:lang w:val="en-001"/>
        </w:rPr>
        <w:t xml:space="preserve"> </w:t>
      </w:r>
      <w:r>
        <w:rPr>
          <w:rFonts w:ascii="Consolas" w:hAnsi="Consolas" w:cs="Consolas"/>
          <w:color w:val="0000FF"/>
          <w:sz w:val="19"/>
          <w:szCs w:val="19"/>
          <w:lang w:val="en-001"/>
        </w:rPr>
        <w:t>Exit</w:t>
      </w:r>
      <w:r>
        <w:rPr>
          <w:rFonts w:ascii="Consolas" w:hAnsi="Consolas" w:cs="Consolas"/>
          <w:color w:val="000000"/>
          <w:sz w:val="19"/>
          <w:szCs w:val="19"/>
          <w:lang w:val="en-001"/>
        </w:rPr>
        <w:t xml:space="preserve"> </w:t>
      </w:r>
      <w:r>
        <w:rPr>
          <w:rFonts w:ascii="Consolas" w:hAnsi="Consolas" w:cs="Consolas"/>
          <w:color w:val="0000FF"/>
          <w:sz w:val="19"/>
          <w:szCs w:val="19"/>
          <w:lang w:val="en-001"/>
        </w:rPr>
        <w:t>Sub</w:t>
      </w:r>
    </w:p>
    <w:p w14:paraId="023114E5"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p>
    <w:p w14:paraId="2FFB45F9"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p>
    <w:p w14:paraId="55B81E73"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13750D14"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mysqlcon.Open()</w:t>
      </w:r>
    </w:p>
    <w:p w14:paraId="0C836FF1"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Query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296A2274"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Query = </w:t>
      </w:r>
      <w:r>
        <w:rPr>
          <w:rFonts w:ascii="Consolas" w:hAnsi="Consolas" w:cs="Consolas"/>
          <w:color w:val="A31515"/>
          <w:sz w:val="19"/>
          <w:szCs w:val="19"/>
          <w:lang w:val="en-001"/>
        </w:rPr>
        <w:t>"Delete from project.users where username= '"</w:t>
      </w:r>
      <w:r>
        <w:rPr>
          <w:rFonts w:ascii="Consolas" w:hAnsi="Consolas" w:cs="Consolas"/>
          <w:color w:val="000000"/>
          <w:sz w:val="19"/>
          <w:szCs w:val="19"/>
          <w:lang w:val="en-001"/>
        </w:rPr>
        <w:t xml:space="preserve"> &amp; UsernameTextbox.Text &amp; </w:t>
      </w:r>
      <w:r>
        <w:rPr>
          <w:rFonts w:ascii="Consolas" w:hAnsi="Consolas" w:cs="Consolas"/>
          <w:color w:val="A31515"/>
          <w:sz w:val="19"/>
          <w:szCs w:val="19"/>
          <w:lang w:val="en-001"/>
        </w:rPr>
        <w:t>"'"</w:t>
      </w:r>
    </w:p>
    <w:p w14:paraId="67B894EE"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Cmd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MySqlCommand(Query, mysqlcon)</w:t>
      </w:r>
    </w:p>
    <w:p w14:paraId="2F3651AB"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READER = Cmd.ExecuteReader</w:t>
      </w:r>
    </w:p>
    <w:p w14:paraId="51E7D37A"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p>
    <w:p w14:paraId="45A8DEAA"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w:t>
      </w:r>
      <w:r>
        <w:rPr>
          <w:rFonts w:ascii="Consolas" w:hAnsi="Consolas" w:cs="Consolas"/>
          <w:color w:val="A31515"/>
          <w:sz w:val="19"/>
          <w:szCs w:val="19"/>
          <w:lang w:val="en-001"/>
        </w:rPr>
        <w:t>"User Deleted!"</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w:t>
      </w:r>
    </w:p>
    <w:p w14:paraId="7A72F672"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MessageBoxButtons.OK, MessageBoxIcon.Information)</w:t>
      </w:r>
    </w:p>
    <w:p w14:paraId="276579B0"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mysqlcon.Close()</w:t>
      </w:r>
    </w:p>
    <w:p w14:paraId="7AFA1B97"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p>
    <w:p w14:paraId="68017B12"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Catch</w:t>
      </w:r>
      <w:r>
        <w:rPr>
          <w:rFonts w:ascii="Consolas" w:hAnsi="Consolas" w:cs="Consolas"/>
          <w:color w:val="000000"/>
          <w:sz w:val="19"/>
          <w:szCs w:val="19"/>
          <w:lang w:val="en-001"/>
        </w:rPr>
        <w:t xml:space="preserve"> ex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MySqlException</w:t>
      </w:r>
    </w:p>
    <w:p w14:paraId="1BDB4E43"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MessageBox.Show(ex.Message)</w:t>
      </w:r>
    </w:p>
    <w:p w14:paraId="47562952"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Finally</w:t>
      </w:r>
    </w:p>
    <w:p w14:paraId="4F7C057B"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mysqlcon.Dispose()</w:t>
      </w:r>
    </w:p>
    <w:p w14:paraId="63EB1F97" w14:textId="77777777" w:rsidR="00713934" w:rsidRDefault="00713934" w:rsidP="00713934">
      <w:pPr>
        <w:autoSpaceDE w:val="0"/>
        <w:autoSpaceDN w:val="0"/>
        <w:adjustRightInd w:val="0"/>
        <w:spacing w:before="0" w:line="240" w:lineRule="auto"/>
        <w:rPr>
          <w:rFonts w:ascii="Consolas" w:hAnsi="Consolas" w:cs="Consolas"/>
          <w:color w:val="000000"/>
          <w:sz w:val="19"/>
          <w:szCs w:val="19"/>
          <w:lang w:val="en-001"/>
        </w:rPr>
      </w:pPr>
    </w:p>
    <w:p w14:paraId="6E83345D" w14:textId="672D33FC" w:rsidR="00713934" w:rsidRDefault="00713934" w:rsidP="00713934">
      <w:pPr>
        <w:rPr>
          <w:rFonts w:ascii="Consolas" w:hAnsi="Consolas" w:cs="Consolas"/>
          <w:color w:val="0000FF"/>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4C30297B" w14:textId="77777777" w:rsidR="00713934" w:rsidRPr="00C70583" w:rsidRDefault="00713934" w:rsidP="00713934"/>
    <w:p w14:paraId="3D6AA828" w14:textId="53138284" w:rsidR="001121CA" w:rsidRDefault="001121CA" w:rsidP="001121CA">
      <w:pPr>
        <w:pStyle w:val="ListParagraph"/>
        <w:numPr>
          <w:ilvl w:val="0"/>
          <w:numId w:val="32"/>
        </w:numPr>
        <w:rPr>
          <w:b/>
        </w:rPr>
      </w:pPr>
      <w:r w:rsidRPr="00864716">
        <w:rPr>
          <w:b/>
        </w:rPr>
        <w:t>Compare employee module</w:t>
      </w:r>
    </w:p>
    <w:p w14:paraId="2E82F38C" w14:textId="2097E233" w:rsidR="00C70583" w:rsidRDefault="00C70583" w:rsidP="00C70583">
      <w:r>
        <w:t>This module is used to compare the employees in the counties against those registered in the national registry and to produce a list of those who only appear in the county. This are then considered as ghost employees.</w:t>
      </w:r>
      <w:r w:rsidRPr="00C70583">
        <w:t xml:space="preserve"> </w:t>
      </w:r>
      <w:r>
        <w:t>Its code is:</w:t>
      </w:r>
    </w:p>
    <w:p w14:paraId="050619C9"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MySqlConnection</w:t>
      </w:r>
    </w:p>
    <w:p w14:paraId="5617E3D3"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mysqlcon.ConnectionString =</w:t>
      </w:r>
    </w:p>
    <w:p w14:paraId="6D8BEB25" w14:textId="0E0F0E3E"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A31515"/>
          <w:sz w:val="19"/>
          <w:szCs w:val="19"/>
          <w:lang w:val="en-001"/>
        </w:rPr>
        <w:t>"server= 'localhost';user id='root';database='Project';password='13115'"</w:t>
      </w:r>
    </w:p>
    <w:p w14:paraId="2BC8CDF3"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SDA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MySqlDataAdapter</w:t>
      </w:r>
    </w:p>
    <w:p w14:paraId="51919F25"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DbDataSet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DataTable</w:t>
      </w:r>
    </w:p>
    <w:p w14:paraId="5A932D4D"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DSource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BindingSource</w:t>
      </w:r>
    </w:p>
    <w:p w14:paraId="5B3DBB29"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6A420C14"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mysqlcon.Open()</w:t>
      </w:r>
    </w:p>
    <w:p w14:paraId="02D64299"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Query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70C58733"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Query = </w:t>
      </w:r>
      <w:r>
        <w:rPr>
          <w:rFonts w:ascii="Consolas" w:hAnsi="Consolas" w:cs="Consolas"/>
          <w:color w:val="A31515"/>
          <w:sz w:val="19"/>
          <w:szCs w:val="19"/>
          <w:lang w:val="en-001"/>
        </w:rPr>
        <w:t>"select* from project.county_employees where county_id = 101 and ID_Number NOT IN( select ID_Number from project.national_registry)"</w:t>
      </w:r>
    </w:p>
    <w:p w14:paraId="64E0A265"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Cmd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MySqlCommand(Query, mysqlcon)</w:t>
      </w:r>
    </w:p>
    <w:p w14:paraId="18C2D8A2"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SDA.SelectCommand = Cmd</w:t>
      </w:r>
    </w:p>
    <w:p w14:paraId="05FD6D76"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SDA.Fill(DbDataSet)</w:t>
      </w:r>
    </w:p>
    <w:p w14:paraId="665CFA97"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DSource.DataSource = DbDataSet</w:t>
      </w:r>
    </w:p>
    <w:p w14:paraId="180671F0"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NaiDataGridView2.DataSource = DSource</w:t>
      </w:r>
    </w:p>
    <w:p w14:paraId="4A4DBA10"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lastRenderedPageBreak/>
        <w:t xml:space="preserve">            SDA.Update(DbDataSet)</w:t>
      </w:r>
    </w:p>
    <w:p w14:paraId="22E7C24B"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p>
    <w:p w14:paraId="30157FDA"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mysqlcon.Close()</w:t>
      </w:r>
    </w:p>
    <w:p w14:paraId="43D6A869"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Catch</w:t>
      </w:r>
      <w:r>
        <w:rPr>
          <w:rFonts w:ascii="Consolas" w:hAnsi="Consolas" w:cs="Consolas"/>
          <w:color w:val="000000"/>
          <w:sz w:val="19"/>
          <w:szCs w:val="19"/>
          <w:lang w:val="en-001"/>
        </w:rPr>
        <w:t xml:space="preserve"> ex </w:t>
      </w:r>
      <w:r>
        <w:rPr>
          <w:rFonts w:ascii="Consolas" w:hAnsi="Consolas" w:cs="Consolas"/>
          <w:color w:val="0000FF"/>
          <w:sz w:val="19"/>
          <w:szCs w:val="19"/>
          <w:lang w:val="en-001"/>
        </w:rPr>
        <w:t>As</w:t>
      </w:r>
      <w:r>
        <w:rPr>
          <w:rFonts w:ascii="Consolas" w:hAnsi="Consolas" w:cs="Consolas"/>
          <w:color w:val="000000"/>
          <w:sz w:val="19"/>
          <w:szCs w:val="19"/>
          <w:lang w:val="en-001"/>
        </w:rPr>
        <w:t xml:space="preserve"> Exception</w:t>
      </w:r>
    </w:p>
    <w:p w14:paraId="1D07924C"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MessageBox.Show(ex.Message)</w:t>
      </w:r>
    </w:p>
    <w:p w14:paraId="46843265"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Finally</w:t>
      </w:r>
    </w:p>
    <w:p w14:paraId="588E1CCA" w14:textId="77777777" w:rsidR="00BF5E3D" w:rsidRDefault="00BF5E3D" w:rsidP="00BF5E3D">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mysqlcon.Dispose()</w:t>
      </w:r>
    </w:p>
    <w:p w14:paraId="7DCD7BAA" w14:textId="596AACD3" w:rsidR="00BF5E3D" w:rsidRDefault="00BF5E3D" w:rsidP="00BF5E3D">
      <w:pPr>
        <w:rPr>
          <w:rFonts w:ascii="Consolas" w:hAnsi="Consolas" w:cs="Consolas"/>
          <w:color w:val="0000FF"/>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6C751070" w14:textId="77777777" w:rsidR="006A0762" w:rsidRPr="00C70583" w:rsidRDefault="006A0762" w:rsidP="00BF5E3D"/>
    <w:p w14:paraId="3DC877CF" w14:textId="4E91C181" w:rsidR="001121CA" w:rsidRDefault="001121CA" w:rsidP="001121CA">
      <w:pPr>
        <w:pStyle w:val="ListParagraph"/>
        <w:numPr>
          <w:ilvl w:val="0"/>
          <w:numId w:val="32"/>
        </w:numPr>
        <w:rPr>
          <w:b/>
        </w:rPr>
      </w:pPr>
      <w:r w:rsidRPr="00864716">
        <w:rPr>
          <w:b/>
        </w:rPr>
        <w:t xml:space="preserve">Pay verified </w:t>
      </w:r>
      <w:r w:rsidR="00223405" w:rsidRPr="00864716">
        <w:rPr>
          <w:b/>
        </w:rPr>
        <w:t>employees’</w:t>
      </w:r>
      <w:r w:rsidRPr="00864716">
        <w:rPr>
          <w:b/>
        </w:rPr>
        <w:t xml:space="preserve"> module</w:t>
      </w:r>
    </w:p>
    <w:p w14:paraId="48B93FB7" w14:textId="62048734" w:rsidR="00927CE9" w:rsidRDefault="00927CE9" w:rsidP="00927CE9">
      <w:r>
        <w:t>It is used to pay the employees who appear both in the national registry and in the county and are thus verified as real employees.</w:t>
      </w:r>
      <w:r w:rsidRPr="00927CE9">
        <w:t xml:space="preserve"> </w:t>
      </w:r>
      <w:r>
        <w:t>Its code is:</w:t>
      </w:r>
    </w:p>
    <w:p w14:paraId="62C3D318" w14:textId="0D862D91" w:rsidR="006A0762" w:rsidRDefault="006A0762" w:rsidP="00927CE9"/>
    <w:p w14:paraId="2A998DB6"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salary, x, y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Double</w:t>
      </w:r>
    </w:p>
    <w:p w14:paraId="5FDE5462"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x = </w:t>
      </w:r>
      <w:r>
        <w:rPr>
          <w:rFonts w:ascii="Consolas" w:hAnsi="Consolas" w:cs="Consolas"/>
          <w:color w:val="0000FF"/>
          <w:sz w:val="19"/>
          <w:szCs w:val="19"/>
          <w:lang w:val="en-001"/>
        </w:rPr>
        <w:t>Double</w:t>
      </w:r>
      <w:r>
        <w:rPr>
          <w:rFonts w:ascii="Consolas" w:hAnsi="Consolas" w:cs="Consolas"/>
          <w:color w:val="000000"/>
          <w:sz w:val="19"/>
          <w:szCs w:val="19"/>
          <w:lang w:val="en-001"/>
        </w:rPr>
        <w:t>.Parse(NyeriTextBox.Text, Globalization.NumberStyles.Number)</w:t>
      </w:r>
    </w:p>
    <w:p w14:paraId="6F582890"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y = </w:t>
      </w:r>
      <w:r>
        <w:rPr>
          <w:rFonts w:ascii="Consolas" w:hAnsi="Consolas" w:cs="Consolas"/>
          <w:color w:val="0000FF"/>
          <w:sz w:val="19"/>
          <w:szCs w:val="19"/>
          <w:lang w:val="en-001"/>
        </w:rPr>
        <w:t>Double</w:t>
      </w:r>
      <w:r>
        <w:rPr>
          <w:rFonts w:ascii="Consolas" w:hAnsi="Consolas" w:cs="Consolas"/>
          <w:color w:val="000000"/>
          <w:sz w:val="19"/>
          <w:szCs w:val="19"/>
          <w:lang w:val="en-001"/>
        </w:rPr>
        <w:t>.Parse(NyeriTaxTextbox.Text, Globalization.NumberStyles.Number)</w:t>
      </w:r>
    </w:p>
    <w:p w14:paraId="24190AE9"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salary = x * ((100 - y) / 100)</w:t>
      </w:r>
    </w:p>
    <w:p w14:paraId="6FC44404"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p>
    <w:p w14:paraId="57723035"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p>
    <w:p w14:paraId="52B04AAD"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MySqlConnection</w:t>
      </w:r>
    </w:p>
    <w:p w14:paraId="502DBE7D"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mysqlcon.ConnectionString =</w:t>
      </w:r>
    </w:p>
    <w:p w14:paraId="05F1B3FB" w14:textId="2F6E2C3B"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A31515"/>
          <w:sz w:val="19"/>
          <w:szCs w:val="19"/>
          <w:lang w:val="en-001"/>
        </w:rPr>
        <w:t>"server= 'localhost';user id='root';database='Project';password='13115'"</w:t>
      </w:r>
    </w:p>
    <w:p w14:paraId="24924D3F"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READER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MySqlDataReader</w:t>
      </w:r>
    </w:p>
    <w:p w14:paraId="1BAA320C"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message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6B4EA6C3"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 = MessageBox.Show(</w:t>
      </w:r>
      <w:r>
        <w:rPr>
          <w:rFonts w:ascii="Consolas" w:hAnsi="Consolas" w:cs="Consolas"/>
          <w:color w:val="A31515"/>
          <w:sz w:val="19"/>
          <w:szCs w:val="19"/>
          <w:lang w:val="en-001"/>
        </w:rPr>
        <w:t>"Are you sure you want to Pay Nyeri Employees? "</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 MessageBoxButtons.YesNo, MessageBoxIcon.Question)</w:t>
      </w:r>
    </w:p>
    <w:p w14:paraId="43606DB7"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If</w:t>
      </w:r>
      <w:r>
        <w:rPr>
          <w:rFonts w:ascii="Consolas" w:hAnsi="Consolas" w:cs="Consolas"/>
          <w:color w:val="000000"/>
          <w:sz w:val="19"/>
          <w:szCs w:val="19"/>
          <w:lang w:val="en-001"/>
        </w:rPr>
        <w:t xml:space="preserve"> message = DialogResult.No </w:t>
      </w:r>
      <w:r>
        <w:rPr>
          <w:rFonts w:ascii="Consolas" w:hAnsi="Consolas" w:cs="Consolas"/>
          <w:color w:val="0000FF"/>
          <w:sz w:val="19"/>
          <w:szCs w:val="19"/>
          <w:lang w:val="en-001"/>
        </w:rPr>
        <w:t>Then</w:t>
      </w:r>
      <w:r>
        <w:rPr>
          <w:rFonts w:ascii="Consolas" w:hAnsi="Consolas" w:cs="Consolas"/>
          <w:color w:val="000000"/>
          <w:sz w:val="19"/>
          <w:szCs w:val="19"/>
          <w:lang w:val="en-001"/>
        </w:rPr>
        <w:t xml:space="preserve"> </w:t>
      </w:r>
      <w:r>
        <w:rPr>
          <w:rFonts w:ascii="Consolas" w:hAnsi="Consolas" w:cs="Consolas"/>
          <w:color w:val="0000FF"/>
          <w:sz w:val="19"/>
          <w:szCs w:val="19"/>
          <w:lang w:val="en-001"/>
        </w:rPr>
        <w:t>Exit</w:t>
      </w:r>
      <w:r>
        <w:rPr>
          <w:rFonts w:ascii="Consolas" w:hAnsi="Consolas" w:cs="Consolas"/>
          <w:color w:val="000000"/>
          <w:sz w:val="19"/>
          <w:szCs w:val="19"/>
          <w:lang w:val="en-001"/>
        </w:rPr>
        <w:t xml:space="preserve"> </w:t>
      </w:r>
      <w:r>
        <w:rPr>
          <w:rFonts w:ascii="Consolas" w:hAnsi="Consolas" w:cs="Consolas"/>
          <w:color w:val="0000FF"/>
          <w:sz w:val="19"/>
          <w:szCs w:val="19"/>
          <w:lang w:val="en-001"/>
        </w:rPr>
        <w:t>Sub</w:t>
      </w:r>
    </w:p>
    <w:p w14:paraId="655DEE74"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5F91C456"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mysqlcon.Open()</w:t>
      </w:r>
    </w:p>
    <w:p w14:paraId="7625FC2B"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Query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2A47F12A"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Query = </w:t>
      </w:r>
      <w:r>
        <w:rPr>
          <w:rFonts w:ascii="Consolas" w:hAnsi="Consolas" w:cs="Consolas"/>
          <w:color w:val="A31515"/>
          <w:sz w:val="19"/>
          <w:szCs w:val="19"/>
          <w:lang w:val="en-001"/>
        </w:rPr>
        <w:t>"update project.national_registry set Paid_Salary = '"</w:t>
      </w:r>
      <w:r>
        <w:rPr>
          <w:rFonts w:ascii="Consolas" w:hAnsi="Consolas" w:cs="Consolas"/>
          <w:color w:val="000000"/>
          <w:sz w:val="19"/>
          <w:szCs w:val="19"/>
          <w:lang w:val="en-001"/>
        </w:rPr>
        <w:t xml:space="preserve"> &amp; salary &amp; </w:t>
      </w:r>
      <w:r>
        <w:rPr>
          <w:rFonts w:ascii="Consolas" w:hAnsi="Consolas" w:cs="Consolas"/>
          <w:color w:val="A31515"/>
          <w:sz w:val="19"/>
          <w:szCs w:val="19"/>
          <w:lang w:val="en-001"/>
        </w:rPr>
        <w:t>"' where County_ID= 102 "</w:t>
      </w:r>
    </w:p>
    <w:p w14:paraId="24FB8F55"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Cmd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MySqlCommand(Query, mysqlcon)</w:t>
      </w:r>
    </w:p>
    <w:p w14:paraId="61B676C2"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READER = Cmd.ExecuteReader</w:t>
      </w:r>
    </w:p>
    <w:p w14:paraId="2FF6EA3D"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p>
    <w:p w14:paraId="2E84E002"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w:t>
      </w:r>
      <w:r>
        <w:rPr>
          <w:rFonts w:ascii="Consolas" w:hAnsi="Consolas" w:cs="Consolas"/>
          <w:color w:val="A31515"/>
          <w:sz w:val="19"/>
          <w:szCs w:val="19"/>
          <w:lang w:val="en-001"/>
        </w:rPr>
        <w:t>"Nyeri Employess Paid!"</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w:t>
      </w:r>
    </w:p>
    <w:p w14:paraId="3A9268E5"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MessageBoxButtons.OK, MessageBoxIcon.Information)</w:t>
      </w:r>
    </w:p>
    <w:p w14:paraId="1DCEED90"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mysqlcon.Close()</w:t>
      </w:r>
    </w:p>
    <w:p w14:paraId="267C7505"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p>
    <w:p w14:paraId="0FA21424"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Catch</w:t>
      </w:r>
      <w:r>
        <w:rPr>
          <w:rFonts w:ascii="Consolas" w:hAnsi="Consolas" w:cs="Consolas"/>
          <w:color w:val="000000"/>
          <w:sz w:val="19"/>
          <w:szCs w:val="19"/>
          <w:lang w:val="en-001"/>
        </w:rPr>
        <w:t xml:space="preserve"> ex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MySqlException</w:t>
      </w:r>
    </w:p>
    <w:p w14:paraId="57EB5BF4"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MessageBox.Show(ex.Message)</w:t>
      </w:r>
    </w:p>
    <w:p w14:paraId="7B33864A"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Finally</w:t>
      </w:r>
    </w:p>
    <w:p w14:paraId="02B3BF3F" w14:textId="77777777" w:rsidR="006A0762" w:rsidRDefault="006A0762" w:rsidP="006A0762">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mysqlcon.Dispose()</w:t>
      </w:r>
    </w:p>
    <w:p w14:paraId="6F8ED217" w14:textId="1586D55C" w:rsidR="006A0762" w:rsidRDefault="006A0762" w:rsidP="006A0762">
      <w:pPr>
        <w:rPr>
          <w:rFonts w:ascii="Consolas" w:hAnsi="Consolas" w:cs="Consolas"/>
          <w:color w:val="0000FF"/>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70B3EB3B" w14:textId="41543B35" w:rsidR="000955B5" w:rsidRDefault="000955B5" w:rsidP="006A0762">
      <w:pPr>
        <w:rPr>
          <w:rFonts w:ascii="Consolas" w:hAnsi="Consolas" w:cs="Consolas"/>
          <w:color w:val="0000FF"/>
          <w:sz w:val="19"/>
          <w:szCs w:val="19"/>
          <w:lang w:val="en-001"/>
        </w:rPr>
      </w:pPr>
    </w:p>
    <w:p w14:paraId="577034FF" w14:textId="77777777" w:rsidR="000955B5" w:rsidRDefault="000955B5" w:rsidP="006A0762">
      <w:pPr>
        <w:rPr>
          <w:rFonts w:ascii="Consolas" w:hAnsi="Consolas" w:cs="Consolas"/>
          <w:color w:val="0000FF"/>
          <w:sz w:val="19"/>
          <w:szCs w:val="19"/>
          <w:lang w:val="en-001"/>
        </w:rPr>
      </w:pPr>
    </w:p>
    <w:p w14:paraId="21E2DA9F" w14:textId="2CFD58F6" w:rsidR="00B91987" w:rsidRPr="000955B5" w:rsidRDefault="00B91987" w:rsidP="00B91987">
      <w:pPr>
        <w:pStyle w:val="ListParagraph"/>
        <w:numPr>
          <w:ilvl w:val="0"/>
          <w:numId w:val="32"/>
        </w:numPr>
        <w:rPr>
          <w:b/>
        </w:rPr>
      </w:pPr>
      <w:r w:rsidRPr="000955B5">
        <w:rPr>
          <w:b/>
        </w:rPr>
        <w:t>Calculate tax module</w:t>
      </w:r>
    </w:p>
    <w:p w14:paraId="0E4AA120" w14:textId="50AFAD4B" w:rsidR="00B91987" w:rsidRDefault="00B91987" w:rsidP="00B91987">
      <w:r>
        <w:t>It is used to calculate tax according to a certain input percentage. Its code is:</w:t>
      </w:r>
    </w:p>
    <w:p w14:paraId="6BB832A9"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reader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MySqlDataReader</w:t>
      </w:r>
    </w:p>
    <w:p w14:paraId="147C8099"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tax, x, y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Double</w:t>
      </w:r>
    </w:p>
    <w:p w14:paraId="075E2329"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x = </w:t>
      </w:r>
      <w:r>
        <w:rPr>
          <w:rFonts w:ascii="Consolas" w:hAnsi="Consolas" w:cs="Consolas"/>
          <w:color w:val="0000FF"/>
          <w:sz w:val="19"/>
          <w:szCs w:val="19"/>
          <w:lang w:val="en-001"/>
        </w:rPr>
        <w:t>Double</w:t>
      </w:r>
      <w:r>
        <w:rPr>
          <w:rFonts w:ascii="Consolas" w:hAnsi="Consolas" w:cs="Consolas"/>
          <w:color w:val="000000"/>
          <w:sz w:val="19"/>
          <w:szCs w:val="19"/>
          <w:lang w:val="en-001"/>
        </w:rPr>
        <w:t>.Parse(NyeriTextBox.Text, Globalization.NumberStyles.Number)</w:t>
      </w:r>
    </w:p>
    <w:p w14:paraId="41778A80"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y = </w:t>
      </w:r>
      <w:r>
        <w:rPr>
          <w:rFonts w:ascii="Consolas" w:hAnsi="Consolas" w:cs="Consolas"/>
          <w:color w:val="0000FF"/>
          <w:sz w:val="19"/>
          <w:szCs w:val="19"/>
          <w:lang w:val="en-001"/>
        </w:rPr>
        <w:t>Double</w:t>
      </w:r>
      <w:r>
        <w:rPr>
          <w:rFonts w:ascii="Consolas" w:hAnsi="Consolas" w:cs="Consolas"/>
          <w:color w:val="000000"/>
          <w:sz w:val="19"/>
          <w:szCs w:val="19"/>
          <w:lang w:val="en-001"/>
        </w:rPr>
        <w:t>.Parse(NyeriTaxTextbox.Text, Globalization.NumberStyles.Number)</w:t>
      </w:r>
    </w:p>
    <w:p w14:paraId="22092998"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tax = x * (y / 100)</w:t>
      </w:r>
    </w:p>
    <w:p w14:paraId="548D5E92"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p>
    <w:p w14:paraId="4E71E346"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Query </w:t>
      </w:r>
      <w:r>
        <w:rPr>
          <w:rFonts w:ascii="Consolas" w:hAnsi="Consolas" w:cs="Consolas"/>
          <w:color w:val="0000FF"/>
          <w:sz w:val="19"/>
          <w:szCs w:val="19"/>
          <w:lang w:val="en-001"/>
        </w:rPr>
        <w:t>As</w:t>
      </w:r>
      <w:r>
        <w:rPr>
          <w:rFonts w:ascii="Consolas" w:hAnsi="Consolas" w:cs="Consolas"/>
          <w:color w:val="000000"/>
          <w:sz w:val="19"/>
          <w:szCs w:val="19"/>
          <w:lang w:val="en-001"/>
        </w:rPr>
        <w:t xml:space="preserve"> </w:t>
      </w:r>
      <w:r>
        <w:rPr>
          <w:rFonts w:ascii="Consolas" w:hAnsi="Consolas" w:cs="Consolas"/>
          <w:color w:val="0000FF"/>
          <w:sz w:val="19"/>
          <w:szCs w:val="19"/>
          <w:lang w:val="en-001"/>
        </w:rPr>
        <w:t>String</w:t>
      </w:r>
    </w:p>
    <w:p w14:paraId="0228E547"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MySqlConnection</w:t>
      </w:r>
    </w:p>
    <w:p w14:paraId="75F07708" w14:textId="3C079EB1"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mysqlcon.ConnectionString = </w:t>
      </w:r>
      <w:r>
        <w:rPr>
          <w:rFonts w:ascii="Consolas" w:hAnsi="Consolas" w:cs="Consolas"/>
          <w:color w:val="A31515"/>
          <w:sz w:val="19"/>
          <w:szCs w:val="19"/>
          <w:lang w:val="en-001"/>
        </w:rPr>
        <w:t>"server= 'localhost';user id='root';database='Project';password='13115'"</w:t>
      </w:r>
    </w:p>
    <w:p w14:paraId="25136E7D"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75827046"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mysqlcon.Open()</w:t>
      </w:r>
    </w:p>
    <w:p w14:paraId="281A167B"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Query = </w:t>
      </w:r>
      <w:r>
        <w:rPr>
          <w:rFonts w:ascii="Consolas" w:hAnsi="Consolas" w:cs="Consolas"/>
          <w:color w:val="A31515"/>
          <w:sz w:val="19"/>
          <w:szCs w:val="19"/>
          <w:lang w:val="en-001"/>
        </w:rPr>
        <w:t>"update project.national_registry set Paid_Tax = '"</w:t>
      </w:r>
      <w:r>
        <w:rPr>
          <w:rFonts w:ascii="Consolas" w:hAnsi="Consolas" w:cs="Consolas"/>
          <w:color w:val="000000"/>
          <w:sz w:val="19"/>
          <w:szCs w:val="19"/>
          <w:lang w:val="en-001"/>
        </w:rPr>
        <w:t xml:space="preserve"> &amp; tax &amp; </w:t>
      </w:r>
      <w:r>
        <w:rPr>
          <w:rFonts w:ascii="Consolas" w:hAnsi="Consolas" w:cs="Consolas"/>
          <w:color w:val="A31515"/>
          <w:sz w:val="19"/>
          <w:szCs w:val="19"/>
          <w:lang w:val="en-001"/>
        </w:rPr>
        <w:t>"' where County_ID= 102 "</w:t>
      </w:r>
    </w:p>
    <w:p w14:paraId="0BDD39A3"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Cmd = </w:t>
      </w:r>
      <w:r>
        <w:rPr>
          <w:rFonts w:ascii="Consolas" w:hAnsi="Consolas" w:cs="Consolas"/>
          <w:color w:val="0000FF"/>
          <w:sz w:val="19"/>
          <w:szCs w:val="19"/>
          <w:lang w:val="en-001"/>
        </w:rPr>
        <w:t>New</w:t>
      </w:r>
      <w:r>
        <w:rPr>
          <w:rFonts w:ascii="Consolas" w:hAnsi="Consolas" w:cs="Consolas"/>
          <w:color w:val="000000"/>
          <w:sz w:val="19"/>
          <w:szCs w:val="19"/>
          <w:lang w:val="en-001"/>
        </w:rPr>
        <w:t xml:space="preserve"> MySqlCommand(Query, mysqlcon)</w:t>
      </w:r>
    </w:p>
    <w:p w14:paraId="40F8EA99"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reader = Cmd.ExecuteReader</w:t>
      </w:r>
    </w:p>
    <w:p w14:paraId="284CB4E4"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mysqlcon.Close()</w:t>
      </w:r>
    </w:p>
    <w:p w14:paraId="21C46958"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Catch</w:t>
      </w:r>
      <w:r>
        <w:rPr>
          <w:rFonts w:ascii="Consolas" w:hAnsi="Consolas" w:cs="Consolas"/>
          <w:color w:val="000000"/>
          <w:sz w:val="19"/>
          <w:szCs w:val="19"/>
          <w:lang w:val="en-001"/>
        </w:rPr>
        <w:t xml:space="preserve"> ex </w:t>
      </w:r>
      <w:r>
        <w:rPr>
          <w:rFonts w:ascii="Consolas" w:hAnsi="Consolas" w:cs="Consolas"/>
          <w:color w:val="0000FF"/>
          <w:sz w:val="19"/>
          <w:szCs w:val="19"/>
          <w:lang w:val="en-001"/>
        </w:rPr>
        <w:t>As</w:t>
      </w:r>
      <w:r>
        <w:rPr>
          <w:rFonts w:ascii="Consolas" w:hAnsi="Consolas" w:cs="Consolas"/>
          <w:color w:val="000000"/>
          <w:sz w:val="19"/>
          <w:szCs w:val="19"/>
          <w:lang w:val="en-001"/>
        </w:rPr>
        <w:t xml:space="preserve"> MySqlException</w:t>
      </w:r>
    </w:p>
    <w:p w14:paraId="070A18A2"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MessageBox.Show(ex.Message)</w:t>
      </w:r>
    </w:p>
    <w:p w14:paraId="295FB327"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Finally</w:t>
      </w:r>
    </w:p>
    <w:p w14:paraId="5768B0C4" w14:textId="77777777" w:rsidR="002420EA" w:rsidRDefault="002420EA" w:rsidP="002420EA">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mysqlcon.Dispose()</w:t>
      </w:r>
    </w:p>
    <w:p w14:paraId="7E98055C" w14:textId="6652219F" w:rsidR="000955B5" w:rsidRDefault="002420EA" w:rsidP="002420EA">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Try</w:t>
      </w:r>
    </w:p>
    <w:p w14:paraId="4BE7C53F" w14:textId="77777777" w:rsidR="000955B5" w:rsidRPr="00927CE9" w:rsidRDefault="000955B5" w:rsidP="00B91987"/>
    <w:p w14:paraId="3339DB57" w14:textId="69417A68" w:rsidR="001121CA" w:rsidRPr="00864716" w:rsidRDefault="001121CA" w:rsidP="001121CA">
      <w:pPr>
        <w:pStyle w:val="ListParagraph"/>
        <w:numPr>
          <w:ilvl w:val="0"/>
          <w:numId w:val="32"/>
        </w:numPr>
        <w:rPr>
          <w:b/>
        </w:rPr>
      </w:pPr>
      <w:r w:rsidRPr="00864716">
        <w:rPr>
          <w:b/>
        </w:rPr>
        <w:t>Exit module</w:t>
      </w:r>
    </w:p>
    <w:p w14:paraId="3B5907EB" w14:textId="061B181B" w:rsidR="0095642D" w:rsidRDefault="008900DB" w:rsidP="008E0847">
      <w:r>
        <w:t>This module is used to exit the application.</w:t>
      </w:r>
      <w:r w:rsidRPr="008900DB">
        <w:t xml:space="preserve"> </w:t>
      </w:r>
      <w:r>
        <w:t>Its code is:</w:t>
      </w:r>
    </w:p>
    <w:p w14:paraId="2D8CA4D4"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Dim</w:t>
      </w:r>
      <w:r>
        <w:rPr>
          <w:rFonts w:ascii="Consolas" w:hAnsi="Consolas" w:cs="Consolas"/>
          <w:color w:val="000000"/>
          <w:sz w:val="19"/>
          <w:szCs w:val="19"/>
          <w:lang w:val="en-001"/>
        </w:rPr>
        <w:t xml:space="preserve"> iExit </w:t>
      </w:r>
      <w:r>
        <w:rPr>
          <w:rFonts w:ascii="Consolas" w:hAnsi="Consolas" w:cs="Consolas"/>
          <w:color w:val="0000FF"/>
          <w:sz w:val="19"/>
          <w:szCs w:val="19"/>
          <w:lang w:val="en-001"/>
        </w:rPr>
        <w:t>As</w:t>
      </w:r>
      <w:r>
        <w:rPr>
          <w:rFonts w:ascii="Consolas" w:hAnsi="Consolas" w:cs="Consolas"/>
          <w:color w:val="000000"/>
          <w:sz w:val="19"/>
          <w:szCs w:val="19"/>
          <w:lang w:val="en-001"/>
        </w:rPr>
        <w:t xml:space="preserve"> DialogResult</w:t>
      </w:r>
    </w:p>
    <w:p w14:paraId="079C188F"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iExit = MessageBox.Show(</w:t>
      </w:r>
      <w:r>
        <w:rPr>
          <w:rFonts w:ascii="Consolas" w:hAnsi="Consolas" w:cs="Consolas"/>
          <w:color w:val="A31515"/>
          <w:sz w:val="19"/>
          <w:szCs w:val="19"/>
          <w:lang w:val="en-001"/>
        </w:rPr>
        <w:t>"Confrim if you want to exit"</w:t>
      </w:r>
      <w:r>
        <w:rPr>
          <w:rFonts w:ascii="Consolas" w:hAnsi="Consolas" w:cs="Consolas"/>
          <w:color w:val="000000"/>
          <w:sz w:val="19"/>
          <w:szCs w:val="19"/>
          <w:lang w:val="en-001"/>
        </w:rPr>
        <w:t xml:space="preserve">, </w:t>
      </w:r>
      <w:r>
        <w:rPr>
          <w:rFonts w:ascii="Consolas" w:hAnsi="Consolas" w:cs="Consolas"/>
          <w:color w:val="A31515"/>
          <w:sz w:val="19"/>
          <w:szCs w:val="19"/>
          <w:lang w:val="en-001"/>
        </w:rPr>
        <w:t>"Finance Management System"</w:t>
      </w:r>
      <w:r>
        <w:rPr>
          <w:rFonts w:ascii="Consolas" w:hAnsi="Consolas" w:cs="Consolas"/>
          <w:color w:val="000000"/>
          <w:sz w:val="19"/>
          <w:szCs w:val="19"/>
          <w:lang w:val="en-001"/>
        </w:rPr>
        <w:t>,</w:t>
      </w:r>
    </w:p>
    <w:p w14:paraId="0A66DAA1"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MessageBoxButtons.YesNo, MessageBoxIcon.Question)</w:t>
      </w:r>
    </w:p>
    <w:p w14:paraId="26DDFA34"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If</w:t>
      </w:r>
      <w:r>
        <w:rPr>
          <w:rFonts w:ascii="Consolas" w:hAnsi="Consolas" w:cs="Consolas"/>
          <w:color w:val="000000"/>
          <w:sz w:val="19"/>
          <w:szCs w:val="19"/>
          <w:lang w:val="en-001"/>
        </w:rPr>
        <w:t xml:space="preserve"> iExit = DialogResult.Yes </w:t>
      </w:r>
      <w:r>
        <w:rPr>
          <w:rFonts w:ascii="Consolas" w:hAnsi="Consolas" w:cs="Consolas"/>
          <w:color w:val="0000FF"/>
          <w:sz w:val="19"/>
          <w:szCs w:val="19"/>
          <w:lang w:val="en-001"/>
        </w:rPr>
        <w:t>Then</w:t>
      </w:r>
    </w:p>
    <w:p w14:paraId="2CD45AB5" w14:textId="77777777" w:rsidR="00A83266" w:rsidRDefault="00A83266" w:rsidP="00A83266">
      <w:pPr>
        <w:autoSpaceDE w:val="0"/>
        <w:autoSpaceDN w:val="0"/>
        <w:adjustRightInd w:val="0"/>
        <w:spacing w:before="0" w:line="240" w:lineRule="auto"/>
        <w:rPr>
          <w:rFonts w:ascii="Consolas" w:hAnsi="Consolas" w:cs="Consolas"/>
          <w:color w:val="000000"/>
          <w:sz w:val="19"/>
          <w:szCs w:val="19"/>
          <w:lang w:val="en-001"/>
        </w:rPr>
      </w:pPr>
      <w:r>
        <w:rPr>
          <w:rFonts w:ascii="Consolas" w:hAnsi="Consolas" w:cs="Consolas"/>
          <w:color w:val="000000"/>
          <w:sz w:val="19"/>
          <w:szCs w:val="19"/>
          <w:lang w:val="en-001"/>
        </w:rPr>
        <w:t xml:space="preserve">            Application.ExitThread()</w:t>
      </w:r>
    </w:p>
    <w:p w14:paraId="58787D94" w14:textId="4373D65D" w:rsidR="00A83266" w:rsidRDefault="00A83266" w:rsidP="00A83266">
      <w:pPr>
        <w:rPr>
          <w:rFonts w:ascii="Consolas" w:hAnsi="Consolas" w:cs="Consolas"/>
          <w:color w:val="0000FF"/>
          <w:sz w:val="19"/>
          <w:szCs w:val="19"/>
          <w:lang w:val="en-001"/>
        </w:rPr>
      </w:pPr>
      <w:r>
        <w:rPr>
          <w:rFonts w:ascii="Consolas" w:hAnsi="Consolas" w:cs="Consolas"/>
          <w:color w:val="000000"/>
          <w:sz w:val="19"/>
          <w:szCs w:val="19"/>
          <w:lang w:val="en-001"/>
        </w:rPr>
        <w:t xml:space="preserve">        </w:t>
      </w:r>
      <w:r>
        <w:rPr>
          <w:rFonts w:ascii="Consolas" w:hAnsi="Consolas" w:cs="Consolas"/>
          <w:color w:val="0000FF"/>
          <w:sz w:val="19"/>
          <w:szCs w:val="19"/>
          <w:lang w:val="en-001"/>
        </w:rPr>
        <w:t>End</w:t>
      </w:r>
      <w:r>
        <w:rPr>
          <w:rFonts w:ascii="Consolas" w:hAnsi="Consolas" w:cs="Consolas"/>
          <w:color w:val="000000"/>
          <w:sz w:val="19"/>
          <w:szCs w:val="19"/>
          <w:lang w:val="en-001"/>
        </w:rPr>
        <w:t xml:space="preserve"> </w:t>
      </w:r>
      <w:r>
        <w:rPr>
          <w:rFonts w:ascii="Consolas" w:hAnsi="Consolas" w:cs="Consolas"/>
          <w:color w:val="0000FF"/>
          <w:sz w:val="19"/>
          <w:szCs w:val="19"/>
          <w:lang w:val="en-001"/>
        </w:rPr>
        <w:t>If</w:t>
      </w:r>
    </w:p>
    <w:p w14:paraId="4DF3751E" w14:textId="32B3C23A" w:rsidR="00A83266" w:rsidRDefault="00A83266" w:rsidP="00A83266"/>
    <w:p w14:paraId="352EEFEE" w14:textId="64B75487" w:rsidR="00332486" w:rsidRDefault="00332486" w:rsidP="00A83266"/>
    <w:p w14:paraId="68329B6D" w14:textId="2340EDFF" w:rsidR="00332486" w:rsidRDefault="00332486" w:rsidP="00A83266"/>
    <w:p w14:paraId="0CF71300" w14:textId="39885E3B" w:rsidR="00B26976" w:rsidRDefault="00B26976" w:rsidP="00A83266"/>
    <w:p w14:paraId="3F93BE79" w14:textId="21FEF4E9" w:rsidR="00B26976" w:rsidRDefault="00B26976" w:rsidP="00A83266"/>
    <w:p w14:paraId="4D065706" w14:textId="77777777" w:rsidR="00B26976" w:rsidRPr="008900DB" w:rsidRDefault="00B26976" w:rsidP="00A83266"/>
    <w:p w14:paraId="5841F8CB" w14:textId="2F019838" w:rsidR="0095642D" w:rsidRDefault="0095642D" w:rsidP="00405F7E">
      <w:pPr>
        <w:pStyle w:val="Heading3"/>
        <w:numPr>
          <w:ilvl w:val="1"/>
          <w:numId w:val="31"/>
        </w:numPr>
      </w:pPr>
      <w:r>
        <w:lastRenderedPageBreak/>
        <w:t xml:space="preserve"> </w:t>
      </w:r>
      <w:bookmarkStart w:id="26" w:name="_Toc5259922"/>
      <w:r w:rsidR="00616671">
        <w:t>D</w:t>
      </w:r>
      <w:r>
        <w:t xml:space="preserve">ata </w:t>
      </w:r>
      <w:r w:rsidR="00616671">
        <w:t>D</w:t>
      </w:r>
      <w:r>
        <w:t>esign</w:t>
      </w:r>
      <w:bookmarkEnd w:id="26"/>
    </w:p>
    <w:p w14:paraId="2C085F6F" w14:textId="5AED8FF7" w:rsidR="0095642D" w:rsidRDefault="00575F8F" w:rsidP="008E0847">
      <w:r>
        <w:t>The system database as stated earlier is constructed Oracles’ MySQL</w:t>
      </w:r>
      <w:r w:rsidR="00332486">
        <w:t xml:space="preserve"> database management system. It is the</w:t>
      </w:r>
      <w:r w:rsidR="00DF39C1">
        <w:t xml:space="preserve"> one</w:t>
      </w:r>
      <w:r w:rsidR="00332486">
        <w:t xml:space="preserve"> utilized to manipulate the system’s data.</w:t>
      </w:r>
    </w:p>
    <w:p w14:paraId="77AA0122" w14:textId="4FFA6539" w:rsidR="0095642D" w:rsidRDefault="0095642D" w:rsidP="008E0847"/>
    <w:p w14:paraId="20B2FB80" w14:textId="1187B934" w:rsidR="0095642D" w:rsidRDefault="0095642D" w:rsidP="0095642D">
      <w:pPr>
        <w:pStyle w:val="Heading3"/>
      </w:pPr>
      <w:bookmarkStart w:id="27" w:name="_Toc5259923"/>
      <w:r>
        <w:t xml:space="preserve">4.2.1.  </w:t>
      </w:r>
      <w:r w:rsidR="00616671">
        <w:t>S</w:t>
      </w:r>
      <w:r>
        <w:t xml:space="preserve">chema </w:t>
      </w:r>
      <w:r w:rsidR="00616671">
        <w:t>D</w:t>
      </w:r>
      <w:r>
        <w:t>esign</w:t>
      </w:r>
      <w:bookmarkEnd w:id="27"/>
    </w:p>
    <w:p w14:paraId="540A0D74" w14:textId="6D6A15C5" w:rsidR="0095642D" w:rsidRDefault="00D0030A" w:rsidP="008E0847">
      <w:r>
        <w:t>The database is organized into multiple tables</w:t>
      </w:r>
      <w:r w:rsidR="00080B24">
        <w:t xml:space="preserve"> which are used to store data. The tables are as follows:</w:t>
      </w:r>
    </w:p>
    <w:p w14:paraId="19D2165D" w14:textId="08684B6C" w:rsidR="00080B24" w:rsidRPr="003465D7" w:rsidRDefault="00080B24" w:rsidP="00080B24">
      <w:pPr>
        <w:pStyle w:val="ListParagraph"/>
        <w:numPr>
          <w:ilvl w:val="0"/>
          <w:numId w:val="33"/>
        </w:numPr>
        <w:rPr>
          <w:b/>
        </w:rPr>
      </w:pPr>
      <w:r w:rsidRPr="003465D7">
        <w:rPr>
          <w:b/>
        </w:rPr>
        <w:t>Employees national registry table.</w:t>
      </w:r>
    </w:p>
    <w:p w14:paraId="24222D8D" w14:textId="6CF905B8" w:rsidR="00521562" w:rsidRDefault="00521562" w:rsidP="00521562">
      <w:pPr>
        <w:pStyle w:val="ListParagraph"/>
      </w:pPr>
      <w:r>
        <w:t>This table has the details of the employees in the nation as maintained by the registrar of persons. It has key information such as the KRA number and ID number. It should be synced regular</w:t>
      </w:r>
      <w:r w:rsidR="004D7E09">
        <w:t>l</w:t>
      </w:r>
      <w:r>
        <w:t xml:space="preserve">y with the </w:t>
      </w:r>
      <w:r w:rsidR="004D7E09">
        <w:t>national registrar’s database to make sure it is up to date.</w:t>
      </w:r>
    </w:p>
    <w:p w14:paraId="285D5C1B" w14:textId="20A33FD1" w:rsidR="00BC0A07" w:rsidRDefault="00BC0A07" w:rsidP="00521562">
      <w:pPr>
        <w:pStyle w:val="ListParagraph"/>
      </w:pPr>
    </w:p>
    <w:tbl>
      <w:tblPr>
        <w:tblStyle w:val="TableGridLight"/>
        <w:tblW w:w="0" w:type="auto"/>
        <w:tblLook w:val="04A0" w:firstRow="1" w:lastRow="0" w:firstColumn="1" w:lastColumn="0" w:noHBand="0" w:noVBand="1"/>
      </w:tblPr>
      <w:tblGrid>
        <w:gridCol w:w="3595"/>
        <w:gridCol w:w="3595"/>
      </w:tblGrid>
      <w:tr w:rsidR="006B729F" w14:paraId="381BB59F" w14:textId="77777777" w:rsidTr="00CD0A6B">
        <w:tc>
          <w:tcPr>
            <w:tcW w:w="3595" w:type="dxa"/>
          </w:tcPr>
          <w:p w14:paraId="3BC30C59" w14:textId="2CC72760" w:rsidR="006B729F" w:rsidRPr="00230480" w:rsidRDefault="00F23DBB" w:rsidP="00521562">
            <w:pPr>
              <w:pStyle w:val="ListParagraph"/>
              <w:ind w:left="0"/>
              <w:rPr>
                <w:b/>
              </w:rPr>
            </w:pPr>
            <w:r w:rsidRPr="00230480">
              <w:rPr>
                <w:b/>
              </w:rPr>
              <w:t>Column</w:t>
            </w:r>
          </w:p>
        </w:tc>
        <w:tc>
          <w:tcPr>
            <w:tcW w:w="3595" w:type="dxa"/>
          </w:tcPr>
          <w:p w14:paraId="44BD9576" w14:textId="363291AE" w:rsidR="006B729F" w:rsidRPr="00230480" w:rsidRDefault="00F23DBB" w:rsidP="00521562">
            <w:pPr>
              <w:pStyle w:val="ListParagraph"/>
              <w:ind w:left="0"/>
              <w:rPr>
                <w:b/>
              </w:rPr>
            </w:pPr>
            <w:r w:rsidRPr="00230480">
              <w:rPr>
                <w:b/>
              </w:rPr>
              <w:t>Data Type</w:t>
            </w:r>
          </w:p>
        </w:tc>
      </w:tr>
      <w:tr w:rsidR="006B729F" w14:paraId="73E1C45F" w14:textId="77777777" w:rsidTr="00CD0A6B">
        <w:tc>
          <w:tcPr>
            <w:tcW w:w="3595" w:type="dxa"/>
          </w:tcPr>
          <w:p w14:paraId="1A1361DE" w14:textId="011FB540" w:rsidR="006B729F" w:rsidRDefault="00F23DBB" w:rsidP="00521562">
            <w:pPr>
              <w:pStyle w:val="ListParagraph"/>
              <w:ind w:left="0"/>
            </w:pPr>
            <w:r>
              <w:t>First name</w:t>
            </w:r>
          </w:p>
        </w:tc>
        <w:tc>
          <w:tcPr>
            <w:tcW w:w="3595" w:type="dxa"/>
          </w:tcPr>
          <w:p w14:paraId="749E319A" w14:textId="66D4465F" w:rsidR="006B729F" w:rsidRDefault="00230480" w:rsidP="00521562">
            <w:pPr>
              <w:pStyle w:val="ListParagraph"/>
              <w:ind w:left="0"/>
            </w:pPr>
            <w:r w:rsidRPr="00230480">
              <w:t>VARCHAR</w:t>
            </w:r>
            <w:r>
              <w:t xml:space="preserve"> </w:t>
            </w:r>
            <w:r w:rsidRPr="00230480">
              <w:t>(25)</w:t>
            </w:r>
          </w:p>
        </w:tc>
      </w:tr>
      <w:tr w:rsidR="006B729F" w14:paraId="679F4D3D" w14:textId="77777777" w:rsidTr="00CD0A6B">
        <w:tc>
          <w:tcPr>
            <w:tcW w:w="3595" w:type="dxa"/>
          </w:tcPr>
          <w:p w14:paraId="37377237" w14:textId="6C3BDF6F" w:rsidR="006B729F" w:rsidRDefault="00F23DBB" w:rsidP="00521562">
            <w:pPr>
              <w:pStyle w:val="ListParagraph"/>
              <w:ind w:left="0"/>
            </w:pPr>
            <w:r>
              <w:t>Last name</w:t>
            </w:r>
          </w:p>
        </w:tc>
        <w:tc>
          <w:tcPr>
            <w:tcW w:w="3595" w:type="dxa"/>
          </w:tcPr>
          <w:p w14:paraId="65256BA4" w14:textId="63E09FD9" w:rsidR="006B729F" w:rsidRDefault="00230480" w:rsidP="00521562">
            <w:pPr>
              <w:pStyle w:val="ListParagraph"/>
              <w:ind w:left="0"/>
            </w:pPr>
            <w:r w:rsidRPr="00230480">
              <w:t>VARCHAR</w:t>
            </w:r>
            <w:r>
              <w:t xml:space="preserve"> </w:t>
            </w:r>
            <w:r w:rsidRPr="00230480">
              <w:t>(</w:t>
            </w:r>
            <w:r>
              <w:t>40</w:t>
            </w:r>
            <w:r w:rsidRPr="00230480">
              <w:t>)</w:t>
            </w:r>
          </w:p>
        </w:tc>
      </w:tr>
      <w:tr w:rsidR="006B729F" w14:paraId="7475C3EB" w14:textId="77777777" w:rsidTr="00CD0A6B">
        <w:tc>
          <w:tcPr>
            <w:tcW w:w="3595" w:type="dxa"/>
          </w:tcPr>
          <w:p w14:paraId="6563151E" w14:textId="2BE0AF30" w:rsidR="006B729F" w:rsidRDefault="00F23DBB" w:rsidP="00521562">
            <w:pPr>
              <w:pStyle w:val="ListParagraph"/>
              <w:ind w:left="0"/>
            </w:pPr>
            <w:r>
              <w:t>Date of Birth</w:t>
            </w:r>
          </w:p>
        </w:tc>
        <w:tc>
          <w:tcPr>
            <w:tcW w:w="3595" w:type="dxa"/>
          </w:tcPr>
          <w:p w14:paraId="252E18AF" w14:textId="249D91D3" w:rsidR="006B729F" w:rsidRDefault="00230480" w:rsidP="00521562">
            <w:pPr>
              <w:pStyle w:val="ListParagraph"/>
              <w:ind w:left="0"/>
            </w:pPr>
            <w:r w:rsidRPr="00230480">
              <w:t>VARCHAR</w:t>
            </w:r>
            <w:r>
              <w:t xml:space="preserve"> </w:t>
            </w:r>
            <w:r w:rsidRPr="00230480">
              <w:t>(</w:t>
            </w:r>
            <w:r>
              <w:t>40</w:t>
            </w:r>
            <w:r w:rsidRPr="00230480">
              <w:t>)</w:t>
            </w:r>
          </w:p>
        </w:tc>
      </w:tr>
      <w:tr w:rsidR="006B729F" w14:paraId="79F97022" w14:textId="77777777" w:rsidTr="00CD0A6B">
        <w:tc>
          <w:tcPr>
            <w:tcW w:w="3595" w:type="dxa"/>
          </w:tcPr>
          <w:p w14:paraId="64EA001C" w14:textId="5532D3F7" w:rsidR="006B729F" w:rsidRDefault="00F23DBB" w:rsidP="00521562">
            <w:pPr>
              <w:pStyle w:val="ListParagraph"/>
              <w:ind w:left="0"/>
            </w:pPr>
            <w:r>
              <w:t>ID Number</w:t>
            </w:r>
          </w:p>
        </w:tc>
        <w:tc>
          <w:tcPr>
            <w:tcW w:w="3595" w:type="dxa"/>
          </w:tcPr>
          <w:p w14:paraId="00132830" w14:textId="3ECD6433" w:rsidR="006B729F" w:rsidRDefault="00ED7E87" w:rsidP="00521562">
            <w:pPr>
              <w:pStyle w:val="ListParagraph"/>
              <w:ind w:left="0"/>
            </w:pPr>
            <w:r w:rsidRPr="00ED7E87">
              <w:t>INT</w:t>
            </w:r>
            <w:r>
              <w:t xml:space="preserve"> </w:t>
            </w:r>
            <w:r w:rsidRPr="00ED7E87">
              <w:t>(11)</w:t>
            </w:r>
            <w:r w:rsidR="00A90DF9">
              <w:t xml:space="preserve"> (PRIMARY KEY)</w:t>
            </w:r>
          </w:p>
        </w:tc>
      </w:tr>
      <w:tr w:rsidR="006B729F" w14:paraId="61E0AD4C" w14:textId="77777777" w:rsidTr="00CD0A6B">
        <w:tc>
          <w:tcPr>
            <w:tcW w:w="3595" w:type="dxa"/>
          </w:tcPr>
          <w:p w14:paraId="714FB91E" w14:textId="7E6F3F3E" w:rsidR="006B729F" w:rsidRDefault="00F23DBB" w:rsidP="00521562">
            <w:pPr>
              <w:pStyle w:val="ListParagraph"/>
              <w:ind w:left="0"/>
            </w:pPr>
            <w:r>
              <w:t>KRA ID</w:t>
            </w:r>
          </w:p>
        </w:tc>
        <w:tc>
          <w:tcPr>
            <w:tcW w:w="3595" w:type="dxa"/>
          </w:tcPr>
          <w:p w14:paraId="1A7DA99D" w14:textId="5250D94C" w:rsidR="006B729F" w:rsidRDefault="00ED7E87" w:rsidP="00521562">
            <w:pPr>
              <w:pStyle w:val="ListParagraph"/>
              <w:ind w:left="0"/>
            </w:pPr>
            <w:r w:rsidRPr="00ED7E87">
              <w:t>VARCHAR</w:t>
            </w:r>
            <w:r>
              <w:t xml:space="preserve"> </w:t>
            </w:r>
            <w:r w:rsidRPr="00ED7E87">
              <w:t>(2</w:t>
            </w:r>
            <w:r>
              <w:t>0</w:t>
            </w:r>
            <w:r w:rsidRPr="00ED7E87">
              <w:t>)</w:t>
            </w:r>
          </w:p>
        </w:tc>
      </w:tr>
      <w:tr w:rsidR="006B729F" w14:paraId="38015678" w14:textId="77777777" w:rsidTr="00CD0A6B">
        <w:tc>
          <w:tcPr>
            <w:tcW w:w="3595" w:type="dxa"/>
          </w:tcPr>
          <w:p w14:paraId="03651E78" w14:textId="71739FB7" w:rsidR="006B729F" w:rsidRDefault="00F23DBB" w:rsidP="00521562">
            <w:pPr>
              <w:pStyle w:val="ListParagraph"/>
              <w:ind w:left="0"/>
            </w:pPr>
            <w:r>
              <w:t>County ID</w:t>
            </w:r>
          </w:p>
        </w:tc>
        <w:tc>
          <w:tcPr>
            <w:tcW w:w="3595" w:type="dxa"/>
          </w:tcPr>
          <w:p w14:paraId="594E9D9C" w14:textId="255E8C6B" w:rsidR="006B729F" w:rsidRDefault="00ED7E87" w:rsidP="00521562">
            <w:pPr>
              <w:pStyle w:val="ListParagraph"/>
              <w:ind w:left="0"/>
            </w:pPr>
            <w:r w:rsidRPr="00ED7E87">
              <w:t>INT</w:t>
            </w:r>
            <w:r>
              <w:t xml:space="preserve"> </w:t>
            </w:r>
            <w:r w:rsidRPr="00ED7E87">
              <w:t>(11)</w:t>
            </w:r>
          </w:p>
        </w:tc>
      </w:tr>
      <w:tr w:rsidR="006B729F" w14:paraId="76562875" w14:textId="77777777" w:rsidTr="00CD0A6B">
        <w:tc>
          <w:tcPr>
            <w:tcW w:w="3595" w:type="dxa"/>
          </w:tcPr>
          <w:p w14:paraId="265F098B" w14:textId="5D24E6D4" w:rsidR="006B729F" w:rsidRDefault="00F23DBB" w:rsidP="00521562">
            <w:pPr>
              <w:pStyle w:val="ListParagraph"/>
              <w:ind w:left="0"/>
            </w:pPr>
            <w:r>
              <w:t>Email</w:t>
            </w:r>
          </w:p>
        </w:tc>
        <w:tc>
          <w:tcPr>
            <w:tcW w:w="3595" w:type="dxa"/>
          </w:tcPr>
          <w:p w14:paraId="26FDEC12" w14:textId="32964E30" w:rsidR="006B729F" w:rsidRDefault="00ED7E87" w:rsidP="00521562">
            <w:pPr>
              <w:pStyle w:val="ListParagraph"/>
              <w:ind w:left="0"/>
            </w:pPr>
            <w:r w:rsidRPr="00ED7E87">
              <w:t>VARCHAR</w:t>
            </w:r>
            <w:r>
              <w:t xml:space="preserve"> </w:t>
            </w:r>
            <w:r w:rsidRPr="00ED7E87">
              <w:t>(</w:t>
            </w:r>
            <w:r>
              <w:t>40</w:t>
            </w:r>
            <w:r w:rsidRPr="00ED7E87">
              <w:t>)</w:t>
            </w:r>
          </w:p>
        </w:tc>
      </w:tr>
      <w:tr w:rsidR="006B729F" w14:paraId="455DF71E" w14:textId="77777777" w:rsidTr="00CD0A6B">
        <w:tc>
          <w:tcPr>
            <w:tcW w:w="3595" w:type="dxa"/>
          </w:tcPr>
          <w:p w14:paraId="625AFA00" w14:textId="5F9548CF" w:rsidR="006B729F" w:rsidRDefault="00F23DBB" w:rsidP="00521562">
            <w:pPr>
              <w:pStyle w:val="ListParagraph"/>
              <w:ind w:left="0"/>
            </w:pPr>
            <w:r>
              <w:t>Employee ID</w:t>
            </w:r>
          </w:p>
        </w:tc>
        <w:tc>
          <w:tcPr>
            <w:tcW w:w="3595" w:type="dxa"/>
          </w:tcPr>
          <w:p w14:paraId="5735C89C" w14:textId="6AA2B49C" w:rsidR="006B729F" w:rsidRDefault="00ED7E87" w:rsidP="00521562">
            <w:pPr>
              <w:pStyle w:val="ListParagraph"/>
              <w:ind w:left="0"/>
            </w:pPr>
            <w:r w:rsidRPr="00ED7E87">
              <w:t>INT</w:t>
            </w:r>
            <w:r>
              <w:t xml:space="preserve"> </w:t>
            </w:r>
            <w:r w:rsidRPr="00ED7E87">
              <w:t>(</w:t>
            </w:r>
            <w:r w:rsidR="005B0C43">
              <w:t>32</w:t>
            </w:r>
            <w:r w:rsidRPr="00ED7E87">
              <w:t>)</w:t>
            </w:r>
          </w:p>
        </w:tc>
      </w:tr>
      <w:tr w:rsidR="006B729F" w14:paraId="6AEC27EB" w14:textId="77777777" w:rsidTr="00CD0A6B">
        <w:tc>
          <w:tcPr>
            <w:tcW w:w="3595" w:type="dxa"/>
          </w:tcPr>
          <w:p w14:paraId="40DE09B3" w14:textId="57288512" w:rsidR="006B729F" w:rsidRDefault="00F23DBB" w:rsidP="00521562">
            <w:pPr>
              <w:pStyle w:val="ListParagraph"/>
              <w:ind w:left="0"/>
            </w:pPr>
            <w:r>
              <w:t>Paid Salary</w:t>
            </w:r>
          </w:p>
        </w:tc>
        <w:tc>
          <w:tcPr>
            <w:tcW w:w="3595" w:type="dxa"/>
          </w:tcPr>
          <w:p w14:paraId="2126DCAA" w14:textId="639672DE" w:rsidR="006B729F" w:rsidRDefault="00ED7E87" w:rsidP="00521562">
            <w:pPr>
              <w:pStyle w:val="ListParagraph"/>
              <w:ind w:left="0"/>
            </w:pPr>
            <w:r w:rsidRPr="00ED7E87">
              <w:t>INT</w:t>
            </w:r>
            <w:r>
              <w:t xml:space="preserve"> </w:t>
            </w:r>
            <w:r w:rsidRPr="00ED7E87">
              <w:t>(11)</w:t>
            </w:r>
          </w:p>
        </w:tc>
      </w:tr>
      <w:tr w:rsidR="006B729F" w14:paraId="0367C143" w14:textId="77777777" w:rsidTr="00CD0A6B">
        <w:tc>
          <w:tcPr>
            <w:tcW w:w="3595" w:type="dxa"/>
          </w:tcPr>
          <w:p w14:paraId="00C44B20" w14:textId="1E312CC9" w:rsidR="006B729F" w:rsidRDefault="00F23DBB" w:rsidP="00521562">
            <w:pPr>
              <w:pStyle w:val="ListParagraph"/>
              <w:ind w:left="0"/>
            </w:pPr>
            <w:r>
              <w:t>Paid Tax</w:t>
            </w:r>
          </w:p>
        </w:tc>
        <w:tc>
          <w:tcPr>
            <w:tcW w:w="3595" w:type="dxa"/>
          </w:tcPr>
          <w:p w14:paraId="0582BBB5" w14:textId="25C72300" w:rsidR="006B729F" w:rsidRDefault="00ED7E87" w:rsidP="00521562">
            <w:pPr>
              <w:pStyle w:val="ListParagraph"/>
              <w:ind w:left="0"/>
            </w:pPr>
            <w:r w:rsidRPr="00ED7E87">
              <w:t>INT</w:t>
            </w:r>
            <w:r>
              <w:t xml:space="preserve"> </w:t>
            </w:r>
            <w:r w:rsidRPr="00ED7E87">
              <w:t>(11)</w:t>
            </w:r>
          </w:p>
        </w:tc>
      </w:tr>
    </w:tbl>
    <w:p w14:paraId="31D3FDC2" w14:textId="77777777" w:rsidR="00BC0A07" w:rsidRDefault="00BC0A07" w:rsidP="00521562">
      <w:pPr>
        <w:pStyle w:val="ListParagraph"/>
      </w:pPr>
    </w:p>
    <w:p w14:paraId="63395E1A" w14:textId="312F1326" w:rsidR="00080B24" w:rsidRPr="003465D7" w:rsidRDefault="00080B24" w:rsidP="00080B24">
      <w:pPr>
        <w:pStyle w:val="ListParagraph"/>
        <w:numPr>
          <w:ilvl w:val="0"/>
          <w:numId w:val="33"/>
        </w:numPr>
        <w:rPr>
          <w:b/>
        </w:rPr>
      </w:pPr>
      <w:r w:rsidRPr="003465D7">
        <w:rPr>
          <w:b/>
        </w:rPr>
        <w:t>County employees table.</w:t>
      </w:r>
    </w:p>
    <w:p w14:paraId="75FE55DE" w14:textId="3F0723B8" w:rsidR="009F6F9A" w:rsidRDefault="009F6F9A" w:rsidP="009F6F9A">
      <w:pPr>
        <w:pStyle w:val="ListParagraph"/>
      </w:pPr>
      <w:r>
        <w:t>This table stores information of the employees as recorded by the different IT managers or users.</w:t>
      </w:r>
    </w:p>
    <w:p w14:paraId="0FF22E2D" w14:textId="58E23024" w:rsidR="006B729F" w:rsidRDefault="006B729F" w:rsidP="009F6F9A">
      <w:pPr>
        <w:pStyle w:val="ListParagraph"/>
      </w:pPr>
    </w:p>
    <w:tbl>
      <w:tblPr>
        <w:tblStyle w:val="TableGridLight"/>
        <w:tblW w:w="9346" w:type="dxa"/>
        <w:tblLook w:val="04A0" w:firstRow="1" w:lastRow="0" w:firstColumn="1" w:lastColumn="0" w:noHBand="0" w:noVBand="1"/>
      </w:tblPr>
      <w:tblGrid>
        <w:gridCol w:w="4673"/>
        <w:gridCol w:w="4673"/>
      </w:tblGrid>
      <w:tr w:rsidR="006B729F" w14:paraId="1B827BAF" w14:textId="77777777" w:rsidTr="00C46246">
        <w:trPr>
          <w:trHeight w:val="288"/>
        </w:trPr>
        <w:tc>
          <w:tcPr>
            <w:tcW w:w="4673" w:type="dxa"/>
          </w:tcPr>
          <w:p w14:paraId="4CE2ACFF" w14:textId="749B68FF" w:rsidR="006B729F" w:rsidRPr="00EA182F" w:rsidRDefault="00EA182F" w:rsidP="009F6F9A">
            <w:pPr>
              <w:pStyle w:val="ListParagraph"/>
              <w:ind w:left="0"/>
              <w:rPr>
                <w:b/>
              </w:rPr>
            </w:pPr>
            <w:r w:rsidRPr="00EA182F">
              <w:rPr>
                <w:b/>
              </w:rPr>
              <w:t>Column</w:t>
            </w:r>
          </w:p>
        </w:tc>
        <w:tc>
          <w:tcPr>
            <w:tcW w:w="4673" w:type="dxa"/>
          </w:tcPr>
          <w:p w14:paraId="2F13892E" w14:textId="6519B7F6" w:rsidR="006B729F" w:rsidRPr="00EA182F" w:rsidRDefault="00EA182F" w:rsidP="009F6F9A">
            <w:pPr>
              <w:pStyle w:val="ListParagraph"/>
              <w:ind w:left="0"/>
              <w:rPr>
                <w:b/>
              </w:rPr>
            </w:pPr>
            <w:r w:rsidRPr="00EA182F">
              <w:rPr>
                <w:b/>
              </w:rPr>
              <w:t>Data Type</w:t>
            </w:r>
          </w:p>
        </w:tc>
      </w:tr>
      <w:tr w:rsidR="006B729F" w14:paraId="056A1011" w14:textId="77777777" w:rsidTr="00C46246">
        <w:trPr>
          <w:trHeight w:val="277"/>
        </w:trPr>
        <w:tc>
          <w:tcPr>
            <w:tcW w:w="4673" w:type="dxa"/>
          </w:tcPr>
          <w:p w14:paraId="77CFB778" w14:textId="10090A25" w:rsidR="006B729F" w:rsidRDefault="00B43C09" w:rsidP="009F6F9A">
            <w:pPr>
              <w:pStyle w:val="ListParagraph"/>
              <w:ind w:left="0"/>
            </w:pPr>
            <w:r>
              <w:t>First name</w:t>
            </w:r>
          </w:p>
        </w:tc>
        <w:tc>
          <w:tcPr>
            <w:tcW w:w="4673" w:type="dxa"/>
          </w:tcPr>
          <w:p w14:paraId="76BE810F" w14:textId="46A8843B" w:rsidR="006B729F" w:rsidRDefault="00B43C09" w:rsidP="009F6F9A">
            <w:pPr>
              <w:pStyle w:val="ListParagraph"/>
              <w:ind w:left="0"/>
            </w:pPr>
            <w:r w:rsidRPr="00B43C09">
              <w:t>VARCHAR</w:t>
            </w:r>
            <w:r>
              <w:t xml:space="preserve"> </w:t>
            </w:r>
            <w:r w:rsidRPr="00B43C09">
              <w:t>(25)</w:t>
            </w:r>
          </w:p>
        </w:tc>
      </w:tr>
      <w:tr w:rsidR="006B729F" w14:paraId="0D790AB1" w14:textId="77777777" w:rsidTr="00C46246">
        <w:trPr>
          <w:trHeight w:val="288"/>
        </w:trPr>
        <w:tc>
          <w:tcPr>
            <w:tcW w:w="4673" w:type="dxa"/>
          </w:tcPr>
          <w:p w14:paraId="50F71A24" w14:textId="226B5FD0" w:rsidR="006B729F" w:rsidRDefault="00B43C09" w:rsidP="009F6F9A">
            <w:pPr>
              <w:pStyle w:val="ListParagraph"/>
              <w:ind w:left="0"/>
            </w:pPr>
            <w:r>
              <w:t>Last name</w:t>
            </w:r>
          </w:p>
        </w:tc>
        <w:tc>
          <w:tcPr>
            <w:tcW w:w="4673" w:type="dxa"/>
          </w:tcPr>
          <w:p w14:paraId="32B2B93C" w14:textId="589E2970" w:rsidR="006B729F" w:rsidRDefault="00B43C09" w:rsidP="009F6F9A">
            <w:pPr>
              <w:pStyle w:val="ListParagraph"/>
              <w:ind w:left="0"/>
            </w:pPr>
            <w:r w:rsidRPr="00B43C09">
              <w:t>VARCHAR</w:t>
            </w:r>
            <w:r>
              <w:t xml:space="preserve"> </w:t>
            </w:r>
            <w:r w:rsidRPr="00B43C09">
              <w:t>(25)</w:t>
            </w:r>
          </w:p>
        </w:tc>
      </w:tr>
      <w:tr w:rsidR="006B729F" w14:paraId="6402AD96" w14:textId="77777777" w:rsidTr="00C46246">
        <w:trPr>
          <w:trHeight w:val="277"/>
        </w:trPr>
        <w:tc>
          <w:tcPr>
            <w:tcW w:w="4673" w:type="dxa"/>
          </w:tcPr>
          <w:p w14:paraId="779BDE3F" w14:textId="603C7833" w:rsidR="006B729F" w:rsidRDefault="00B43C09" w:rsidP="009F6F9A">
            <w:pPr>
              <w:pStyle w:val="ListParagraph"/>
              <w:ind w:left="0"/>
            </w:pPr>
            <w:r>
              <w:t>Date of Birth</w:t>
            </w:r>
          </w:p>
        </w:tc>
        <w:tc>
          <w:tcPr>
            <w:tcW w:w="4673" w:type="dxa"/>
          </w:tcPr>
          <w:p w14:paraId="31AA0EB3" w14:textId="22CFE53C" w:rsidR="006B729F" w:rsidRDefault="00B43C09" w:rsidP="009F6F9A">
            <w:pPr>
              <w:pStyle w:val="ListParagraph"/>
              <w:ind w:left="0"/>
            </w:pPr>
            <w:r w:rsidRPr="00B43C09">
              <w:t>VARCHAR</w:t>
            </w:r>
            <w:r>
              <w:t xml:space="preserve"> </w:t>
            </w:r>
            <w:r w:rsidRPr="00B43C09">
              <w:t>(</w:t>
            </w:r>
            <w:r w:rsidR="00FC1852">
              <w:t>40</w:t>
            </w:r>
            <w:r w:rsidRPr="00B43C09">
              <w:t>)</w:t>
            </w:r>
          </w:p>
        </w:tc>
      </w:tr>
      <w:tr w:rsidR="006B729F" w14:paraId="4EC9805A" w14:textId="77777777" w:rsidTr="00C46246">
        <w:trPr>
          <w:trHeight w:val="288"/>
        </w:trPr>
        <w:tc>
          <w:tcPr>
            <w:tcW w:w="4673" w:type="dxa"/>
          </w:tcPr>
          <w:p w14:paraId="55CA350C" w14:textId="1BE08CEF" w:rsidR="006B729F" w:rsidRDefault="00B43C09" w:rsidP="009F6F9A">
            <w:pPr>
              <w:pStyle w:val="ListParagraph"/>
              <w:ind w:left="0"/>
            </w:pPr>
            <w:r>
              <w:t>County ID</w:t>
            </w:r>
          </w:p>
        </w:tc>
        <w:tc>
          <w:tcPr>
            <w:tcW w:w="4673" w:type="dxa"/>
          </w:tcPr>
          <w:p w14:paraId="4961FA3B" w14:textId="29F1776A" w:rsidR="006B729F" w:rsidRDefault="00FC1852" w:rsidP="009F6F9A">
            <w:pPr>
              <w:pStyle w:val="ListParagraph"/>
              <w:ind w:left="0"/>
            </w:pPr>
            <w:r w:rsidRPr="00FC1852">
              <w:t>INT</w:t>
            </w:r>
            <w:r>
              <w:t xml:space="preserve"> </w:t>
            </w:r>
            <w:r w:rsidRPr="00FC1852">
              <w:t>(11)</w:t>
            </w:r>
          </w:p>
        </w:tc>
      </w:tr>
      <w:tr w:rsidR="006B729F" w14:paraId="48BD440F" w14:textId="77777777" w:rsidTr="00C46246">
        <w:trPr>
          <w:trHeight w:val="288"/>
        </w:trPr>
        <w:tc>
          <w:tcPr>
            <w:tcW w:w="4673" w:type="dxa"/>
          </w:tcPr>
          <w:p w14:paraId="234DCB26" w14:textId="1F694B79" w:rsidR="006B729F" w:rsidRDefault="00B43C09" w:rsidP="009F6F9A">
            <w:pPr>
              <w:pStyle w:val="ListParagraph"/>
              <w:ind w:left="0"/>
            </w:pPr>
            <w:r>
              <w:t>Due Salary</w:t>
            </w:r>
          </w:p>
        </w:tc>
        <w:tc>
          <w:tcPr>
            <w:tcW w:w="4673" w:type="dxa"/>
          </w:tcPr>
          <w:p w14:paraId="7A772B18" w14:textId="7C4A4DF3" w:rsidR="006B729F" w:rsidRDefault="00FC1852" w:rsidP="009F6F9A">
            <w:pPr>
              <w:pStyle w:val="ListParagraph"/>
              <w:ind w:left="0"/>
            </w:pPr>
            <w:r w:rsidRPr="00FC1852">
              <w:t>INT</w:t>
            </w:r>
            <w:r>
              <w:t xml:space="preserve"> </w:t>
            </w:r>
            <w:r w:rsidRPr="00FC1852">
              <w:t>(11)</w:t>
            </w:r>
          </w:p>
        </w:tc>
      </w:tr>
      <w:tr w:rsidR="006B729F" w14:paraId="41A4DDF3" w14:textId="77777777" w:rsidTr="00C46246">
        <w:trPr>
          <w:trHeight w:val="567"/>
        </w:trPr>
        <w:tc>
          <w:tcPr>
            <w:tcW w:w="4673" w:type="dxa"/>
          </w:tcPr>
          <w:p w14:paraId="1FE8D588" w14:textId="69F7AA2C" w:rsidR="006B729F" w:rsidRDefault="00B43C09" w:rsidP="009F6F9A">
            <w:pPr>
              <w:pStyle w:val="ListParagraph"/>
              <w:ind w:left="0"/>
            </w:pPr>
            <w:r>
              <w:t>ID Number</w:t>
            </w:r>
          </w:p>
        </w:tc>
        <w:tc>
          <w:tcPr>
            <w:tcW w:w="4673" w:type="dxa"/>
          </w:tcPr>
          <w:p w14:paraId="53C834F5" w14:textId="77777777" w:rsidR="006B729F" w:rsidRDefault="00B43C09" w:rsidP="009F6F9A">
            <w:pPr>
              <w:pStyle w:val="ListParagraph"/>
              <w:ind w:left="0"/>
            </w:pPr>
            <w:r w:rsidRPr="00B43C09">
              <w:t>VARCHAR</w:t>
            </w:r>
            <w:r>
              <w:t xml:space="preserve"> </w:t>
            </w:r>
            <w:r w:rsidRPr="00B43C09">
              <w:t>(</w:t>
            </w:r>
            <w:r w:rsidR="00FC1852">
              <w:t>40</w:t>
            </w:r>
            <w:r w:rsidRPr="00B43C09">
              <w:t>)</w:t>
            </w:r>
            <w:r w:rsidR="00A90DF9">
              <w:t xml:space="preserve"> (PRIMARY KEY)</w:t>
            </w:r>
          </w:p>
          <w:p w14:paraId="42549354" w14:textId="06D169B0" w:rsidR="00B80DF4" w:rsidRDefault="00B80DF4" w:rsidP="009F6F9A">
            <w:pPr>
              <w:pStyle w:val="ListParagraph"/>
              <w:ind w:left="0"/>
            </w:pPr>
            <w:r>
              <w:t>(foreign key references National registry table (ID Number))</w:t>
            </w:r>
          </w:p>
        </w:tc>
      </w:tr>
    </w:tbl>
    <w:p w14:paraId="785DACF7" w14:textId="4CE11A4C" w:rsidR="006B729F" w:rsidRDefault="006B729F" w:rsidP="009F6F9A">
      <w:pPr>
        <w:pStyle w:val="ListParagraph"/>
      </w:pPr>
    </w:p>
    <w:p w14:paraId="72BAA568" w14:textId="77777777" w:rsidR="006B729F" w:rsidRDefault="006B729F" w:rsidP="009F6F9A">
      <w:pPr>
        <w:pStyle w:val="ListParagraph"/>
      </w:pPr>
    </w:p>
    <w:p w14:paraId="440CD1BA" w14:textId="31B6BD38" w:rsidR="00080B24" w:rsidRPr="003465D7" w:rsidRDefault="00080B24" w:rsidP="00080B24">
      <w:pPr>
        <w:pStyle w:val="ListParagraph"/>
        <w:numPr>
          <w:ilvl w:val="0"/>
          <w:numId w:val="33"/>
        </w:numPr>
        <w:rPr>
          <w:b/>
        </w:rPr>
      </w:pPr>
      <w:r w:rsidRPr="003465D7">
        <w:rPr>
          <w:b/>
        </w:rPr>
        <w:t>Users table.</w:t>
      </w:r>
    </w:p>
    <w:p w14:paraId="4A85DE91" w14:textId="7D6871C7" w:rsidR="009F6F9A" w:rsidRDefault="009F6F9A" w:rsidP="009F6F9A">
      <w:pPr>
        <w:pStyle w:val="ListParagraph"/>
      </w:pPr>
      <w:r>
        <w:lastRenderedPageBreak/>
        <w:t>The table stores information of the different IT managers who are the users of the system as well as the details of the administrator.</w:t>
      </w:r>
    </w:p>
    <w:p w14:paraId="2AE1C7D2" w14:textId="32BB85C0" w:rsidR="006B729F" w:rsidRDefault="006B729F" w:rsidP="009F6F9A">
      <w:pPr>
        <w:pStyle w:val="ListParagraph"/>
      </w:pPr>
    </w:p>
    <w:tbl>
      <w:tblPr>
        <w:tblStyle w:val="TableGridLight"/>
        <w:tblW w:w="9336" w:type="dxa"/>
        <w:tblLook w:val="04A0" w:firstRow="1" w:lastRow="0" w:firstColumn="1" w:lastColumn="0" w:noHBand="0" w:noVBand="1"/>
      </w:tblPr>
      <w:tblGrid>
        <w:gridCol w:w="4668"/>
        <w:gridCol w:w="4668"/>
      </w:tblGrid>
      <w:tr w:rsidR="0057066A" w14:paraId="1AF4E1A6" w14:textId="77777777" w:rsidTr="00190DA0">
        <w:trPr>
          <w:trHeight w:val="298"/>
        </w:trPr>
        <w:tc>
          <w:tcPr>
            <w:tcW w:w="4668" w:type="dxa"/>
          </w:tcPr>
          <w:p w14:paraId="55D1BB5A" w14:textId="66BA8D92" w:rsidR="0057066A" w:rsidRPr="00EA182F" w:rsidRDefault="00EA182F" w:rsidP="009F6F9A">
            <w:pPr>
              <w:pStyle w:val="ListParagraph"/>
              <w:ind w:left="0"/>
              <w:rPr>
                <w:b/>
              </w:rPr>
            </w:pPr>
            <w:r w:rsidRPr="00EA182F">
              <w:rPr>
                <w:b/>
              </w:rPr>
              <w:t>Column</w:t>
            </w:r>
          </w:p>
        </w:tc>
        <w:tc>
          <w:tcPr>
            <w:tcW w:w="4668" w:type="dxa"/>
          </w:tcPr>
          <w:p w14:paraId="6A0D4AA1" w14:textId="3B6B584D" w:rsidR="0057066A" w:rsidRPr="00EA182F" w:rsidRDefault="00EA182F" w:rsidP="009F6F9A">
            <w:pPr>
              <w:pStyle w:val="ListParagraph"/>
              <w:ind w:left="0"/>
              <w:rPr>
                <w:b/>
              </w:rPr>
            </w:pPr>
            <w:r w:rsidRPr="00EA182F">
              <w:rPr>
                <w:b/>
              </w:rPr>
              <w:t>Data Type</w:t>
            </w:r>
          </w:p>
        </w:tc>
      </w:tr>
      <w:tr w:rsidR="0057066A" w14:paraId="1C7D67A4" w14:textId="77777777" w:rsidTr="00190DA0">
        <w:trPr>
          <w:trHeight w:val="287"/>
        </w:trPr>
        <w:tc>
          <w:tcPr>
            <w:tcW w:w="4668" w:type="dxa"/>
          </w:tcPr>
          <w:p w14:paraId="3F816B01" w14:textId="5A496CE9" w:rsidR="0057066A" w:rsidRDefault="00CD44DF" w:rsidP="009F6F9A">
            <w:pPr>
              <w:pStyle w:val="ListParagraph"/>
              <w:ind w:left="0"/>
            </w:pPr>
            <w:r>
              <w:t>Username</w:t>
            </w:r>
          </w:p>
        </w:tc>
        <w:tc>
          <w:tcPr>
            <w:tcW w:w="4668" w:type="dxa"/>
          </w:tcPr>
          <w:p w14:paraId="62F2ED10" w14:textId="5F4E51BC" w:rsidR="0057066A" w:rsidRDefault="00CD44DF" w:rsidP="009F6F9A">
            <w:pPr>
              <w:pStyle w:val="ListParagraph"/>
              <w:ind w:left="0"/>
            </w:pPr>
            <w:r w:rsidRPr="00CD44DF">
              <w:t>VARCHAR</w:t>
            </w:r>
            <w:r>
              <w:t xml:space="preserve"> </w:t>
            </w:r>
            <w:r w:rsidRPr="00CD44DF">
              <w:t>(40)</w:t>
            </w:r>
            <w:r w:rsidR="00404333">
              <w:t xml:space="preserve"> (PRIMARY KEY)</w:t>
            </w:r>
          </w:p>
        </w:tc>
      </w:tr>
      <w:tr w:rsidR="0057066A" w14:paraId="4B26176A" w14:textId="77777777" w:rsidTr="00190DA0">
        <w:trPr>
          <w:trHeight w:val="298"/>
        </w:trPr>
        <w:tc>
          <w:tcPr>
            <w:tcW w:w="4668" w:type="dxa"/>
          </w:tcPr>
          <w:p w14:paraId="11FDB67A" w14:textId="218C1395" w:rsidR="0057066A" w:rsidRDefault="00CD44DF" w:rsidP="009F6F9A">
            <w:pPr>
              <w:pStyle w:val="ListParagraph"/>
              <w:ind w:left="0"/>
            </w:pPr>
            <w:r>
              <w:t>Password</w:t>
            </w:r>
          </w:p>
        </w:tc>
        <w:tc>
          <w:tcPr>
            <w:tcW w:w="4668" w:type="dxa"/>
          </w:tcPr>
          <w:p w14:paraId="4D4E2D21" w14:textId="4EEE15A0" w:rsidR="0057066A" w:rsidRDefault="00CD44DF" w:rsidP="009F6F9A">
            <w:pPr>
              <w:pStyle w:val="ListParagraph"/>
              <w:ind w:left="0"/>
            </w:pPr>
            <w:r w:rsidRPr="00CD44DF">
              <w:t>VARCHAR</w:t>
            </w:r>
            <w:r>
              <w:t xml:space="preserve"> </w:t>
            </w:r>
            <w:r w:rsidRPr="00CD44DF">
              <w:t>(40)</w:t>
            </w:r>
          </w:p>
        </w:tc>
      </w:tr>
      <w:tr w:rsidR="0057066A" w14:paraId="17117F73" w14:textId="77777777" w:rsidTr="00190DA0">
        <w:trPr>
          <w:trHeight w:val="287"/>
        </w:trPr>
        <w:tc>
          <w:tcPr>
            <w:tcW w:w="4668" w:type="dxa"/>
          </w:tcPr>
          <w:p w14:paraId="0F5D21D7" w14:textId="5C5BAD26" w:rsidR="0057066A" w:rsidRDefault="00CD44DF" w:rsidP="009F6F9A">
            <w:pPr>
              <w:pStyle w:val="ListParagraph"/>
              <w:ind w:left="0"/>
            </w:pPr>
            <w:r>
              <w:t>County ID</w:t>
            </w:r>
          </w:p>
        </w:tc>
        <w:tc>
          <w:tcPr>
            <w:tcW w:w="4668" w:type="dxa"/>
          </w:tcPr>
          <w:p w14:paraId="02E7F0E7" w14:textId="349E69F2" w:rsidR="0057066A" w:rsidRDefault="00CD44DF" w:rsidP="009F6F9A">
            <w:pPr>
              <w:pStyle w:val="ListParagraph"/>
              <w:ind w:left="0"/>
            </w:pPr>
            <w:r w:rsidRPr="00CD44DF">
              <w:t>INT</w:t>
            </w:r>
            <w:r>
              <w:t xml:space="preserve"> </w:t>
            </w:r>
            <w:r w:rsidRPr="00CD44DF">
              <w:t>(11)</w:t>
            </w:r>
          </w:p>
        </w:tc>
      </w:tr>
      <w:tr w:rsidR="0057066A" w14:paraId="068CFD9A" w14:textId="77777777" w:rsidTr="00190DA0">
        <w:trPr>
          <w:trHeight w:val="885"/>
        </w:trPr>
        <w:tc>
          <w:tcPr>
            <w:tcW w:w="4668" w:type="dxa"/>
          </w:tcPr>
          <w:p w14:paraId="155314BB" w14:textId="441AFD18" w:rsidR="0057066A" w:rsidRDefault="00CD44DF" w:rsidP="009F6F9A">
            <w:pPr>
              <w:pStyle w:val="ListParagraph"/>
              <w:ind w:left="0"/>
            </w:pPr>
            <w:r>
              <w:t>ID Number</w:t>
            </w:r>
          </w:p>
        </w:tc>
        <w:tc>
          <w:tcPr>
            <w:tcW w:w="4668" w:type="dxa"/>
          </w:tcPr>
          <w:p w14:paraId="2F4F0C06" w14:textId="47F8D29D" w:rsidR="0057066A" w:rsidRDefault="00CD44DF" w:rsidP="009F6F9A">
            <w:pPr>
              <w:pStyle w:val="ListParagraph"/>
              <w:ind w:left="0"/>
            </w:pPr>
            <w:r w:rsidRPr="00CD44DF">
              <w:t>INT</w:t>
            </w:r>
            <w:r>
              <w:t xml:space="preserve"> </w:t>
            </w:r>
            <w:r w:rsidRPr="00CD44DF">
              <w:t>(11)</w:t>
            </w:r>
            <w:r w:rsidR="00A90DF9">
              <w:t xml:space="preserve"> </w:t>
            </w:r>
            <w:r w:rsidR="00190DA0">
              <w:t>(foreign key references National registry table (ID Number))</w:t>
            </w:r>
          </w:p>
        </w:tc>
      </w:tr>
    </w:tbl>
    <w:p w14:paraId="5F06F502" w14:textId="77777777" w:rsidR="006B729F" w:rsidRDefault="006B729F" w:rsidP="009F6F9A">
      <w:pPr>
        <w:pStyle w:val="ListParagraph"/>
      </w:pPr>
    </w:p>
    <w:p w14:paraId="024C3259" w14:textId="40343768" w:rsidR="0095642D" w:rsidRDefault="0095642D" w:rsidP="008E0847"/>
    <w:p w14:paraId="2E3E57AB" w14:textId="28B5FF28" w:rsidR="0095642D" w:rsidRDefault="0095642D" w:rsidP="008E0847"/>
    <w:p w14:paraId="690A78AC" w14:textId="51C441D7" w:rsidR="0095642D" w:rsidRDefault="0095642D" w:rsidP="008E0847"/>
    <w:p w14:paraId="40559528" w14:textId="3BEE0DA5" w:rsidR="0095642D" w:rsidRDefault="00C64F66" w:rsidP="00C64F66">
      <w:pPr>
        <w:pStyle w:val="Heading3"/>
      </w:pPr>
      <w:bookmarkStart w:id="28" w:name="_Toc5259924"/>
      <w:r>
        <w:t>4.2.2.</w:t>
      </w:r>
      <w:r w:rsidR="0095642D">
        <w:t xml:space="preserve"> </w:t>
      </w:r>
      <w:r w:rsidR="00616671">
        <w:t>D</w:t>
      </w:r>
      <w:r w:rsidR="0095642D">
        <w:t xml:space="preserve">ata </w:t>
      </w:r>
      <w:r w:rsidR="00616671">
        <w:t>I</w:t>
      </w:r>
      <w:r w:rsidR="0095642D">
        <w:t xml:space="preserve">ntegrity and </w:t>
      </w:r>
      <w:r w:rsidR="00616671">
        <w:t>C</w:t>
      </w:r>
      <w:r w:rsidR="0095642D">
        <w:t>onstraints</w:t>
      </w:r>
      <w:bookmarkEnd w:id="28"/>
    </w:p>
    <w:p w14:paraId="362ACD53" w14:textId="6D77099E" w:rsidR="00C64F66" w:rsidRDefault="00D962BA" w:rsidP="008E0847">
      <w:r>
        <w:t>There are various steps taken ensure</w:t>
      </w:r>
      <w:r w:rsidR="003B77D6">
        <w:t xml:space="preserve"> data integrity in the database. Data constraints have been implemented to enforce this and they are as follows:</w:t>
      </w:r>
    </w:p>
    <w:p w14:paraId="0AB8D635" w14:textId="392D8D45" w:rsidR="003B77D6" w:rsidRPr="000621C5" w:rsidRDefault="003B77D6" w:rsidP="003B77D6">
      <w:pPr>
        <w:pStyle w:val="ListParagraph"/>
        <w:numPr>
          <w:ilvl w:val="0"/>
          <w:numId w:val="34"/>
        </w:numPr>
        <w:rPr>
          <w:b/>
        </w:rPr>
      </w:pPr>
      <w:r w:rsidRPr="000621C5">
        <w:rPr>
          <w:b/>
        </w:rPr>
        <w:t>Primary keys.</w:t>
      </w:r>
    </w:p>
    <w:p w14:paraId="23917170" w14:textId="4B39B21F" w:rsidR="006534B1" w:rsidRDefault="006534B1" w:rsidP="006534B1">
      <w:pPr>
        <w:ind w:left="360"/>
      </w:pPr>
      <w:r>
        <w:t xml:space="preserve">These are used to uniquely identify the data in each column of a table. </w:t>
      </w:r>
      <w:r w:rsidR="00D17CCD">
        <w:t>Each table has its own primary key which as a rule must not be null.</w:t>
      </w:r>
      <w:r w:rsidR="00DD30FD">
        <w:t xml:space="preserve"> These are the primary keys in the database:</w:t>
      </w:r>
    </w:p>
    <w:p w14:paraId="7F7322BA" w14:textId="77777777" w:rsidR="00C30CD7" w:rsidRDefault="00C30CD7" w:rsidP="006534B1">
      <w:pPr>
        <w:ind w:left="360"/>
      </w:pPr>
    </w:p>
    <w:tbl>
      <w:tblPr>
        <w:tblStyle w:val="TableGridLight"/>
        <w:tblW w:w="0" w:type="auto"/>
        <w:tblLook w:val="04A0" w:firstRow="1" w:lastRow="0" w:firstColumn="1" w:lastColumn="0" w:noHBand="0" w:noVBand="1"/>
      </w:tblPr>
      <w:tblGrid>
        <w:gridCol w:w="3595"/>
        <w:gridCol w:w="3595"/>
      </w:tblGrid>
      <w:tr w:rsidR="00A41441" w14:paraId="759CE361" w14:textId="77777777" w:rsidTr="00A41441">
        <w:tc>
          <w:tcPr>
            <w:tcW w:w="3595" w:type="dxa"/>
          </w:tcPr>
          <w:p w14:paraId="31F9C7C9" w14:textId="3DE82C24" w:rsidR="00A41441" w:rsidRPr="00552645" w:rsidRDefault="00B64B92" w:rsidP="006534B1">
            <w:pPr>
              <w:rPr>
                <w:b/>
              </w:rPr>
            </w:pPr>
            <w:r w:rsidRPr="00552645">
              <w:rPr>
                <w:b/>
              </w:rPr>
              <w:t>Table</w:t>
            </w:r>
          </w:p>
        </w:tc>
        <w:tc>
          <w:tcPr>
            <w:tcW w:w="3595" w:type="dxa"/>
          </w:tcPr>
          <w:p w14:paraId="56722FB4" w14:textId="2EAD09B4" w:rsidR="00A41441" w:rsidRPr="00552645" w:rsidRDefault="00B64B92" w:rsidP="006534B1">
            <w:pPr>
              <w:rPr>
                <w:b/>
              </w:rPr>
            </w:pPr>
            <w:r w:rsidRPr="00552645">
              <w:rPr>
                <w:b/>
              </w:rPr>
              <w:t>Primary key</w:t>
            </w:r>
          </w:p>
        </w:tc>
      </w:tr>
      <w:tr w:rsidR="00A41441" w14:paraId="3F68EB0C" w14:textId="77777777" w:rsidTr="00A41441">
        <w:tc>
          <w:tcPr>
            <w:tcW w:w="3595" w:type="dxa"/>
          </w:tcPr>
          <w:p w14:paraId="1ECBFC06" w14:textId="700AEB13" w:rsidR="00A41441" w:rsidRDefault="00644BF0" w:rsidP="006534B1">
            <w:r>
              <w:t>National Registry</w:t>
            </w:r>
          </w:p>
        </w:tc>
        <w:tc>
          <w:tcPr>
            <w:tcW w:w="3595" w:type="dxa"/>
          </w:tcPr>
          <w:p w14:paraId="1290285B" w14:textId="0C0B4E6F" w:rsidR="00A41441" w:rsidRDefault="00E10166" w:rsidP="006534B1">
            <w:r>
              <w:t>ID Number</w:t>
            </w:r>
          </w:p>
        </w:tc>
      </w:tr>
      <w:tr w:rsidR="00A41441" w14:paraId="7EC7EE22" w14:textId="77777777" w:rsidTr="00A41441">
        <w:tc>
          <w:tcPr>
            <w:tcW w:w="3595" w:type="dxa"/>
          </w:tcPr>
          <w:p w14:paraId="370E09D8" w14:textId="3AA8702D" w:rsidR="00A41441" w:rsidRDefault="00644BF0" w:rsidP="006534B1">
            <w:r>
              <w:t>County Employees</w:t>
            </w:r>
          </w:p>
        </w:tc>
        <w:tc>
          <w:tcPr>
            <w:tcW w:w="3595" w:type="dxa"/>
          </w:tcPr>
          <w:p w14:paraId="309C7F2F" w14:textId="28CCB757" w:rsidR="00A41441" w:rsidRDefault="00E10166" w:rsidP="006534B1">
            <w:r>
              <w:t>ID Number</w:t>
            </w:r>
          </w:p>
        </w:tc>
      </w:tr>
      <w:tr w:rsidR="00A41441" w14:paraId="259C2D29" w14:textId="77777777" w:rsidTr="00A41441">
        <w:tc>
          <w:tcPr>
            <w:tcW w:w="3595" w:type="dxa"/>
          </w:tcPr>
          <w:p w14:paraId="57079A2B" w14:textId="0AA32005" w:rsidR="00A41441" w:rsidRDefault="00644BF0" w:rsidP="006534B1">
            <w:r>
              <w:t>Users</w:t>
            </w:r>
          </w:p>
        </w:tc>
        <w:tc>
          <w:tcPr>
            <w:tcW w:w="3595" w:type="dxa"/>
          </w:tcPr>
          <w:p w14:paraId="59B23B5C" w14:textId="3A43FDD5" w:rsidR="00A41441" w:rsidRDefault="00E10166" w:rsidP="006534B1">
            <w:r>
              <w:t>Username</w:t>
            </w:r>
          </w:p>
        </w:tc>
      </w:tr>
    </w:tbl>
    <w:p w14:paraId="463955F7" w14:textId="77777777" w:rsidR="00A41441" w:rsidRDefault="00A41441" w:rsidP="006534B1">
      <w:pPr>
        <w:ind w:left="360"/>
      </w:pPr>
    </w:p>
    <w:p w14:paraId="32C45930" w14:textId="26D310FC" w:rsidR="003B77D6" w:rsidRPr="000621C5" w:rsidRDefault="003B77D6" w:rsidP="003B77D6">
      <w:pPr>
        <w:pStyle w:val="ListParagraph"/>
        <w:numPr>
          <w:ilvl w:val="0"/>
          <w:numId w:val="34"/>
        </w:numPr>
        <w:rPr>
          <w:b/>
        </w:rPr>
      </w:pPr>
      <w:r w:rsidRPr="000621C5">
        <w:rPr>
          <w:b/>
        </w:rPr>
        <w:t>Foreign keys.</w:t>
      </w:r>
    </w:p>
    <w:p w14:paraId="0A3F673F" w14:textId="71278FC5" w:rsidR="00510E3F" w:rsidRDefault="00510E3F" w:rsidP="00510E3F">
      <w:pPr>
        <w:ind w:left="360"/>
      </w:pPr>
      <w:r>
        <w:t>These are constraints used to link data in one table to its related data in another table. This table shows the foreign keys present in the database.</w:t>
      </w:r>
    </w:p>
    <w:tbl>
      <w:tblPr>
        <w:tblStyle w:val="TableGridLight"/>
        <w:tblW w:w="9932" w:type="dxa"/>
        <w:tblLook w:val="04A0" w:firstRow="1" w:lastRow="0" w:firstColumn="1" w:lastColumn="0" w:noHBand="0" w:noVBand="1"/>
      </w:tblPr>
      <w:tblGrid>
        <w:gridCol w:w="2482"/>
        <w:gridCol w:w="2482"/>
        <w:gridCol w:w="2484"/>
        <w:gridCol w:w="2484"/>
      </w:tblGrid>
      <w:tr w:rsidR="00B64B92" w14:paraId="48B047E2" w14:textId="77777777" w:rsidTr="00E10166">
        <w:trPr>
          <w:trHeight w:val="671"/>
        </w:trPr>
        <w:tc>
          <w:tcPr>
            <w:tcW w:w="2482" w:type="dxa"/>
          </w:tcPr>
          <w:p w14:paraId="3FEE7C39" w14:textId="2620E079" w:rsidR="00B64B92" w:rsidRPr="00552645" w:rsidRDefault="00F67072" w:rsidP="00510E3F">
            <w:pPr>
              <w:rPr>
                <w:b/>
              </w:rPr>
            </w:pPr>
            <w:r w:rsidRPr="00552645">
              <w:rPr>
                <w:b/>
              </w:rPr>
              <w:t>Table</w:t>
            </w:r>
          </w:p>
        </w:tc>
        <w:tc>
          <w:tcPr>
            <w:tcW w:w="2482" w:type="dxa"/>
          </w:tcPr>
          <w:p w14:paraId="3B2079FD" w14:textId="5379A9D8" w:rsidR="00B64B92" w:rsidRPr="00552645" w:rsidRDefault="00F67072" w:rsidP="00510E3F">
            <w:pPr>
              <w:rPr>
                <w:b/>
              </w:rPr>
            </w:pPr>
            <w:r w:rsidRPr="00552645">
              <w:rPr>
                <w:b/>
              </w:rPr>
              <w:t>Column</w:t>
            </w:r>
          </w:p>
        </w:tc>
        <w:tc>
          <w:tcPr>
            <w:tcW w:w="2484" w:type="dxa"/>
          </w:tcPr>
          <w:p w14:paraId="67F4AC3C" w14:textId="3E350DE0" w:rsidR="00B64B92" w:rsidRPr="00552645" w:rsidRDefault="00F67072" w:rsidP="00552645">
            <w:pPr>
              <w:jc w:val="center"/>
              <w:rPr>
                <w:b/>
              </w:rPr>
            </w:pPr>
            <w:r w:rsidRPr="00552645">
              <w:rPr>
                <w:b/>
              </w:rPr>
              <w:t>Referenced table</w:t>
            </w:r>
          </w:p>
        </w:tc>
        <w:tc>
          <w:tcPr>
            <w:tcW w:w="2484" w:type="dxa"/>
          </w:tcPr>
          <w:p w14:paraId="30806505" w14:textId="1C27FDE1" w:rsidR="00B64B92" w:rsidRPr="00552645" w:rsidRDefault="00F67072" w:rsidP="00510E3F">
            <w:pPr>
              <w:rPr>
                <w:b/>
              </w:rPr>
            </w:pPr>
            <w:r w:rsidRPr="00552645">
              <w:rPr>
                <w:b/>
              </w:rPr>
              <w:t>column</w:t>
            </w:r>
          </w:p>
        </w:tc>
      </w:tr>
      <w:tr w:rsidR="00B64B92" w14:paraId="0ECCC700" w14:textId="77777777" w:rsidTr="00E10166">
        <w:trPr>
          <w:trHeight w:val="671"/>
        </w:trPr>
        <w:tc>
          <w:tcPr>
            <w:tcW w:w="2482" w:type="dxa"/>
          </w:tcPr>
          <w:p w14:paraId="2DC2857D" w14:textId="412C0984" w:rsidR="00B64B92" w:rsidRDefault="00E10166" w:rsidP="00510E3F">
            <w:r>
              <w:t>County Employees</w:t>
            </w:r>
          </w:p>
        </w:tc>
        <w:tc>
          <w:tcPr>
            <w:tcW w:w="2482" w:type="dxa"/>
          </w:tcPr>
          <w:p w14:paraId="1A87E4D4" w14:textId="47B3BE9C" w:rsidR="00B64B92" w:rsidRDefault="00F55AC8" w:rsidP="00510E3F">
            <w:r>
              <w:t>ID Number</w:t>
            </w:r>
          </w:p>
        </w:tc>
        <w:tc>
          <w:tcPr>
            <w:tcW w:w="2484" w:type="dxa"/>
          </w:tcPr>
          <w:p w14:paraId="6A625960" w14:textId="3D20EE73" w:rsidR="00B64B92" w:rsidRDefault="00F55AC8" w:rsidP="00510E3F">
            <w:r>
              <w:t>National Registry</w:t>
            </w:r>
          </w:p>
        </w:tc>
        <w:tc>
          <w:tcPr>
            <w:tcW w:w="2484" w:type="dxa"/>
          </w:tcPr>
          <w:p w14:paraId="5A0BB933" w14:textId="175D4982" w:rsidR="00B64B92" w:rsidRDefault="00F55AC8" w:rsidP="00510E3F">
            <w:r>
              <w:t>ID Number</w:t>
            </w:r>
          </w:p>
        </w:tc>
      </w:tr>
      <w:tr w:rsidR="00B64B92" w14:paraId="45238484" w14:textId="77777777" w:rsidTr="00E10166">
        <w:trPr>
          <w:trHeight w:val="404"/>
        </w:trPr>
        <w:tc>
          <w:tcPr>
            <w:tcW w:w="2482" w:type="dxa"/>
          </w:tcPr>
          <w:p w14:paraId="60FB0CEF" w14:textId="14A78F6B" w:rsidR="00B64B92" w:rsidRDefault="00F55AC8" w:rsidP="00510E3F">
            <w:r>
              <w:t>Users</w:t>
            </w:r>
          </w:p>
        </w:tc>
        <w:tc>
          <w:tcPr>
            <w:tcW w:w="2482" w:type="dxa"/>
          </w:tcPr>
          <w:p w14:paraId="1A2C2709" w14:textId="55A4339F" w:rsidR="00B64B92" w:rsidRDefault="00F55AC8" w:rsidP="00510E3F">
            <w:r>
              <w:t>ID Number</w:t>
            </w:r>
          </w:p>
        </w:tc>
        <w:tc>
          <w:tcPr>
            <w:tcW w:w="2484" w:type="dxa"/>
          </w:tcPr>
          <w:p w14:paraId="2AE24190" w14:textId="33688A58" w:rsidR="00B64B92" w:rsidRDefault="00F55AC8" w:rsidP="00510E3F">
            <w:r>
              <w:t>National Registry</w:t>
            </w:r>
          </w:p>
        </w:tc>
        <w:tc>
          <w:tcPr>
            <w:tcW w:w="2484" w:type="dxa"/>
          </w:tcPr>
          <w:p w14:paraId="44F9FB1E" w14:textId="70D9C588" w:rsidR="00B64B92" w:rsidRDefault="00F55AC8" w:rsidP="00510E3F">
            <w:r>
              <w:t>ID Number</w:t>
            </w:r>
          </w:p>
        </w:tc>
      </w:tr>
    </w:tbl>
    <w:p w14:paraId="7B9CDBA7" w14:textId="77777777" w:rsidR="00C30CD7" w:rsidRDefault="00C30CD7" w:rsidP="00510E3F">
      <w:pPr>
        <w:ind w:left="360"/>
      </w:pPr>
    </w:p>
    <w:p w14:paraId="71507FC5" w14:textId="46B94377" w:rsidR="003B77D6" w:rsidRPr="000621C5" w:rsidRDefault="003B77D6" w:rsidP="003B77D6">
      <w:pPr>
        <w:pStyle w:val="ListParagraph"/>
        <w:numPr>
          <w:ilvl w:val="0"/>
          <w:numId w:val="34"/>
        </w:numPr>
        <w:rPr>
          <w:b/>
        </w:rPr>
      </w:pPr>
      <w:r w:rsidRPr="000621C5">
        <w:rPr>
          <w:b/>
        </w:rPr>
        <w:t>Domain integrity.</w:t>
      </w:r>
    </w:p>
    <w:p w14:paraId="4C5E113C" w14:textId="59B781C2" w:rsidR="00FB4914" w:rsidRDefault="00FB4914" w:rsidP="00FB4914">
      <w:pPr>
        <w:ind w:left="360"/>
      </w:pPr>
      <w:r>
        <w:lastRenderedPageBreak/>
        <w:t>This is the assigning of a specific data type to different columns in the database.</w:t>
      </w:r>
      <w:r w:rsidR="004C3C7A">
        <w:t xml:space="preserve"> It restricts the entry of invalid data type</w:t>
      </w:r>
      <w:r w:rsidR="00476F01">
        <w:t>s</w:t>
      </w:r>
      <w:r w:rsidR="004C3C7A">
        <w:t xml:space="preserve"> </w:t>
      </w:r>
      <w:r w:rsidR="00476F01">
        <w:t>according to the different attributes.</w:t>
      </w:r>
      <w:r w:rsidR="00966118">
        <w:t xml:space="preserve"> Some of the data types employed are: integer and characters.</w:t>
      </w:r>
    </w:p>
    <w:p w14:paraId="47B3A160" w14:textId="5142CCE5" w:rsidR="00C64F66" w:rsidRDefault="00C64F66" w:rsidP="008E0847"/>
    <w:p w14:paraId="4F475C91" w14:textId="4273A2DE" w:rsidR="00C64F66" w:rsidRDefault="00616671" w:rsidP="00946E05">
      <w:pPr>
        <w:pStyle w:val="Heading3"/>
        <w:numPr>
          <w:ilvl w:val="1"/>
          <w:numId w:val="31"/>
        </w:numPr>
      </w:pPr>
      <w:bookmarkStart w:id="29" w:name="_Toc5259925"/>
      <w:r>
        <w:t>U</w:t>
      </w:r>
      <w:r w:rsidR="00C64F66">
        <w:t xml:space="preserve">ser </w:t>
      </w:r>
      <w:r>
        <w:t>I</w:t>
      </w:r>
      <w:r w:rsidR="00C64F66">
        <w:t xml:space="preserve">nterface </w:t>
      </w:r>
      <w:r>
        <w:t>D</w:t>
      </w:r>
      <w:r w:rsidR="00C64F66">
        <w:t>eisgn</w:t>
      </w:r>
      <w:bookmarkEnd w:id="29"/>
    </w:p>
    <w:p w14:paraId="0ABB520C" w14:textId="062961CF" w:rsidR="00C64F66" w:rsidRDefault="00B44D5F" w:rsidP="008E0847">
      <w:r>
        <w:t>The</w:t>
      </w:r>
      <w:r w:rsidR="00902C94">
        <w:t xml:space="preserve"> system is designed to enable the users to carry out their tasks as easily and effortlessly</w:t>
      </w:r>
      <w:r w:rsidR="00582E22">
        <w:t xml:space="preserve"> as possible</w:t>
      </w:r>
      <w:r w:rsidR="00902C94">
        <w:t>.</w:t>
      </w:r>
      <w:r w:rsidR="00582E22">
        <w:t xml:space="preserve"> The interfaces which the users interact with are as follows:</w:t>
      </w:r>
    </w:p>
    <w:p w14:paraId="7C99FCF1" w14:textId="5C92F664" w:rsidR="008E0485" w:rsidRPr="008E0485" w:rsidRDefault="008E0485" w:rsidP="008E0485">
      <w:pPr>
        <w:pStyle w:val="ListParagraph"/>
        <w:numPr>
          <w:ilvl w:val="0"/>
          <w:numId w:val="35"/>
        </w:numPr>
      </w:pPr>
      <w:r w:rsidRPr="008E0485">
        <w:rPr>
          <w:lang w:val="en-GB"/>
        </w:rPr>
        <w:t>The login interface</w:t>
      </w:r>
    </w:p>
    <w:p w14:paraId="0D0352F7" w14:textId="2429BBF2" w:rsidR="008E0485" w:rsidRDefault="008E0485" w:rsidP="008E0485">
      <w:pPr>
        <w:ind w:left="360"/>
      </w:pPr>
      <w:r>
        <w:t>This is where the users enter their credentials for verification and authentication.</w:t>
      </w:r>
      <w:r w:rsidR="001E3478" w:rsidRPr="001E3478">
        <w:t xml:space="preserve"> </w:t>
      </w:r>
      <w:r w:rsidR="001E3478">
        <w:t>It looks like this:</w:t>
      </w:r>
    </w:p>
    <w:p w14:paraId="701C0974" w14:textId="7FE728C7" w:rsidR="00D14E42" w:rsidRDefault="00D14E42" w:rsidP="008E0485">
      <w:pPr>
        <w:ind w:left="360"/>
      </w:pPr>
      <w:r>
        <w:rPr>
          <w:noProof/>
        </w:rPr>
        <w:drawing>
          <wp:inline distT="0" distB="0" distL="0" distR="0" wp14:anchorId="6EAB3A43" wp14:editId="5FB6B914">
            <wp:extent cx="4572000" cy="3319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319145"/>
                    </a:xfrm>
                    <a:prstGeom prst="rect">
                      <a:avLst/>
                    </a:prstGeom>
                    <a:noFill/>
                    <a:ln>
                      <a:noFill/>
                    </a:ln>
                  </pic:spPr>
                </pic:pic>
              </a:graphicData>
            </a:graphic>
          </wp:inline>
        </w:drawing>
      </w:r>
    </w:p>
    <w:p w14:paraId="62144570" w14:textId="77777777" w:rsidR="00D14E42" w:rsidRDefault="00D14E42" w:rsidP="008E0485">
      <w:pPr>
        <w:ind w:left="360"/>
      </w:pPr>
    </w:p>
    <w:p w14:paraId="065CA3E7" w14:textId="61A68B75" w:rsidR="008E0485" w:rsidRDefault="008E0485" w:rsidP="008E0485">
      <w:pPr>
        <w:pStyle w:val="ListParagraph"/>
        <w:numPr>
          <w:ilvl w:val="0"/>
          <w:numId w:val="35"/>
        </w:numPr>
      </w:pPr>
      <w:r>
        <w:t>The County IT user interface</w:t>
      </w:r>
    </w:p>
    <w:p w14:paraId="4D40F247" w14:textId="1AC7831A" w:rsidR="00DA7601" w:rsidRDefault="00DA7601" w:rsidP="00DA7601">
      <w:pPr>
        <w:ind w:left="360"/>
      </w:pPr>
      <w:r>
        <w:t xml:space="preserve">This interface allows the user to perform </w:t>
      </w:r>
      <w:r w:rsidR="008D6289">
        <w:t>various tasks such as adding and deleting employees.</w:t>
      </w:r>
      <w:r w:rsidR="001E3478" w:rsidRPr="001E3478">
        <w:t xml:space="preserve"> </w:t>
      </w:r>
      <w:r w:rsidR="001E3478">
        <w:t>It looks like this:</w:t>
      </w:r>
    </w:p>
    <w:p w14:paraId="72FD3E9B" w14:textId="061B0CCC" w:rsidR="00D14E42" w:rsidRDefault="00D14E42" w:rsidP="00DA7601">
      <w:pPr>
        <w:ind w:left="360"/>
      </w:pPr>
      <w:r>
        <w:rPr>
          <w:noProof/>
        </w:rPr>
        <w:lastRenderedPageBreak/>
        <w:drawing>
          <wp:inline distT="0" distB="0" distL="0" distR="0" wp14:anchorId="6284FA58" wp14:editId="2A93E092">
            <wp:extent cx="45720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56C693B9" w14:textId="77777777" w:rsidR="00D14E42" w:rsidRDefault="00D14E42" w:rsidP="00DA7601">
      <w:pPr>
        <w:ind w:left="360"/>
      </w:pPr>
    </w:p>
    <w:p w14:paraId="3190A612" w14:textId="3A6F3CFD" w:rsidR="008E0485" w:rsidRDefault="008E0485" w:rsidP="008E0485">
      <w:pPr>
        <w:pStyle w:val="ListParagraph"/>
        <w:numPr>
          <w:ilvl w:val="0"/>
          <w:numId w:val="35"/>
        </w:numPr>
      </w:pPr>
      <w:r>
        <w:t>The admin interface</w:t>
      </w:r>
    </w:p>
    <w:p w14:paraId="588394FE" w14:textId="2705F0E5" w:rsidR="008D6289" w:rsidRDefault="008D6289" w:rsidP="008D6289">
      <w:pPr>
        <w:ind w:left="360"/>
      </w:pPr>
      <w:r>
        <w:t>It gives the admin the option to choose to which form he wants to navigate to.</w:t>
      </w:r>
      <w:r w:rsidR="001E3478" w:rsidRPr="001E3478">
        <w:t xml:space="preserve"> </w:t>
      </w:r>
      <w:r w:rsidR="001E3478">
        <w:t>It looks like this:</w:t>
      </w:r>
    </w:p>
    <w:p w14:paraId="29F75B2F" w14:textId="00AF08EF" w:rsidR="00D14E42" w:rsidRDefault="00D14E42" w:rsidP="008D6289">
      <w:pPr>
        <w:ind w:left="360"/>
      </w:pPr>
      <w:r>
        <w:rPr>
          <w:noProof/>
        </w:rPr>
        <w:drawing>
          <wp:inline distT="0" distB="0" distL="0" distR="0" wp14:anchorId="1B2786F8" wp14:editId="6C4726F9">
            <wp:extent cx="45720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341370"/>
                    </a:xfrm>
                    <a:prstGeom prst="rect">
                      <a:avLst/>
                    </a:prstGeom>
                    <a:noFill/>
                    <a:ln>
                      <a:noFill/>
                    </a:ln>
                  </pic:spPr>
                </pic:pic>
              </a:graphicData>
            </a:graphic>
          </wp:inline>
        </w:drawing>
      </w:r>
    </w:p>
    <w:p w14:paraId="55F670A5" w14:textId="77777777" w:rsidR="00D14E42" w:rsidRDefault="00D14E42" w:rsidP="008D6289">
      <w:pPr>
        <w:ind w:left="360"/>
      </w:pPr>
    </w:p>
    <w:p w14:paraId="28DC06D9" w14:textId="1EB3FB19" w:rsidR="008E0485" w:rsidRDefault="008E0485" w:rsidP="008E0485">
      <w:pPr>
        <w:pStyle w:val="ListParagraph"/>
        <w:numPr>
          <w:ilvl w:val="0"/>
          <w:numId w:val="35"/>
        </w:numPr>
      </w:pPr>
      <w:r>
        <w:t>The compare employees’ interface</w:t>
      </w:r>
    </w:p>
    <w:p w14:paraId="79B4BC74" w14:textId="44BBC93C" w:rsidR="008D6289" w:rsidRDefault="008D6289" w:rsidP="008D6289">
      <w:pPr>
        <w:ind w:left="360"/>
      </w:pPr>
      <w:r>
        <w:t xml:space="preserve">This is used to view the employees in the national registry and county </w:t>
      </w:r>
      <w:r w:rsidR="00F93E2A">
        <w:t>and</w:t>
      </w:r>
      <w:r>
        <w:t xml:space="preserve"> to compare the two.</w:t>
      </w:r>
      <w:r w:rsidR="001E3478" w:rsidRPr="001E3478">
        <w:t xml:space="preserve"> </w:t>
      </w:r>
      <w:r w:rsidR="001E3478">
        <w:t>It looks like this:</w:t>
      </w:r>
    </w:p>
    <w:p w14:paraId="7323DBE2" w14:textId="1D70539B" w:rsidR="00D14E42" w:rsidRDefault="00D14E42" w:rsidP="008D6289">
      <w:pPr>
        <w:ind w:left="360"/>
      </w:pPr>
      <w:r>
        <w:rPr>
          <w:noProof/>
        </w:rPr>
        <w:lastRenderedPageBreak/>
        <w:drawing>
          <wp:inline distT="0" distB="0" distL="0" distR="0" wp14:anchorId="79F89B14" wp14:editId="7CC14490">
            <wp:extent cx="45720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79442E8E" w14:textId="77777777" w:rsidR="00D14E42" w:rsidRDefault="00D14E42" w:rsidP="008D6289">
      <w:pPr>
        <w:ind w:left="360"/>
      </w:pPr>
    </w:p>
    <w:p w14:paraId="0F401B80" w14:textId="67E5AC1E" w:rsidR="008E0485" w:rsidRDefault="008E0485" w:rsidP="008E0485">
      <w:pPr>
        <w:pStyle w:val="ListParagraph"/>
        <w:numPr>
          <w:ilvl w:val="0"/>
          <w:numId w:val="35"/>
        </w:numPr>
      </w:pPr>
      <w:r>
        <w:t>The pay employees’ interface</w:t>
      </w:r>
    </w:p>
    <w:p w14:paraId="7108DFF9" w14:textId="1F9460AA" w:rsidR="008D6289" w:rsidRDefault="008D6289" w:rsidP="008D6289">
      <w:pPr>
        <w:ind w:left="360"/>
      </w:pPr>
      <w:r>
        <w:t>It is used by the admin to input the salary to be paid and the tax to be deducted and to view this as it appears in the database.</w:t>
      </w:r>
      <w:r w:rsidR="00C12343">
        <w:t xml:space="preserve"> It looks like this</w:t>
      </w:r>
      <w:r w:rsidR="00B470AE">
        <w:t>:</w:t>
      </w:r>
    </w:p>
    <w:p w14:paraId="1A4D170D" w14:textId="6B30862A" w:rsidR="00D14E42" w:rsidRDefault="00D14E42" w:rsidP="008D6289">
      <w:pPr>
        <w:ind w:left="360"/>
      </w:pPr>
      <w:r w:rsidRPr="00D14E42">
        <w:rPr>
          <w:noProof/>
        </w:rPr>
        <w:drawing>
          <wp:inline distT="0" distB="0" distL="0" distR="0" wp14:anchorId="635D7605" wp14:editId="779A07F7">
            <wp:extent cx="4572000" cy="2571750"/>
            <wp:effectExtent l="0" t="0" r="0" b="0"/>
            <wp:docPr id="9" name="Picture 9" descr="C:\Users\JOHN\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Pictures\Screenshots\Screenshot (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3F97E7C7" w14:textId="77777777" w:rsidR="00D14E42" w:rsidRDefault="00D14E42" w:rsidP="008D6289">
      <w:pPr>
        <w:ind w:left="360"/>
      </w:pPr>
    </w:p>
    <w:p w14:paraId="1EFDC4F2" w14:textId="08792B65" w:rsidR="00C64F66" w:rsidRDefault="00C64F66" w:rsidP="008E0847"/>
    <w:p w14:paraId="2B826D00" w14:textId="459C7264" w:rsidR="00C64F66" w:rsidRDefault="00C64F66" w:rsidP="008E0847"/>
    <w:p w14:paraId="4A35F757" w14:textId="012A1AA0" w:rsidR="00C64F66" w:rsidRDefault="00616671" w:rsidP="00C64F66">
      <w:pPr>
        <w:pStyle w:val="Heading3"/>
        <w:numPr>
          <w:ilvl w:val="1"/>
          <w:numId w:val="30"/>
        </w:numPr>
      </w:pPr>
      <w:bookmarkStart w:id="30" w:name="_Toc5259926"/>
      <w:r>
        <w:t>S</w:t>
      </w:r>
      <w:r w:rsidR="00C64F66">
        <w:t xml:space="preserve">ecurity </w:t>
      </w:r>
      <w:r>
        <w:t>I</w:t>
      </w:r>
      <w:r w:rsidR="00C64F66">
        <w:t>ssues</w:t>
      </w:r>
      <w:bookmarkEnd w:id="30"/>
    </w:p>
    <w:p w14:paraId="1DDD348E" w14:textId="38D9B770" w:rsidR="00C64F66" w:rsidRDefault="00173DAF" w:rsidP="008E0847">
      <w:r>
        <w:t>Security is a key concern in systems nowadays and especially t</w:t>
      </w:r>
      <w:r w:rsidR="00677965">
        <w:t xml:space="preserve">his being a </w:t>
      </w:r>
      <w:r w:rsidR="00947EB1">
        <w:t>system handling payment</w:t>
      </w:r>
      <w:r w:rsidR="002048EE">
        <w:t>,</w:t>
      </w:r>
      <w:r w:rsidR="00EE0AD6">
        <w:t xml:space="preserve"> it is more susceptible to security issues such as hacking.</w:t>
      </w:r>
      <w:r w:rsidR="004D3EAA">
        <w:t xml:space="preserve"> In the development of this system one of the security features implemented is the</w:t>
      </w:r>
      <w:r w:rsidR="009B09FF">
        <w:t xml:space="preserve"> </w:t>
      </w:r>
      <w:r w:rsidR="009B09FF">
        <w:lastRenderedPageBreak/>
        <w:t xml:space="preserve">development of </w:t>
      </w:r>
      <w:r w:rsidR="00BD0184">
        <w:t>a</w:t>
      </w:r>
      <w:r w:rsidR="009B09FF">
        <w:t xml:space="preserve"> login form</w:t>
      </w:r>
      <w:r w:rsidR="008110BC">
        <w:t xml:space="preserve"> which is the first to run when the system is executed.</w:t>
      </w:r>
    </w:p>
    <w:p w14:paraId="7F54A9FC" w14:textId="31B52AA2" w:rsidR="00C64F66" w:rsidRDefault="00450246" w:rsidP="008E0847">
      <w:r>
        <w:t>The user of the system must be authenticated before being allowed access to the system</w:t>
      </w:r>
      <w:r w:rsidR="00125E58">
        <w:t>. The passwords and username are case sensitive such that if they are stored in the database as uppercase and the user types as lower case, they are not granted access to the system.</w:t>
      </w:r>
    </w:p>
    <w:p w14:paraId="14BEF709" w14:textId="618977BB" w:rsidR="00C64F66" w:rsidRDefault="00794D38" w:rsidP="008E0847">
      <w:r>
        <w:t>The database should be backed up to secure site to facilitate its recovery in the event of crashes, hacking or even calamities such as fire and flooding.</w:t>
      </w:r>
    </w:p>
    <w:p w14:paraId="403E7062" w14:textId="35C03AA7" w:rsidR="00C64F66" w:rsidRDefault="00616671" w:rsidP="00C64F66">
      <w:pPr>
        <w:pStyle w:val="Heading3"/>
        <w:numPr>
          <w:ilvl w:val="1"/>
          <w:numId w:val="30"/>
        </w:numPr>
      </w:pPr>
      <w:bookmarkStart w:id="31" w:name="_Toc5259927"/>
      <w:r>
        <w:t>T</w:t>
      </w:r>
      <w:r w:rsidR="00C64F66">
        <w:t xml:space="preserve">est </w:t>
      </w:r>
      <w:r>
        <w:t>C</w:t>
      </w:r>
      <w:r w:rsidR="00C64F66">
        <w:t xml:space="preserve">ase </w:t>
      </w:r>
      <w:r>
        <w:t>D</w:t>
      </w:r>
      <w:r w:rsidR="00C64F66">
        <w:t>esign</w:t>
      </w:r>
      <w:bookmarkEnd w:id="31"/>
    </w:p>
    <w:p w14:paraId="4EA1F156" w14:textId="2E96E6E9" w:rsidR="00133D23" w:rsidRDefault="0005650E" w:rsidP="008E0847">
      <w:r>
        <w:t>Several tests were conducted to easily identify errors in the system and thus facilitate their correction and the proper functioning of the system. These test case revolve around the major functioning of the system. They include:</w:t>
      </w:r>
    </w:p>
    <w:p w14:paraId="6E254B10" w14:textId="77777777" w:rsidR="00B55E9E" w:rsidRDefault="00B55E9E" w:rsidP="008E0847"/>
    <w:tbl>
      <w:tblPr>
        <w:tblStyle w:val="TableGridLight"/>
        <w:tblW w:w="9918" w:type="dxa"/>
        <w:tblLook w:val="04A0" w:firstRow="1" w:lastRow="0" w:firstColumn="1" w:lastColumn="0" w:noHBand="0" w:noVBand="1"/>
      </w:tblPr>
      <w:tblGrid>
        <w:gridCol w:w="1006"/>
        <w:gridCol w:w="3100"/>
        <w:gridCol w:w="5812"/>
      </w:tblGrid>
      <w:tr w:rsidR="00A66581" w14:paraId="6E5AA097" w14:textId="77777777" w:rsidTr="00544D07">
        <w:trPr>
          <w:trHeight w:val="368"/>
        </w:trPr>
        <w:tc>
          <w:tcPr>
            <w:tcW w:w="1006" w:type="dxa"/>
          </w:tcPr>
          <w:p w14:paraId="1B0D597E" w14:textId="42CA9919" w:rsidR="00A66581" w:rsidRPr="00B55E9E" w:rsidRDefault="00B55E9E" w:rsidP="008E0847">
            <w:pPr>
              <w:rPr>
                <w:b/>
              </w:rPr>
            </w:pPr>
            <w:r w:rsidRPr="00B55E9E">
              <w:rPr>
                <w:b/>
              </w:rPr>
              <w:t>Test ID</w:t>
            </w:r>
          </w:p>
        </w:tc>
        <w:tc>
          <w:tcPr>
            <w:tcW w:w="3100" w:type="dxa"/>
          </w:tcPr>
          <w:p w14:paraId="6A2F0765" w14:textId="57C93C4C" w:rsidR="00A66581" w:rsidRPr="00B55E9E" w:rsidRDefault="00B55E9E" w:rsidP="008E0847">
            <w:pPr>
              <w:rPr>
                <w:b/>
              </w:rPr>
            </w:pPr>
            <w:r w:rsidRPr="00B55E9E">
              <w:rPr>
                <w:b/>
              </w:rPr>
              <w:t>Test Case</w:t>
            </w:r>
          </w:p>
        </w:tc>
        <w:tc>
          <w:tcPr>
            <w:tcW w:w="5812" w:type="dxa"/>
          </w:tcPr>
          <w:p w14:paraId="293B989E" w14:textId="649A6F53" w:rsidR="00A66581" w:rsidRPr="00B55E9E" w:rsidRDefault="00B55E9E" w:rsidP="008E0847">
            <w:pPr>
              <w:rPr>
                <w:b/>
              </w:rPr>
            </w:pPr>
            <w:r w:rsidRPr="00B55E9E">
              <w:rPr>
                <w:b/>
              </w:rPr>
              <w:t>Definition</w:t>
            </w:r>
          </w:p>
        </w:tc>
      </w:tr>
      <w:tr w:rsidR="00A66581" w14:paraId="50CA4E78" w14:textId="77777777" w:rsidTr="00544D07">
        <w:trPr>
          <w:trHeight w:val="610"/>
        </w:trPr>
        <w:tc>
          <w:tcPr>
            <w:tcW w:w="1006" w:type="dxa"/>
          </w:tcPr>
          <w:p w14:paraId="25CFADBA" w14:textId="65FFFE50" w:rsidR="00A66581" w:rsidRDefault="00F664DD" w:rsidP="008E0847">
            <w:r>
              <w:t>1</w:t>
            </w:r>
            <w:r w:rsidR="00737EAB">
              <w:t>.</w:t>
            </w:r>
          </w:p>
        </w:tc>
        <w:tc>
          <w:tcPr>
            <w:tcW w:w="3100" w:type="dxa"/>
          </w:tcPr>
          <w:p w14:paraId="2B488F90" w14:textId="13E61CFB" w:rsidR="00A66581" w:rsidRDefault="00F664DD" w:rsidP="008E0847">
            <w:r>
              <w:t>En</w:t>
            </w:r>
            <w:r w:rsidR="00737EAB">
              <w:t>tering incorrect username and or password.</w:t>
            </w:r>
          </w:p>
        </w:tc>
        <w:tc>
          <w:tcPr>
            <w:tcW w:w="5812" w:type="dxa"/>
          </w:tcPr>
          <w:p w14:paraId="19B85CBC" w14:textId="021ACD69" w:rsidR="00A66581" w:rsidRDefault="00737EAB" w:rsidP="008E0847">
            <w:r>
              <w:t>This test case was conducted to ensure security of the system by making sure that attempts to log on to the system with incorrect username and or password are rejected.</w:t>
            </w:r>
            <w:r w:rsidR="00876EDD">
              <w:t xml:space="preserve"> Only with the correct username and password as sored in the database is one authenticated and allowed access to the system.</w:t>
            </w:r>
          </w:p>
        </w:tc>
      </w:tr>
      <w:tr w:rsidR="00A66581" w14:paraId="5459FE80" w14:textId="77777777" w:rsidTr="00544D07">
        <w:trPr>
          <w:trHeight w:val="357"/>
        </w:trPr>
        <w:tc>
          <w:tcPr>
            <w:tcW w:w="1006" w:type="dxa"/>
          </w:tcPr>
          <w:p w14:paraId="7C3137F1" w14:textId="74045A10" w:rsidR="00A66581" w:rsidRDefault="00737EAB" w:rsidP="008E0847">
            <w:r>
              <w:t>2.</w:t>
            </w:r>
          </w:p>
        </w:tc>
        <w:tc>
          <w:tcPr>
            <w:tcW w:w="3100" w:type="dxa"/>
          </w:tcPr>
          <w:p w14:paraId="073C1D67" w14:textId="2E53A9A1" w:rsidR="00A66581" w:rsidRDefault="00737EAB" w:rsidP="008E0847">
            <w:r>
              <w:t>Trying to add a new employee/ new user</w:t>
            </w:r>
          </w:p>
        </w:tc>
        <w:tc>
          <w:tcPr>
            <w:tcW w:w="5812" w:type="dxa"/>
          </w:tcPr>
          <w:p w14:paraId="2840ADD8" w14:textId="27B7FE75" w:rsidR="00A66581" w:rsidRDefault="00AC7C44" w:rsidP="008E0847">
            <w:r>
              <w:t xml:space="preserve">Conducted to ensure that </w:t>
            </w:r>
            <w:r w:rsidR="00075354">
              <w:t>new employee details and users are successfully added to the system database.</w:t>
            </w:r>
            <w:r w:rsidR="00967FBD">
              <w:t xml:space="preserve"> If so, a message box notifies the user that </w:t>
            </w:r>
            <w:r w:rsidR="003D6B6F">
              <w:t>it was successful.</w:t>
            </w:r>
          </w:p>
        </w:tc>
      </w:tr>
      <w:tr w:rsidR="00A66581" w14:paraId="74800F93" w14:textId="77777777" w:rsidTr="00544D07">
        <w:trPr>
          <w:trHeight w:val="610"/>
        </w:trPr>
        <w:tc>
          <w:tcPr>
            <w:tcW w:w="1006" w:type="dxa"/>
          </w:tcPr>
          <w:p w14:paraId="1B8555D6" w14:textId="2B338F11" w:rsidR="00A66581" w:rsidRDefault="00737EAB" w:rsidP="008E0847">
            <w:r>
              <w:t>3.</w:t>
            </w:r>
          </w:p>
        </w:tc>
        <w:tc>
          <w:tcPr>
            <w:tcW w:w="3100" w:type="dxa"/>
          </w:tcPr>
          <w:p w14:paraId="653AA458" w14:textId="193B0565" w:rsidR="00A66581" w:rsidRDefault="00737EAB" w:rsidP="008E0847">
            <w:r>
              <w:t>Trying to update employee/ user information</w:t>
            </w:r>
          </w:p>
        </w:tc>
        <w:tc>
          <w:tcPr>
            <w:tcW w:w="5812" w:type="dxa"/>
          </w:tcPr>
          <w:p w14:paraId="15BFA740" w14:textId="3E8917FE" w:rsidR="00A66581" w:rsidRDefault="00075354" w:rsidP="008E0847">
            <w:r>
              <w:t>Carried out to ensure that changes in the employee or user details are successfully added to the database.</w:t>
            </w:r>
            <w:r w:rsidR="00275A94">
              <w:t xml:space="preserve"> If so, a message box notifies the user that it was successful.</w:t>
            </w:r>
          </w:p>
        </w:tc>
      </w:tr>
      <w:tr w:rsidR="00A66581" w14:paraId="19F5499E" w14:textId="77777777" w:rsidTr="00544D07">
        <w:trPr>
          <w:trHeight w:val="368"/>
        </w:trPr>
        <w:tc>
          <w:tcPr>
            <w:tcW w:w="1006" w:type="dxa"/>
          </w:tcPr>
          <w:p w14:paraId="6FE2659F" w14:textId="3508DFBA" w:rsidR="00A66581" w:rsidRDefault="00737EAB" w:rsidP="008E0847">
            <w:r>
              <w:t>4.</w:t>
            </w:r>
          </w:p>
        </w:tc>
        <w:tc>
          <w:tcPr>
            <w:tcW w:w="3100" w:type="dxa"/>
          </w:tcPr>
          <w:p w14:paraId="5B618244" w14:textId="01E054D7" w:rsidR="00A66581" w:rsidRDefault="00737EAB" w:rsidP="008E0847">
            <w:r>
              <w:t>Trying to delete an employee/ user</w:t>
            </w:r>
          </w:p>
        </w:tc>
        <w:tc>
          <w:tcPr>
            <w:tcW w:w="5812" w:type="dxa"/>
          </w:tcPr>
          <w:p w14:paraId="46CF4E22" w14:textId="040CB9A9" w:rsidR="00A66581" w:rsidRDefault="00635D9A" w:rsidP="008E0847">
            <w:r>
              <w:t>Conducted to ensure that deletion of an employee or user is successfully done in the database.</w:t>
            </w:r>
            <w:r w:rsidR="00275A94">
              <w:t xml:space="preserve"> If so, a message box notifies the user that it was successful.</w:t>
            </w:r>
          </w:p>
        </w:tc>
      </w:tr>
      <w:tr w:rsidR="00A66581" w14:paraId="362FF1B7" w14:textId="77777777" w:rsidTr="00544D07">
        <w:trPr>
          <w:trHeight w:val="357"/>
        </w:trPr>
        <w:tc>
          <w:tcPr>
            <w:tcW w:w="1006" w:type="dxa"/>
          </w:tcPr>
          <w:p w14:paraId="7215EF03" w14:textId="68291C8D" w:rsidR="00A66581" w:rsidRDefault="00737EAB" w:rsidP="008E0847">
            <w:r>
              <w:t>5.</w:t>
            </w:r>
          </w:p>
        </w:tc>
        <w:tc>
          <w:tcPr>
            <w:tcW w:w="3100" w:type="dxa"/>
          </w:tcPr>
          <w:p w14:paraId="4E7F4445" w14:textId="3324B70D" w:rsidR="00A66581" w:rsidRDefault="00737EAB" w:rsidP="008E0847">
            <w:r>
              <w:t xml:space="preserve">Trying to pay employee </w:t>
            </w:r>
            <w:r w:rsidR="00635D9A">
              <w:t>salary</w:t>
            </w:r>
          </w:p>
        </w:tc>
        <w:tc>
          <w:tcPr>
            <w:tcW w:w="5812" w:type="dxa"/>
          </w:tcPr>
          <w:p w14:paraId="036AE06A" w14:textId="34B9FF9A" w:rsidR="00A66581" w:rsidRDefault="00635D9A" w:rsidP="008E0847">
            <w:r>
              <w:t>Carried out to make sure that employees are successfully paid, tax calculated as required and there after remitted to the KRA.</w:t>
            </w:r>
            <w:r w:rsidR="00275A94">
              <w:t xml:space="preserve"> If so, a message box notifies the user that it was successful.</w:t>
            </w:r>
          </w:p>
        </w:tc>
      </w:tr>
    </w:tbl>
    <w:p w14:paraId="3C71B21D" w14:textId="77777777" w:rsidR="0005650E" w:rsidRDefault="0005650E" w:rsidP="008E0847"/>
    <w:p w14:paraId="2D78BCA4" w14:textId="77777777" w:rsidR="0005650E" w:rsidRDefault="0005650E" w:rsidP="008E0847"/>
    <w:p w14:paraId="630BE7EC" w14:textId="5ACD4231" w:rsidR="00133D23" w:rsidRDefault="00133D23" w:rsidP="008E0847"/>
    <w:p w14:paraId="0F713C81" w14:textId="062AC728" w:rsidR="00133D23" w:rsidRDefault="00133D23" w:rsidP="008E0847"/>
    <w:p w14:paraId="2259378D" w14:textId="77777777" w:rsidR="00133D23" w:rsidRDefault="00133D23" w:rsidP="00133D23">
      <w:pPr>
        <w:pStyle w:val="Heading2"/>
        <w:ind w:left="660"/>
        <w:rPr>
          <w:rFonts w:ascii="Times New Roman" w:hAnsi="Times New Roman" w:cs="Times New Roman"/>
          <w:sz w:val="24"/>
          <w:szCs w:val="24"/>
        </w:rPr>
      </w:pPr>
    </w:p>
    <w:p w14:paraId="1BB9B36E" w14:textId="3D19D04F" w:rsidR="00133D23" w:rsidRDefault="00133D23" w:rsidP="00133D23">
      <w:pPr>
        <w:pStyle w:val="Heading2"/>
        <w:ind w:left="660"/>
        <w:rPr>
          <w:rFonts w:ascii="Times New Roman" w:hAnsi="Times New Roman" w:cs="Times New Roman"/>
          <w:i/>
          <w:sz w:val="24"/>
          <w:szCs w:val="24"/>
        </w:rPr>
      </w:pPr>
      <w:bookmarkStart w:id="32" w:name="_Toc5259928"/>
      <w:r>
        <w:rPr>
          <w:rFonts w:ascii="Times New Roman" w:hAnsi="Times New Roman" w:cs="Times New Roman"/>
          <w:sz w:val="24"/>
          <w:szCs w:val="24"/>
        </w:rPr>
        <w:t>CHAPTER 5: IMPLEMENTATION AND TESTING</w:t>
      </w:r>
      <w:bookmarkEnd w:id="32"/>
    </w:p>
    <w:p w14:paraId="53AF63C7" w14:textId="2843CCEC" w:rsidR="00BA0DAC" w:rsidRDefault="00BA0DAC" w:rsidP="00BA0DAC">
      <w:pPr>
        <w:pStyle w:val="Heading3"/>
        <w:numPr>
          <w:ilvl w:val="1"/>
          <w:numId w:val="35"/>
        </w:numPr>
      </w:pPr>
      <w:bookmarkStart w:id="33" w:name="_Toc5259929"/>
      <w:r>
        <w:t>Implementation Approaches</w:t>
      </w:r>
      <w:bookmarkEnd w:id="33"/>
    </w:p>
    <w:p w14:paraId="5E1E6BCC" w14:textId="77777777" w:rsidR="00AD7CB4" w:rsidRDefault="00A73841" w:rsidP="008E0847">
      <w:r>
        <w:t xml:space="preserve">System implementation is the delivery of the system into actual use in the day to day running of the organization. </w:t>
      </w:r>
      <w:r w:rsidR="00AD7CB4">
        <w:t xml:space="preserve">In this regard to this system, it is meant to be the process of making it live in the operation of the national government in regards to management and payment of employees. </w:t>
      </w:r>
    </w:p>
    <w:p w14:paraId="3226F60A" w14:textId="7EB3ADCE" w:rsidR="00133D23" w:rsidRDefault="001A7118" w:rsidP="008E0847">
      <w:r>
        <w:t xml:space="preserve">There are a couple </w:t>
      </w:r>
      <w:r w:rsidR="003C3A2F">
        <w:t>of methods</w:t>
      </w:r>
      <w:r>
        <w:t xml:space="preserve"> that can be utilized in the implementation such as parallel, phased, pilot and direct.</w:t>
      </w:r>
      <w:r w:rsidR="002C26D7">
        <w:t xml:space="preserve"> However, for this system</w:t>
      </w:r>
      <w:r w:rsidR="00AD7CB4">
        <w:t xml:space="preserve"> </w:t>
      </w:r>
      <w:r w:rsidR="001F74BE">
        <w:t>it is recommended to use parallel changeover</w:t>
      </w:r>
      <w:r w:rsidR="003E26F8">
        <w:t xml:space="preserve"> where the old system and the new system run concurrently for some time</w:t>
      </w:r>
      <w:r w:rsidR="00866EFF">
        <w:t xml:space="preserve"> before the new one completely replaces the old</w:t>
      </w:r>
      <w:r w:rsidR="001B0EBF">
        <w:t>.</w:t>
      </w:r>
      <w:r w:rsidR="003E26F8">
        <w:t xml:space="preserve"> </w:t>
      </w:r>
      <w:r w:rsidR="007B7708">
        <w:t xml:space="preserve"> </w:t>
      </w:r>
      <w:r w:rsidR="00725DBE">
        <w:t>This is because:</w:t>
      </w:r>
    </w:p>
    <w:p w14:paraId="766BA810" w14:textId="77777777" w:rsidR="00DC6AFC" w:rsidRDefault="00A70DDB" w:rsidP="00A70DDB">
      <w:pPr>
        <w:pStyle w:val="ListParagraph"/>
        <w:numPr>
          <w:ilvl w:val="0"/>
          <w:numId w:val="39"/>
        </w:numPr>
      </w:pPr>
      <w:r>
        <w:t xml:space="preserve">It enables the staff who will be using it time to learn how </w:t>
      </w:r>
      <w:r w:rsidR="00DC6AFC">
        <w:t>to use the system.</w:t>
      </w:r>
    </w:p>
    <w:p w14:paraId="79E334EE" w14:textId="07CEC2D3" w:rsidR="007B7708" w:rsidRDefault="00DC6AFC" w:rsidP="00A70DDB">
      <w:pPr>
        <w:pStyle w:val="ListParagraph"/>
        <w:numPr>
          <w:ilvl w:val="0"/>
          <w:numId w:val="39"/>
        </w:numPr>
      </w:pPr>
      <w:r>
        <w:t>It gives a chance to compare the output of the old system with the new system</w:t>
      </w:r>
      <w:r w:rsidR="00A74679">
        <w:t>. This will enable the government to find out how many ghost employees have been receiving payments.</w:t>
      </w:r>
      <w:r w:rsidR="00FD4270">
        <w:t xml:space="preserve"> </w:t>
      </w:r>
    </w:p>
    <w:p w14:paraId="2214DFC3" w14:textId="009754EE" w:rsidR="00FD4270" w:rsidRDefault="00FD4270" w:rsidP="00A70DDB">
      <w:pPr>
        <w:pStyle w:val="ListParagraph"/>
        <w:numPr>
          <w:ilvl w:val="0"/>
          <w:numId w:val="39"/>
        </w:numPr>
      </w:pPr>
      <w:r>
        <w:t>It also allows a chance to fall back on the old system incase the new fails or incase it requires some adjustments before being implemented.</w:t>
      </w:r>
    </w:p>
    <w:p w14:paraId="48A1E23C" w14:textId="77AA04E6" w:rsidR="00FD4270" w:rsidRDefault="004A074D" w:rsidP="00FD4270">
      <w:r>
        <w:t>The method on the other hand has some draw backs such as</w:t>
      </w:r>
      <w:r w:rsidR="007A70C5">
        <w:t xml:space="preserve"> it will cost more to run both systems.</w:t>
      </w:r>
    </w:p>
    <w:p w14:paraId="7A4F09FF" w14:textId="453F735F" w:rsidR="007014FA" w:rsidRDefault="007014FA" w:rsidP="008E0847"/>
    <w:p w14:paraId="7E7485C6" w14:textId="6FA2F509" w:rsidR="007014FA" w:rsidRDefault="007014FA" w:rsidP="007014FA">
      <w:pPr>
        <w:pStyle w:val="Heading3"/>
        <w:numPr>
          <w:ilvl w:val="1"/>
          <w:numId w:val="35"/>
        </w:numPr>
      </w:pPr>
      <w:bookmarkStart w:id="34" w:name="_Toc5259930"/>
      <w:r>
        <w:t>Coding details and Code Efficiency</w:t>
      </w:r>
      <w:bookmarkEnd w:id="34"/>
    </w:p>
    <w:p w14:paraId="2E39E78B" w14:textId="4A45083A" w:rsidR="007014FA" w:rsidRDefault="007014FA" w:rsidP="008E0847"/>
    <w:p w14:paraId="1A30CCD4" w14:textId="216268FF" w:rsidR="007014FA" w:rsidRDefault="007014FA" w:rsidP="007014FA">
      <w:pPr>
        <w:pStyle w:val="Heading3"/>
        <w:numPr>
          <w:ilvl w:val="2"/>
          <w:numId w:val="35"/>
        </w:numPr>
      </w:pPr>
      <w:bookmarkStart w:id="35" w:name="_Toc5259931"/>
      <w:r>
        <w:t>Code Efficiency</w:t>
      </w:r>
      <w:bookmarkEnd w:id="35"/>
    </w:p>
    <w:p w14:paraId="6CB94249" w14:textId="2E7713FC" w:rsidR="007014FA" w:rsidRDefault="002C7319" w:rsidP="008E0847">
      <w:r>
        <w:t xml:space="preserve"> </w:t>
      </w:r>
      <w:r w:rsidR="003A4167">
        <w:t>Code efficiency is used to describe the reliability, speed and programming methodology used to develop a system.</w:t>
      </w:r>
      <w:r w:rsidR="007403E1">
        <w:t xml:space="preserve"> It is key in ensuring high </w:t>
      </w:r>
      <w:r w:rsidR="00DA067D">
        <w:t xml:space="preserve">performance and </w:t>
      </w:r>
      <w:r w:rsidR="00BB6F9E">
        <w:t>high-speed</w:t>
      </w:r>
      <w:r w:rsidR="00DA067D">
        <w:t xml:space="preserve"> execution of the system.</w:t>
      </w:r>
      <w:r w:rsidR="00896074">
        <w:t xml:space="preserve"> Some of the methods used in coding to ensure code efficiency include:</w:t>
      </w:r>
    </w:p>
    <w:p w14:paraId="469979EA" w14:textId="77777777" w:rsidR="006C7B1D" w:rsidRDefault="00650EF3" w:rsidP="00896074">
      <w:pPr>
        <w:pStyle w:val="ListParagraph"/>
        <w:numPr>
          <w:ilvl w:val="0"/>
          <w:numId w:val="40"/>
        </w:numPr>
      </w:pPr>
      <w:r>
        <w:t>Making use of reusable components where possible such as modules.</w:t>
      </w:r>
    </w:p>
    <w:p w14:paraId="29467FE4" w14:textId="6FCCAEA5" w:rsidR="00896074" w:rsidRDefault="00650EF3" w:rsidP="00896074">
      <w:pPr>
        <w:pStyle w:val="ListParagraph"/>
        <w:numPr>
          <w:ilvl w:val="0"/>
          <w:numId w:val="40"/>
        </w:numPr>
      </w:pPr>
      <w:r>
        <w:t xml:space="preserve"> </w:t>
      </w:r>
      <w:r w:rsidR="00C545C7">
        <w:t>Making the use of best keywords, data types and variables.</w:t>
      </w:r>
    </w:p>
    <w:p w14:paraId="1A54F28B" w14:textId="26A1BD0C" w:rsidR="00EA1E3A" w:rsidRDefault="00386F1C" w:rsidP="00896074">
      <w:pPr>
        <w:pStyle w:val="ListParagraph"/>
        <w:numPr>
          <w:ilvl w:val="0"/>
          <w:numId w:val="40"/>
        </w:numPr>
      </w:pPr>
      <w:r>
        <w:t>Developing code that is compliant with the design logic and flow of the system.</w:t>
      </w:r>
    </w:p>
    <w:p w14:paraId="25DE2C6F" w14:textId="57AB1B2B" w:rsidR="00EA74B9" w:rsidRDefault="00EA74B9" w:rsidP="00896074">
      <w:pPr>
        <w:pStyle w:val="ListParagraph"/>
        <w:numPr>
          <w:ilvl w:val="0"/>
          <w:numId w:val="40"/>
        </w:numPr>
      </w:pPr>
      <w:r>
        <w:t>Removing unnecessary code.</w:t>
      </w:r>
    </w:p>
    <w:p w14:paraId="14A14896" w14:textId="01661EDF" w:rsidR="002C7319" w:rsidRDefault="002C7319" w:rsidP="002C7319">
      <w:pPr>
        <w:pStyle w:val="Heading3"/>
        <w:numPr>
          <w:ilvl w:val="2"/>
          <w:numId w:val="35"/>
        </w:numPr>
      </w:pPr>
      <w:bookmarkStart w:id="36" w:name="_Toc5259932"/>
      <w:r>
        <w:lastRenderedPageBreak/>
        <w:t>Testing Approach</w:t>
      </w:r>
      <w:bookmarkEnd w:id="36"/>
    </w:p>
    <w:p w14:paraId="1A644B16" w14:textId="1064EEC4" w:rsidR="002C7319" w:rsidRDefault="00040D1E" w:rsidP="008E0847">
      <w:r>
        <w:t xml:space="preserve">This defines </w:t>
      </w:r>
      <w:r w:rsidR="003B430D">
        <w:t xml:space="preserve">how </w:t>
      </w:r>
      <w:r>
        <w:t>system testing</w:t>
      </w:r>
      <w:r w:rsidR="003B430D">
        <w:t xml:space="preserve"> </w:t>
      </w:r>
      <w:r w:rsidR="003F1DD0">
        <w:t>is to be carried out.</w:t>
      </w:r>
      <w:r w:rsidR="009863CD">
        <w:t xml:space="preserve"> There are two main approaches to this, that is</w:t>
      </w:r>
      <w:r w:rsidR="00C02D90">
        <w:t>,</w:t>
      </w:r>
      <w:r w:rsidR="009863CD">
        <w:t xml:space="preserve"> </w:t>
      </w:r>
      <w:r w:rsidR="008B35B6">
        <w:t>proactive and rea</w:t>
      </w:r>
      <w:r w:rsidR="00C02D90">
        <w:t>c</w:t>
      </w:r>
      <w:r w:rsidR="008B35B6">
        <w:t>tive approach.</w:t>
      </w:r>
      <w:r w:rsidR="008C20A6">
        <w:t xml:space="preserve"> In the testing of this system, proactive approach was </w:t>
      </w:r>
      <w:r w:rsidR="002C0EF1">
        <w:t>employed in which the testing begun as early as possible in order</w:t>
      </w:r>
      <w:r w:rsidR="007408C9">
        <w:t xml:space="preserve"> to locate and fix bugs and defects.</w:t>
      </w:r>
      <w:r w:rsidR="008C20A6">
        <w:t xml:space="preserve"> </w:t>
      </w:r>
    </w:p>
    <w:p w14:paraId="0B938DDA" w14:textId="6E1B1855" w:rsidR="002C7319" w:rsidRDefault="007B1664" w:rsidP="002C7319">
      <w:pPr>
        <w:pStyle w:val="Heading3"/>
        <w:numPr>
          <w:ilvl w:val="2"/>
          <w:numId w:val="35"/>
        </w:numPr>
      </w:pPr>
      <w:bookmarkStart w:id="37" w:name="_Toc5259933"/>
      <w:r>
        <w:t>Unit Testing</w:t>
      </w:r>
      <w:bookmarkEnd w:id="37"/>
    </w:p>
    <w:p w14:paraId="40C290DF" w14:textId="41D32527" w:rsidR="00A0684C" w:rsidRDefault="004E649D" w:rsidP="00A0684C">
      <w:r>
        <w:t>This testing approach</w:t>
      </w:r>
      <w:r w:rsidR="0023657D">
        <w:t xml:space="preserve"> where individual components of a system are tested.</w:t>
      </w:r>
      <w:r w:rsidR="00AC28AF">
        <w:t xml:space="preserve"> It is meant to make sure that each unit of the system performs as designed and required.</w:t>
      </w:r>
    </w:p>
    <w:p w14:paraId="5C452841" w14:textId="00F26C48" w:rsidR="006C026D" w:rsidRDefault="006C026D" w:rsidP="00A0684C">
      <w:r>
        <w:t xml:space="preserve">In this system, </w:t>
      </w:r>
      <w:r w:rsidR="00B06B14">
        <w:t>each</w:t>
      </w:r>
      <w:r>
        <w:t xml:space="preserve"> module ranging from the login module, add employees</w:t>
      </w:r>
      <w:r w:rsidR="00EE7AF3">
        <w:t>’</w:t>
      </w:r>
      <w:r>
        <w:t xml:space="preserve"> module</w:t>
      </w:r>
      <w:r w:rsidR="00EE7AF3">
        <w:t xml:space="preserve"> and even the exit module was first tested as an individual component.</w:t>
      </w:r>
      <w:r w:rsidR="000764CD">
        <w:t xml:space="preserve"> These tests were conducted each time any code is changed or modified in a</w:t>
      </w:r>
      <w:r w:rsidR="006E7C8B">
        <w:t xml:space="preserve"> </w:t>
      </w:r>
      <w:r w:rsidR="000764CD">
        <w:t>certain module.</w:t>
      </w:r>
      <w:r w:rsidR="002D5E16">
        <w:t xml:space="preserve"> Some advantages accrued from unit testing of the system include:</w:t>
      </w:r>
    </w:p>
    <w:p w14:paraId="2A414788" w14:textId="25B5FCBD" w:rsidR="002D5E16" w:rsidRDefault="00A91DC8" w:rsidP="00D3248D">
      <w:pPr>
        <w:pStyle w:val="ListParagraph"/>
        <w:numPr>
          <w:ilvl w:val="0"/>
          <w:numId w:val="41"/>
        </w:numPr>
      </w:pPr>
      <w:r>
        <w:t>Debugging is made easy.</w:t>
      </w:r>
      <w:r w:rsidR="00373C87">
        <w:t xml:space="preserve"> If attest fails, only the latest changes require to be debugged.</w:t>
      </w:r>
    </w:p>
    <w:p w14:paraId="51ADA95D" w14:textId="69F52754" w:rsidR="00D82EE8" w:rsidRDefault="00D82EE8" w:rsidP="00D3248D">
      <w:pPr>
        <w:pStyle w:val="ListParagraph"/>
        <w:numPr>
          <w:ilvl w:val="0"/>
          <w:numId w:val="41"/>
        </w:numPr>
      </w:pPr>
      <w:r>
        <w:t>Codes are made reusable</w:t>
      </w:r>
      <w:r w:rsidR="003F2C59">
        <w:t xml:space="preserve"> because to carry out unit testing, the codes must be modular.</w:t>
      </w:r>
    </w:p>
    <w:p w14:paraId="7CF2A65E" w14:textId="152164E9" w:rsidR="00B05B04" w:rsidRDefault="00B05B04" w:rsidP="00D3248D">
      <w:pPr>
        <w:pStyle w:val="ListParagraph"/>
        <w:numPr>
          <w:ilvl w:val="0"/>
          <w:numId w:val="41"/>
        </w:numPr>
      </w:pPr>
      <w:r>
        <w:t>It reduces the cost of fixing defects</w:t>
      </w:r>
      <w:r w:rsidR="00A4090E">
        <w:t xml:space="preserve"> in times of time and effort.</w:t>
      </w:r>
    </w:p>
    <w:p w14:paraId="2FFEBA65" w14:textId="77777777" w:rsidR="00A0684C" w:rsidRDefault="00A0684C" w:rsidP="00A0684C"/>
    <w:p w14:paraId="20815F6E" w14:textId="55E0ACC3" w:rsidR="007B1664" w:rsidRDefault="007B1664" w:rsidP="002C7319">
      <w:pPr>
        <w:pStyle w:val="Heading3"/>
        <w:numPr>
          <w:ilvl w:val="2"/>
          <w:numId w:val="35"/>
        </w:numPr>
      </w:pPr>
      <w:bookmarkStart w:id="38" w:name="_Toc5259934"/>
      <w:r>
        <w:t>Integrated Testing</w:t>
      </w:r>
      <w:bookmarkEnd w:id="38"/>
    </w:p>
    <w:p w14:paraId="34430E97" w14:textId="58B6D3CE" w:rsidR="002C7319" w:rsidRDefault="00632793" w:rsidP="008E0847">
      <w:r>
        <w:t>It is the testing of all the integrated components of a system</w:t>
      </w:r>
      <w:r w:rsidR="00E1504D">
        <w:t xml:space="preserve"> to expose faults in the interaction </w:t>
      </w:r>
      <w:r w:rsidR="00413FAA">
        <w:t>of these units.</w:t>
      </w:r>
    </w:p>
    <w:p w14:paraId="78E87913" w14:textId="5503B489" w:rsidR="004910F2" w:rsidRDefault="004910F2" w:rsidP="008E0847">
      <w:r>
        <w:t>In this system, after all</w:t>
      </w:r>
      <w:r w:rsidR="00C818AD">
        <w:t xml:space="preserve"> units w</w:t>
      </w:r>
      <w:r w:rsidR="003223FE">
        <w:t>ere</w:t>
      </w:r>
      <w:r w:rsidR="00741B8C">
        <w:t xml:space="preserve"> </w:t>
      </w:r>
      <w:r w:rsidR="00012590">
        <w:t>integrated,</w:t>
      </w:r>
      <w:r w:rsidR="00741B8C">
        <w:t xml:space="preserve"> they were tested </w:t>
      </w:r>
      <w:r w:rsidR="00601F55">
        <w:t>to make sure they work as required without defects.</w:t>
      </w:r>
      <w:r>
        <w:t xml:space="preserve"> </w:t>
      </w:r>
      <w:r w:rsidR="005875DE">
        <w:t>One of the approaches used here</w:t>
      </w:r>
      <w:r w:rsidR="004074F3">
        <w:t xml:space="preserve"> is the</w:t>
      </w:r>
      <w:r w:rsidR="00E67DF3">
        <w:t xml:space="preserve"> big bang. All the units were </w:t>
      </w:r>
      <w:r w:rsidR="00012590">
        <w:t>combined</w:t>
      </w:r>
      <w:r w:rsidR="00E67DF3">
        <w:t xml:space="preserve"> and tested at one go.</w:t>
      </w:r>
      <w:r w:rsidR="004E74DD">
        <w:t xml:space="preserve"> </w:t>
      </w:r>
    </w:p>
    <w:p w14:paraId="71BF3A45" w14:textId="502B6D50" w:rsidR="000761BC" w:rsidRDefault="000761BC" w:rsidP="008E0847"/>
    <w:p w14:paraId="2D0D86D5" w14:textId="7AFA5B03" w:rsidR="000761BC" w:rsidRDefault="000761BC" w:rsidP="008E0847"/>
    <w:p w14:paraId="3779C13C" w14:textId="600FF49D" w:rsidR="000761BC" w:rsidRDefault="000761BC" w:rsidP="000761BC">
      <w:pPr>
        <w:pStyle w:val="Heading3"/>
        <w:numPr>
          <w:ilvl w:val="1"/>
          <w:numId w:val="35"/>
        </w:numPr>
      </w:pPr>
      <w:bookmarkStart w:id="39" w:name="_Toc5259935"/>
      <w:r>
        <w:t>Modifications and Improvements</w:t>
      </w:r>
      <w:bookmarkEnd w:id="39"/>
    </w:p>
    <w:p w14:paraId="718286C9" w14:textId="3DF89E90" w:rsidR="000761BC" w:rsidRDefault="00C00084" w:rsidP="008E0847">
      <w:r>
        <w:t>After tho</w:t>
      </w:r>
      <w:r w:rsidR="009B7325">
        <w:t>rough testing</w:t>
      </w:r>
      <w:r w:rsidR="00E13500">
        <w:t>, bugs and errors</w:t>
      </w:r>
      <w:r w:rsidR="00953AD3">
        <w:t xml:space="preserve"> identified in the code were </w:t>
      </w:r>
      <w:r w:rsidR="00A21224">
        <w:t>corrected.</w:t>
      </w:r>
      <w:r w:rsidR="003E2A3E">
        <w:t xml:space="preserve"> This modification of the code is done through corrective maintenance.</w:t>
      </w:r>
      <w:r w:rsidR="00EC380B">
        <w:t xml:space="preserve"> In the life cycle of the system, other improvements may need to be implemented. They include:</w:t>
      </w:r>
    </w:p>
    <w:p w14:paraId="05E7DA4D" w14:textId="183DBF25" w:rsidR="00D66F2F" w:rsidRDefault="00D66F2F" w:rsidP="00D66F2F">
      <w:pPr>
        <w:pStyle w:val="ListParagraph"/>
        <w:numPr>
          <w:ilvl w:val="0"/>
          <w:numId w:val="42"/>
        </w:numPr>
      </w:pPr>
      <w:r>
        <w:t xml:space="preserve">Adaptive maintenance – to keep the system up date in the </w:t>
      </w:r>
      <w:r w:rsidR="002037AF">
        <w:t>ever-changing</w:t>
      </w:r>
      <w:r>
        <w:t xml:space="preserve"> world of technology.</w:t>
      </w:r>
    </w:p>
    <w:p w14:paraId="4E164C9F" w14:textId="4577068F" w:rsidR="00523C83" w:rsidRDefault="00884D9D" w:rsidP="00D66F2F">
      <w:pPr>
        <w:pStyle w:val="ListParagraph"/>
        <w:numPr>
          <w:ilvl w:val="0"/>
          <w:numId w:val="42"/>
        </w:numPr>
      </w:pPr>
      <w:r>
        <w:t xml:space="preserve">Perfective maintenance – to keep the system in use for long by </w:t>
      </w:r>
      <w:r w:rsidR="002037AF">
        <w:t>adding new</w:t>
      </w:r>
      <w:r>
        <w:t xml:space="preserve"> features, improving its reliability and performance.</w:t>
      </w:r>
    </w:p>
    <w:p w14:paraId="087098CB" w14:textId="6D54AF14" w:rsidR="00B0412A" w:rsidRDefault="00B0412A" w:rsidP="00D66F2F">
      <w:pPr>
        <w:pStyle w:val="ListParagraph"/>
        <w:numPr>
          <w:ilvl w:val="0"/>
          <w:numId w:val="42"/>
        </w:numPr>
      </w:pPr>
      <w:r>
        <w:t xml:space="preserve">Preventive maintenance </w:t>
      </w:r>
      <w:r w:rsidR="002037AF">
        <w:t>- modifications</w:t>
      </w:r>
      <w:r w:rsidR="000158A1">
        <w:t xml:space="preserve"> to prevent future problems.</w:t>
      </w:r>
    </w:p>
    <w:p w14:paraId="7EE7ABAE" w14:textId="18B2289A" w:rsidR="005316AE" w:rsidRDefault="005316AE" w:rsidP="008E0847"/>
    <w:p w14:paraId="0A04346D" w14:textId="062CF272" w:rsidR="005316AE" w:rsidRDefault="005316AE" w:rsidP="005316AE">
      <w:pPr>
        <w:pStyle w:val="Heading2"/>
        <w:ind w:left="660"/>
        <w:rPr>
          <w:rFonts w:ascii="Times New Roman" w:hAnsi="Times New Roman" w:cs="Times New Roman"/>
          <w:i/>
          <w:sz w:val="24"/>
          <w:szCs w:val="24"/>
        </w:rPr>
      </w:pPr>
      <w:bookmarkStart w:id="40" w:name="_Toc5259936"/>
      <w:r>
        <w:rPr>
          <w:rFonts w:ascii="Times New Roman" w:hAnsi="Times New Roman" w:cs="Times New Roman"/>
          <w:sz w:val="24"/>
          <w:szCs w:val="24"/>
        </w:rPr>
        <w:t>CHAPTER 6: CONCLUSIONS</w:t>
      </w:r>
      <w:bookmarkEnd w:id="40"/>
    </w:p>
    <w:p w14:paraId="05CC4F20" w14:textId="740CA45F" w:rsidR="005316AE" w:rsidRDefault="005316AE" w:rsidP="008E0847"/>
    <w:p w14:paraId="4CD37B5D" w14:textId="4504F6FE" w:rsidR="005316AE" w:rsidRDefault="005316AE" w:rsidP="005316AE">
      <w:pPr>
        <w:pStyle w:val="Heading3"/>
        <w:ind w:left="360"/>
      </w:pPr>
      <w:bookmarkStart w:id="41" w:name="_Toc5259937"/>
      <w:r>
        <w:t>6.1. Conclusions</w:t>
      </w:r>
      <w:bookmarkEnd w:id="41"/>
    </w:p>
    <w:p w14:paraId="240AC926" w14:textId="2E94F3C9" w:rsidR="005316AE" w:rsidRDefault="00BB7929" w:rsidP="008E0847">
      <w:r>
        <w:t>T</w:t>
      </w:r>
      <w:r w:rsidR="00A60BD2">
        <w:t xml:space="preserve">he system would be of </w:t>
      </w:r>
      <w:r w:rsidR="001F0F4F">
        <w:t xml:space="preserve">much </w:t>
      </w:r>
      <w:r w:rsidR="00A60BD2">
        <w:t>help to the national government in curbing corruption and wastage of resources if adopted.</w:t>
      </w:r>
      <w:r w:rsidR="00AF593D">
        <w:t xml:space="preserve"> </w:t>
      </w:r>
      <w:r w:rsidR="008B2410">
        <w:t xml:space="preserve">It however does require more development and more input </w:t>
      </w:r>
      <w:r w:rsidR="00B1006C">
        <w:t>from stake holders to better and fine tune it.</w:t>
      </w:r>
    </w:p>
    <w:p w14:paraId="657545BC" w14:textId="77777777" w:rsidR="00AF000E" w:rsidRDefault="00AF000E" w:rsidP="008E0847"/>
    <w:p w14:paraId="49F6BD76" w14:textId="18C4640A" w:rsidR="00D15725" w:rsidRDefault="00D15725" w:rsidP="00D15725">
      <w:pPr>
        <w:pStyle w:val="Heading3"/>
        <w:ind w:left="360"/>
      </w:pPr>
      <w:bookmarkStart w:id="42" w:name="_Toc5259938"/>
      <w:r>
        <w:t>6.2. Limitations of the Sytem</w:t>
      </w:r>
      <w:bookmarkEnd w:id="42"/>
    </w:p>
    <w:p w14:paraId="2099DE6D" w14:textId="2103A8BA" w:rsidR="00D15725" w:rsidRDefault="00D15725" w:rsidP="008E0847"/>
    <w:p w14:paraId="246CAF21" w14:textId="4E404E95" w:rsidR="006D060B" w:rsidRDefault="006D060B" w:rsidP="008E0847">
      <w:r>
        <w:t>There were some limitations encountered development of the system. The main limitation is that this system needs to be integrated with other systems such as the banking system, the KRA system and it also requires to sync with the registrar of persons database.</w:t>
      </w:r>
      <w:r w:rsidR="00D33AE7">
        <w:t xml:space="preserve"> However, it was impossible to get access to these </w:t>
      </w:r>
      <w:r w:rsidR="00026C80">
        <w:t>facilities and thus its capabilities could not be fully tested.</w:t>
      </w:r>
      <w:r w:rsidR="00241D28">
        <w:t xml:space="preserve"> For example, since it can not connect to the bank and the KRA, </w:t>
      </w:r>
      <w:r w:rsidR="00315216">
        <w:t xml:space="preserve">the system only inputs the calculated amounts into the </w:t>
      </w:r>
      <w:r w:rsidR="00BB1643">
        <w:t>Salary and KRA columns in the database.</w:t>
      </w:r>
      <w:r w:rsidR="00AF593D">
        <w:t xml:space="preserve">  </w:t>
      </w:r>
    </w:p>
    <w:p w14:paraId="14138C10" w14:textId="4CF104CC" w:rsidR="00025F0C" w:rsidRDefault="00025F0C" w:rsidP="008E0847"/>
    <w:p w14:paraId="5551EEC9" w14:textId="43426558" w:rsidR="00025F0C" w:rsidRDefault="00025F0C" w:rsidP="008E0847"/>
    <w:p w14:paraId="490F1999" w14:textId="04BE2F62" w:rsidR="00C229A2" w:rsidRDefault="00025F0C" w:rsidP="00C229A2">
      <w:pPr>
        <w:pStyle w:val="Heading3"/>
        <w:ind w:left="360"/>
      </w:pPr>
      <w:r>
        <w:t>References</w:t>
      </w:r>
      <w:r w:rsidR="00C229A2">
        <w:t xml:space="preserve">  </w:t>
      </w:r>
    </w:p>
    <w:p w14:paraId="2DF9F391" w14:textId="6901CB41" w:rsidR="00C229A2" w:rsidRDefault="00C229A2" w:rsidP="00C229A2">
      <w:pPr>
        <w:rPr>
          <w:caps/>
          <w:color w:val="5A1E34" w:themeColor="accent1" w:themeShade="80"/>
        </w:rPr>
      </w:pPr>
    </w:p>
    <w:p w14:paraId="04DF64B1" w14:textId="0926993F" w:rsidR="00C229A2" w:rsidRDefault="00C229A2" w:rsidP="00C229A2">
      <w:pPr>
        <w:jc w:val="right"/>
      </w:pPr>
    </w:p>
    <w:p w14:paraId="02521156" w14:textId="77777777" w:rsidR="00210F33" w:rsidRDefault="00210F33" w:rsidP="00C229A2">
      <w:pPr>
        <w:autoSpaceDE w:val="0"/>
        <w:autoSpaceDN w:val="0"/>
        <w:adjustRightInd w:val="0"/>
        <w:spacing w:before="0" w:after="200" w:line="276" w:lineRule="auto"/>
        <w:rPr>
          <w:rFonts w:ascii="Calibri" w:hAnsi="Calibri" w:cs="Calibri"/>
          <w:color w:val="FF0000"/>
          <w:lang w:val="en"/>
        </w:rPr>
      </w:pPr>
    </w:p>
    <w:p w14:paraId="299E2DA5" w14:textId="7104FDCD" w:rsidR="00C229A2" w:rsidRDefault="00210F33" w:rsidP="00C229A2">
      <w:pPr>
        <w:autoSpaceDE w:val="0"/>
        <w:autoSpaceDN w:val="0"/>
        <w:adjustRightInd w:val="0"/>
        <w:spacing w:before="0" w:after="200" w:line="276" w:lineRule="auto"/>
        <w:rPr>
          <w:rFonts w:ascii="Calibri" w:hAnsi="Calibri" w:cs="Calibri"/>
          <w:color w:val="FF0000"/>
          <w:lang w:val="en"/>
        </w:rPr>
      </w:pPr>
      <w:r>
        <w:rPr>
          <w:rFonts w:ascii="Arial" w:hAnsi="Arial" w:cs="Arial"/>
          <w:color w:val="222222"/>
          <w:sz w:val="20"/>
          <w:szCs w:val="20"/>
          <w:shd w:val="clear" w:color="auto" w:fill="FFFFFF"/>
        </w:rPr>
        <w:t>Kofler, M. (2006). </w:t>
      </w:r>
      <w:r>
        <w:rPr>
          <w:rFonts w:ascii="Arial" w:hAnsi="Arial" w:cs="Arial"/>
          <w:i/>
          <w:iCs/>
          <w:color w:val="222222"/>
          <w:sz w:val="20"/>
          <w:szCs w:val="20"/>
          <w:shd w:val="clear" w:color="auto" w:fill="FFFFFF"/>
        </w:rPr>
        <w:t>The definitive guide to MySQL 5</w:t>
      </w:r>
      <w:r>
        <w:rPr>
          <w:rFonts w:ascii="Arial" w:hAnsi="Arial" w:cs="Arial"/>
          <w:color w:val="222222"/>
          <w:sz w:val="20"/>
          <w:szCs w:val="20"/>
          <w:shd w:val="clear" w:color="auto" w:fill="FFFFFF"/>
        </w:rPr>
        <w:t>. Apress.</w:t>
      </w:r>
      <w:hyperlink r:id="rId19" w:history="1">
        <w:r w:rsidRPr="00B73E46">
          <w:rPr>
            <w:rStyle w:val="Hyperlink"/>
            <w:rFonts w:ascii="Calibri" w:hAnsi="Calibri" w:cs="Calibri"/>
            <w:lang w:val="en"/>
          </w:rPr>
          <w:t>https://www.techopedia.com/definition/27151/code-efficiency</w:t>
        </w:r>
      </w:hyperlink>
    </w:p>
    <w:p w14:paraId="6789A066" w14:textId="5A0A286A" w:rsidR="00AC51AF" w:rsidRPr="00C229A2" w:rsidRDefault="00AC51AF" w:rsidP="00C229A2">
      <w:pPr>
        <w:autoSpaceDE w:val="0"/>
        <w:autoSpaceDN w:val="0"/>
        <w:adjustRightInd w:val="0"/>
        <w:spacing w:before="0" w:after="200" w:line="276" w:lineRule="auto"/>
        <w:rPr>
          <w:rFonts w:ascii="Calibri" w:hAnsi="Calibri" w:cs="Calibri"/>
          <w:color w:val="FF0000"/>
        </w:rPr>
      </w:pPr>
      <w:r>
        <w:rPr>
          <w:rFonts w:ascii="Arial" w:hAnsi="Arial" w:cs="Arial"/>
          <w:color w:val="222222"/>
          <w:sz w:val="20"/>
          <w:szCs w:val="20"/>
          <w:shd w:val="clear" w:color="auto" w:fill="FFFFFF"/>
        </w:rPr>
        <w:t>Stucky, M. (2001). </w:t>
      </w:r>
      <w:r>
        <w:rPr>
          <w:rFonts w:ascii="Arial" w:hAnsi="Arial" w:cs="Arial"/>
          <w:i/>
          <w:iCs/>
          <w:color w:val="222222"/>
          <w:sz w:val="20"/>
          <w:szCs w:val="20"/>
          <w:shd w:val="clear" w:color="auto" w:fill="FFFFFF"/>
        </w:rPr>
        <w:t>MySQL: building user interfaces</w:t>
      </w:r>
      <w:r>
        <w:rPr>
          <w:rFonts w:ascii="Arial" w:hAnsi="Arial" w:cs="Arial"/>
          <w:color w:val="222222"/>
          <w:sz w:val="20"/>
          <w:szCs w:val="20"/>
          <w:shd w:val="clear" w:color="auto" w:fill="FFFFFF"/>
        </w:rPr>
        <w:t>. Sams Publishing.</w:t>
      </w:r>
      <w:bookmarkStart w:id="43" w:name="_GoBack"/>
      <w:bookmarkEnd w:id="43"/>
    </w:p>
    <w:p w14:paraId="3449EB95" w14:textId="77777777" w:rsidR="00C229A2" w:rsidRPr="00C229A2" w:rsidRDefault="00494FD4" w:rsidP="00C229A2">
      <w:pPr>
        <w:autoSpaceDE w:val="0"/>
        <w:autoSpaceDN w:val="0"/>
        <w:adjustRightInd w:val="0"/>
        <w:spacing w:before="0" w:after="200" w:line="276" w:lineRule="auto"/>
        <w:rPr>
          <w:rFonts w:ascii="Calibri" w:hAnsi="Calibri" w:cs="Calibri"/>
          <w:color w:val="FF0000"/>
        </w:rPr>
      </w:pPr>
      <w:hyperlink r:id="rId20" w:history="1">
        <w:r w:rsidR="00C229A2" w:rsidRPr="00C229A2">
          <w:rPr>
            <w:rFonts w:ascii="Calibri" w:hAnsi="Calibri" w:cs="Calibri"/>
            <w:color w:val="FF0000"/>
          </w:rPr>
          <w:t>https://www.tutorialspoint.com/software_testing_dictionary/test_approach.htm</w:t>
        </w:r>
      </w:hyperlink>
    </w:p>
    <w:p w14:paraId="12DF8866" w14:textId="77777777" w:rsidR="00C229A2" w:rsidRPr="00C229A2" w:rsidRDefault="00494FD4" w:rsidP="00C229A2">
      <w:pPr>
        <w:autoSpaceDE w:val="0"/>
        <w:autoSpaceDN w:val="0"/>
        <w:adjustRightInd w:val="0"/>
        <w:spacing w:before="0" w:after="200" w:line="276" w:lineRule="auto"/>
        <w:rPr>
          <w:rFonts w:ascii="Calibri" w:hAnsi="Calibri" w:cs="Calibri"/>
          <w:color w:val="FF0000"/>
        </w:rPr>
      </w:pPr>
      <w:hyperlink r:id="rId21" w:history="1">
        <w:r w:rsidR="00C229A2" w:rsidRPr="00C229A2">
          <w:rPr>
            <w:rFonts w:ascii="Calibri" w:hAnsi="Calibri" w:cs="Calibri"/>
            <w:color w:val="FF0000"/>
          </w:rPr>
          <w:t>https://www.youtube.com/watch?v=XMLAXQR_YFI&amp;list=PLS1QulWo1RIZxHuINmI3EIAjCq3zzsiFy</w:t>
        </w:r>
      </w:hyperlink>
    </w:p>
    <w:p w14:paraId="28D1A92E" w14:textId="77777777" w:rsidR="00C229A2" w:rsidRPr="00C229A2" w:rsidRDefault="00C229A2" w:rsidP="00C229A2">
      <w:pPr>
        <w:jc w:val="right"/>
      </w:pPr>
    </w:p>
    <w:sectPr w:rsidR="00C229A2" w:rsidRPr="00C229A2" w:rsidSect="009B0674">
      <w:footerReference w:type="default" r:id="rId22"/>
      <w:headerReference w:type="first" r:id="rId23"/>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4D9A1" w14:textId="77777777" w:rsidR="00494FD4" w:rsidRDefault="00494FD4">
      <w:pPr>
        <w:spacing w:line="240" w:lineRule="auto"/>
      </w:pPr>
      <w:r>
        <w:separator/>
      </w:r>
    </w:p>
  </w:endnote>
  <w:endnote w:type="continuationSeparator" w:id="0">
    <w:p w14:paraId="5B0F6D8D" w14:textId="77777777" w:rsidR="00494FD4" w:rsidRDefault="00494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14:paraId="1F33E02E" w14:textId="77777777" w:rsidR="0013397D" w:rsidRPr="00190922" w:rsidRDefault="0013397D" w:rsidP="00190922">
        <w:pPr>
          <w:pStyle w:val="Footer"/>
        </w:pP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FACDF" w14:textId="77777777" w:rsidR="00494FD4" w:rsidRDefault="00494FD4">
      <w:pPr>
        <w:spacing w:line="240" w:lineRule="auto"/>
      </w:pPr>
      <w:r>
        <w:separator/>
      </w:r>
    </w:p>
  </w:footnote>
  <w:footnote w:type="continuationSeparator" w:id="0">
    <w:p w14:paraId="203E623A" w14:textId="77777777" w:rsidR="00494FD4" w:rsidRDefault="00494F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DF0C" w14:textId="77777777" w:rsidR="0013397D" w:rsidRDefault="0013397D">
    <w:pPr>
      <w:pStyle w:val="Header"/>
    </w:pPr>
    <w:r>
      <w:rPr>
        <w:noProof/>
        <w:lang w:eastAsia="en-US"/>
      </w:rPr>
      <w:drawing>
        <wp:anchor distT="0" distB="0" distL="114300" distR="114300" simplePos="0" relativeHeight="251659264" behindDoc="1" locked="0" layoutInCell="1" allowOverlap="1" wp14:anchorId="156BCCF6" wp14:editId="63A2B024">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482C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032F51D7"/>
    <w:multiLevelType w:val="hybridMultilevel"/>
    <w:tmpl w:val="AB2C50D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088464CD"/>
    <w:multiLevelType w:val="multilevel"/>
    <w:tmpl w:val="C1F8F47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08CD4670"/>
    <w:multiLevelType w:val="hybridMultilevel"/>
    <w:tmpl w:val="FDDC7B5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0B404BE3"/>
    <w:multiLevelType w:val="multilevel"/>
    <w:tmpl w:val="1EBECE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E883C2D"/>
    <w:multiLevelType w:val="hybridMultilevel"/>
    <w:tmpl w:val="11AE910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172F0D64"/>
    <w:multiLevelType w:val="multilevel"/>
    <w:tmpl w:val="C0EC98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0E35807"/>
    <w:multiLevelType w:val="hybridMultilevel"/>
    <w:tmpl w:val="D3F2A32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22F016D7"/>
    <w:multiLevelType w:val="multilevel"/>
    <w:tmpl w:val="37CCF1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7B03961"/>
    <w:multiLevelType w:val="multilevel"/>
    <w:tmpl w:val="D6702AA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F7F5C2D"/>
    <w:multiLevelType w:val="multilevel"/>
    <w:tmpl w:val="37CCF1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0283711"/>
    <w:multiLevelType w:val="multilevel"/>
    <w:tmpl w:val="1EBECE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04F0EB5"/>
    <w:multiLevelType w:val="hybridMultilevel"/>
    <w:tmpl w:val="D9F64894"/>
    <w:lvl w:ilvl="0" w:tplc="A4667A6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2" w15:restartNumberingAfterBreak="0">
    <w:nsid w:val="33FB561D"/>
    <w:multiLevelType w:val="multilevel"/>
    <w:tmpl w:val="C4D00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6907736"/>
    <w:multiLevelType w:val="hybridMultilevel"/>
    <w:tmpl w:val="0F78E66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4" w15:restartNumberingAfterBreak="0">
    <w:nsid w:val="38B47E69"/>
    <w:multiLevelType w:val="hybridMultilevel"/>
    <w:tmpl w:val="848425D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97116A"/>
    <w:multiLevelType w:val="hybridMultilevel"/>
    <w:tmpl w:val="ECB0DEE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4569136F"/>
    <w:multiLevelType w:val="multilevel"/>
    <w:tmpl w:val="816EFC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6EE6164"/>
    <w:multiLevelType w:val="multilevel"/>
    <w:tmpl w:val="E5F8DF26"/>
    <w:lvl w:ilvl="0">
      <w:start w:val="1"/>
      <w:numFmt w:val="decimal"/>
      <w:lvlText w:val="%1."/>
      <w:lvlJc w:val="left"/>
      <w:pPr>
        <w:ind w:left="720" w:hanging="360"/>
      </w:pPr>
      <w:rPr>
        <w:rFonts w:hint="default"/>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8900DE1"/>
    <w:multiLevelType w:val="hybridMultilevel"/>
    <w:tmpl w:val="88AEFEA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0" w15:restartNumberingAfterBreak="0">
    <w:nsid w:val="4CA64986"/>
    <w:multiLevelType w:val="hybridMultilevel"/>
    <w:tmpl w:val="DD0EF52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5432FE2"/>
    <w:multiLevelType w:val="hybridMultilevel"/>
    <w:tmpl w:val="4DF080A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15:restartNumberingAfterBreak="0">
    <w:nsid w:val="56596589"/>
    <w:multiLevelType w:val="hybridMultilevel"/>
    <w:tmpl w:val="9822B5B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5" w15:restartNumberingAfterBreak="0">
    <w:nsid w:val="586F5C17"/>
    <w:multiLevelType w:val="hybridMultilevel"/>
    <w:tmpl w:val="1E24A5E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6" w15:restartNumberingAfterBreak="0">
    <w:nsid w:val="5F10314B"/>
    <w:multiLevelType w:val="hybridMultilevel"/>
    <w:tmpl w:val="5AD067B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7" w15:restartNumberingAfterBreak="0">
    <w:nsid w:val="5F8118B1"/>
    <w:multiLevelType w:val="multilevel"/>
    <w:tmpl w:val="D464BD0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30D2B8E"/>
    <w:multiLevelType w:val="multilevel"/>
    <w:tmpl w:val="67B4E13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50428BC"/>
    <w:multiLevelType w:val="multilevel"/>
    <w:tmpl w:val="E5F8DF26"/>
    <w:lvl w:ilvl="0">
      <w:start w:val="1"/>
      <w:numFmt w:val="decimal"/>
      <w:lvlText w:val="%1."/>
      <w:lvlJc w:val="left"/>
      <w:pPr>
        <w:ind w:left="720" w:hanging="360"/>
      </w:pPr>
      <w:rPr>
        <w:rFonts w:hint="default"/>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22838D7"/>
    <w:multiLevelType w:val="hybridMultilevel"/>
    <w:tmpl w:val="A5B21E6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8"/>
  </w:num>
  <w:num w:numId="4">
    <w:abstractNumId w:val="25"/>
  </w:num>
  <w:num w:numId="5">
    <w:abstractNumId w:val="32"/>
  </w:num>
  <w:num w:numId="6">
    <w:abstractNumId w:val="38"/>
  </w:num>
  <w:num w:numId="7">
    <w:abstractNumId w:val="3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8"/>
  </w:num>
  <w:num w:numId="17">
    <w:abstractNumId w:val="22"/>
  </w:num>
  <w:num w:numId="18">
    <w:abstractNumId w:val="15"/>
  </w:num>
  <w:num w:numId="19">
    <w:abstractNumId w:val="11"/>
  </w:num>
  <w:num w:numId="20">
    <w:abstractNumId w:val="33"/>
  </w:num>
  <w:num w:numId="21">
    <w:abstractNumId w:val="26"/>
  </w:num>
  <w:num w:numId="22">
    <w:abstractNumId w:val="30"/>
  </w:num>
  <w:num w:numId="23">
    <w:abstractNumId w:val="40"/>
  </w:num>
  <w:num w:numId="24">
    <w:abstractNumId w:val="41"/>
  </w:num>
  <w:num w:numId="25">
    <w:abstractNumId w:val="23"/>
  </w:num>
  <w:num w:numId="26">
    <w:abstractNumId w:val="16"/>
  </w:num>
  <w:num w:numId="27">
    <w:abstractNumId w:val="13"/>
  </w:num>
  <w:num w:numId="28">
    <w:abstractNumId w:val="20"/>
  </w:num>
  <w:num w:numId="29">
    <w:abstractNumId w:val="37"/>
  </w:num>
  <w:num w:numId="30">
    <w:abstractNumId w:val="39"/>
  </w:num>
  <w:num w:numId="31">
    <w:abstractNumId w:val="18"/>
  </w:num>
  <w:num w:numId="32">
    <w:abstractNumId w:val="34"/>
  </w:num>
  <w:num w:numId="33">
    <w:abstractNumId w:val="12"/>
  </w:num>
  <w:num w:numId="34">
    <w:abstractNumId w:val="29"/>
  </w:num>
  <w:num w:numId="35">
    <w:abstractNumId w:val="17"/>
  </w:num>
  <w:num w:numId="36">
    <w:abstractNumId w:val="19"/>
  </w:num>
  <w:num w:numId="37">
    <w:abstractNumId w:val="27"/>
  </w:num>
  <w:num w:numId="38">
    <w:abstractNumId w:val="14"/>
  </w:num>
  <w:num w:numId="39">
    <w:abstractNumId w:val="21"/>
  </w:num>
  <w:num w:numId="40">
    <w:abstractNumId w:val="10"/>
  </w:num>
  <w:num w:numId="41">
    <w:abstractNumId w:val="24"/>
  </w:num>
  <w:num w:numId="42">
    <w:abstractNumId w:val="3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84"/>
    <w:rsid w:val="00012590"/>
    <w:rsid w:val="00013B68"/>
    <w:rsid w:val="00015431"/>
    <w:rsid w:val="000158A1"/>
    <w:rsid w:val="00016917"/>
    <w:rsid w:val="000228C0"/>
    <w:rsid w:val="00025F0C"/>
    <w:rsid w:val="00026C80"/>
    <w:rsid w:val="00040D1E"/>
    <w:rsid w:val="000431F2"/>
    <w:rsid w:val="0005650E"/>
    <w:rsid w:val="000621C5"/>
    <w:rsid w:val="00063B4B"/>
    <w:rsid w:val="000741FA"/>
    <w:rsid w:val="00075354"/>
    <w:rsid w:val="000761BC"/>
    <w:rsid w:val="000764CD"/>
    <w:rsid w:val="00080B24"/>
    <w:rsid w:val="0008227D"/>
    <w:rsid w:val="0009371B"/>
    <w:rsid w:val="000955B5"/>
    <w:rsid w:val="000976F5"/>
    <w:rsid w:val="000A7BE7"/>
    <w:rsid w:val="000C121B"/>
    <w:rsid w:val="000C699C"/>
    <w:rsid w:val="000C70B3"/>
    <w:rsid w:val="000F334F"/>
    <w:rsid w:val="001121CA"/>
    <w:rsid w:val="001165D4"/>
    <w:rsid w:val="00122300"/>
    <w:rsid w:val="001231AE"/>
    <w:rsid w:val="00125E58"/>
    <w:rsid w:val="0013397D"/>
    <w:rsid w:val="00133B3E"/>
    <w:rsid w:val="00133D23"/>
    <w:rsid w:val="00147024"/>
    <w:rsid w:val="00160514"/>
    <w:rsid w:val="00164D64"/>
    <w:rsid w:val="00165991"/>
    <w:rsid w:val="001668E8"/>
    <w:rsid w:val="00167989"/>
    <w:rsid w:val="00167ABF"/>
    <w:rsid w:val="00173C29"/>
    <w:rsid w:val="00173DAF"/>
    <w:rsid w:val="00177618"/>
    <w:rsid w:val="001875D8"/>
    <w:rsid w:val="00190922"/>
    <w:rsid w:val="00190DA0"/>
    <w:rsid w:val="00192BA9"/>
    <w:rsid w:val="00196B32"/>
    <w:rsid w:val="001A136A"/>
    <w:rsid w:val="001A4F9A"/>
    <w:rsid w:val="001A7118"/>
    <w:rsid w:val="001B0E8A"/>
    <w:rsid w:val="001B0EBF"/>
    <w:rsid w:val="001C30B8"/>
    <w:rsid w:val="001C4B81"/>
    <w:rsid w:val="001C58C6"/>
    <w:rsid w:val="001D2FF3"/>
    <w:rsid w:val="001E3478"/>
    <w:rsid w:val="001E4840"/>
    <w:rsid w:val="001F0378"/>
    <w:rsid w:val="001F0EE3"/>
    <w:rsid w:val="001F0F4F"/>
    <w:rsid w:val="001F1B00"/>
    <w:rsid w:val="001F6B44"/>
    <w:rsid w:val="001F7282"/>
    <w:rsid w:val="001F74BE"/>
    <w:rsid w:val="002037AF"/>
    <w:rsid w:val="00203E5D"/>
    <w:rsid w:val="002048EE"/>
    <w:rsid w:val="00207C0F"/>
    <w:rsid w:val="00210F33"/>
    <w:rsid w:val="00223405"/>
    <w:rsid w:val="00230480"/>
    <w:rsid w:val="00232C13"/>
    <w:rsid w:val="00233158"/>
    <w:rsid w:val="002333F9"/>
    <w:rsid w:val="002363C8"/>
    <w:rsid w:val="0023657D"/>
    <w:rsid w:val="00241D28"/>
    <w:rsid w:val="002420EA"/>
    <w:rsid w:val="002507D9"/>
    <w:rsid w:val="00260819"/>
    <w:rsid w:val="00275A94"/>
    <w:rsid w:val="0029259C"/>
    <w:rsid w:val="0029799F"/>
    <w:rsid w:val="002A5AD2"/>
    <w:rsid w:val="002B0B58"/>
    <w:rsid w:val="002C0EF1"/>
    <w:rsid w:val="002C26D7"/>
    <w:rsid w:val="002C3CE8"/>
    <w:rsid w:val="002C7319"/>
    <w:rsid w:val="002D5E16"/>
    <w:rsid w:val="002D6D73"/>
    <w:rsid w:val="002E662B"/>
    <w:rsid w:val="002E7B6F"/>
    <w:rsid w:val="002F1C41"/>
    <w:rsid w:val="002F35BA"/>
    <w:rsid w:val="00315216"/>
    <w:rsid w:val="00321A81"/>
    <w:rsid w:val="003223FE"/>
    <w:rsid w:val="00332486"/>
    <w:rsid w:val="003465D7"/>
    <w:rsid w:val="00350014"/>
    <w:rsid w:val="00352DE1"/>
    <w:rsid w:val="00361CF3"/>
    <w:rsid w:val="00373C87"/>
    <w:rsid w:val="003846B9"/>
    <w:rsid w:val="0038683A"/>
    <w:rsid w:val="00386F1C"/>
    <w:rsid w:val="003978E0"/>
    <w:rsid w:val="003A4167"/>
    <w:rsid w:val="003A44BE"/>
    <w:rsid w:val="003A6BB2"/>
    <w:rsid w:val="003B430D"/>
    <w:rsid w:val="003B77D6"/>
    <w:rsid w:val="003C1E78"/>
    <w:rsid w:val="003C3A2F"/>
    <w:rsid w:val="003D6B6F"/>
    <w:rsid w:val="003E1CD2"/>
    <w:rsid w:val="003E26F8"/>
    <w:rsid w:val="003E2A3E"/>
    <w:rsid w:val="003F1DD0"/>
    <w:rsid w:val="003F2C59"/>
    <w:rsid w:val="003F6870"/>
    <w:rsid w:val="00404333"/>
    <w:rsid w:val="00405F7E"/>
    <w:rsid w:val="004074F3"/>
    <w:rsid w:val="00413937"/>
    <w:rsid w:val="00413FAA"/>
    <w:rsid w:val="00430D21"/>
    <w:rsid w:val="00430DFA"/>
    <w:rsid w:val="00432821"/>
    <w:rsid w:val="00444B6B"/>
    <w:rsid w:val="00445C78"/>
    <w:rsid w:val="00450246"/>
    <w:rsid w:val="00464388"/>
    <w:rsid w:val="00470062"/>
    <w:rsid w:val="0047082C"/>
    <w:rsid w:val="00476F01"/>
    <w:rsid w:val="004910F2"/>
    <w:rsid w:val="00492067"/>
    <w:rsid w:val="00494FD4"/>
    <w:rsid w:val="004A074D"/>
    <w:rsid w:val="004A1BC4"/>
    <w:rsid w:val="004B2C49"/>
    <w:rsid w:val="004B4B84"/>
    <w:rsid w:val="004B4FE9"/>
    <w:rsid w:val="004C3C7A"/>
    <w:rsid w:val="004C6C6F"/>
    <w:rsid w:val="004D3EAA"/>
    <w:rsid w:val="004D5178"/>
    <w:rsid w:val="004D7E09"/>
    <w:rsid w:val="004E26BD"/>
    <w:rsid w:val="004E649D"/>
    <w:rsid w:val="004E7187"/>
    <w:rsid w:val="004E74DD"/>
    <w:rsid w:val="004F3372"/>
    <w:rsid w:val="005001EA"/>
    <w:rsid w:val="005041E2"/>
    <w:rsid w:val="00510E3F"/>
    <w:rsid w:val="005119DD"/>
    <w:rsid w:val="00515B2D"/>
    <w:rsid w:val="00521562"/>
    <w:rsid w:val="00522E98"/>
    <w:rsid w:val="00523303"/>
    <w:rsid w:val="00523C83"/>
    <w:rsid w:val="005251B4"/>
    <w:rsid w:val="005316AE"/>
    <w:rsid w:val="00541D83"/>
    <w:rsid w:val="00544D07"/>
    <w:rsid w:val="00552645"/>
    <w:rsid w:val="00566A88"/>
    <w:rsid w:val="0057066A"/>
    <w:rsid w:val="00575F8F"/>
    <w:rsid w:val="005816BA"/>
    <w:rsid w:val="00582E22"/>
    <w:rsid w:val="005875DE"/>
    <w:rsid w:val="005B0C43"/>
    <w:rsid w:val="005B1CED"/>
    <w:rsid w:val="005B538C"/>
    <w:rsid w:val="005C656C"/>
    <w:rsid w:val="005D2492"/>
    <w:rsid w:val="005F2B25"/>
    <w:rsid w:val="00601F55"/>
    <w:rsid w:val="00616536"/>
    <w:rsid w:val="00616671"/>
    <w:rsid w:val="00617F0B"/>
    <w:rsid w:val="00632793"/>
    <w:rsid w:val="00635D9A"/>
    <w:rsid w:val="00643758"/>
    <w:rsid w:val="00644BF0"/>
    <w:rsid w:val="00650EF3"/>
    <w:rsid w:val="006534B1"/>
    <w:rsid w:val="0065356C"/>
    <w:rsid w:val="00661BE3"/>
    <w:rsid w:val="006752AF"/>
    <w:rsid w:val="00677965"/>
    <w:rsid w:val="00684E0B"/>
    <w:rsid w:val="00686074"/>
    <w:rsid w:val="006A0762"/>
    <w:rsid w:val="006A7906"/>
    <w:rsid w:val="006B24F2"/>
    <w:rsid w:val="006B5434"/>
    <w:rsid w:val="006B729F"/>
    <w:rsid w:val="006C026D"/>
    <w:rsid w:val="006C287D"/>
    <w:rsid w:val="006C7B1D"/>
    <w:rsid w:val="006D060B"/>
    <w:rsid w:val="006E1235"/>
    <w:rsid w:val="006E4ED3"/>
    <w:rsid w:val="006E7C8B"/>
    <w:rsid w:val="006F00BD"/>
    <w:rsid w:val="006F2CEE"/>
    <w:rsid w:val="007014FA"/>
    <w:rsid w:val="00712D08"/>
    <w:rsid w:val="00713934"/>
    <w:rsid w:val="00717041"/>
    <w:rsid w:val="00720775"/>
    <w:rsid w:val="00725DBE"/>
    <w:rsid w:val="00732A08"/>
    <w:rsid w:val="00737618"/>
    <w:rsid w:val="00737EAB"/>
    <w:rsid w:val="007403E1"/>
    <w:rsid w:val="007408C9"/>
    <w:rsid w:val="00741B8C"/>
    <w:rsid w:val="00746D7D"/>
    <w:rsid w:val="00750D13"/>
    <w:rsid w:val="00751E9E"/>
    <w:rsid w:val="007574C8"/>
    <w:rsid w:val="0077045D"/>
    <w:rsid w:val="007763A0"/>
    <w:rsid w:val="00776ECC"/>
    <w:rsid w:val="00781C56"/>
    <w:rsid w:val="00794D38"/>
    <w:rsid w:val="007A0A5B"/>
    <w:rsid w:val="007A2C56"/>
    <w:rsid w:val="007A70C5"/>
    <w:rsid w:val="007B00EB"/>
    <w:rsid w:val="007B1664"/>
    <w:rsid w:val="007B5BFF"/>
    <w:rsid w:val="007B6F97"/>
    <w:rsid w:val="007B7708"/>
    <w:rsid w:val="007C15EF"/>
    <w:rsid w:val="007D545F"/>
    <w:rsid w:val="007E23BB"/>
    <w:rsid w:val="007F667B"/>
    <w:rsid w:val="007F74AD"/>
    <w:rsid w:val="008003DC"/>
    <w:rsid w:val="008005BB"/>
    <w:rsid w:val="00800D1A"/>
    <w:rsid w:val="008100C7"/>
    <w:rsid w:val="008110BC"/>
    <w:rsid w:val="00826E04"/>
    <w:rsid w:val="00827593"/>
    <w:rsid w:val="00835B24"/>
    <w:rsid w:val="00851DF6"/>
    <w:rsid w:val="00864716"/>
    <w:rsid w:val="00866EFF"/>
    <w:rsid w:val="008703A9"/>
    <w:rsid w:val="00876EDD"/>
    <w:rsid w:val="008771D2"/>
    <w:rsid w:val="0088274D"/>
    <w:rsid w:val="00882E6A"/>
    <w:rsid w:val="00884D9D"/>
    <w:rsid w:val="008900DB"/>
    <w:rsid w:val="00896074"/>
    <w:rsid w:val="008A42CC"/>
    <w:rsid w:val="008B2410"/>
    <w:rsid w:val="008B35B6"/>
    <w:rsid w:val="008C20A6"/>
    <w:rsid w:val="008D6289"/>
    <w:rsid w:val="008E0485"/>
    <w:rsid w:val="008E0847"/>
    <w:rsid w:val="008E4117"/>
    <w:rsid w:val="008F05FC"/>
    <w:rsid w:val="00901B8F"/>
    <w:rsid w:val="00902C94"/>
    <w:rsid w:val="00915CC4"/>
    <w:rsid w:val="00927CE9"/>
    <w:rsid w:val="00931E74"/>
    <w:rsid w:val="00945A2E"/>
    <w:rsid w:val="009466EC"/>
    <w:rsid w:val="00946DCA"/>
    <w:rsid w:val="00946E05"/>
    <w:rsid w:val="00947EB1"/>
    <w:rsid w:val="00950B9D"/>
    <w:rsid w:val="00953AD3"/>
    <w:rsid w:val="0095642D"/>
    <w:rsid w:val="009610E3"/>
    <w:rsid w:val="00966118"/>
    <w:rsid w:val="00967FBD"/>
    <w:rsid w:val="00973F62"/>
    <w:rsid w:val="00977D21"/>
    <w:rsid w:val="0098441E"/>
    <w:rsid w:val="009863CD"/>
    <w:rsid w:val="009965F8"/>
    <w:rsid w:val="009A5116"/>
    <w:rsid w:val="009B0674"/>
    <w:rsid w:val="009B09FF"/>
    <w:rsid w:val="009B4447"/>
    <w:rsid w:val="009B7325"/>
    <w:rsid w:val="009E1C9F"/>
    <w:rsid w:val="009E3A03"/>
    <w:rsid w:val="009F6F9A"/>
    <w:rsid w:val="00A01936"/>
    <w:rsid w:val="00A05FAD"/>
    <w:rsid w:val="00A0684C"/>
    <w:rsid w:val="00A07391"/>
    <w:rsid w:val="00A134A8"/>
    <w:rsid w:val="00A21224"/>
    <w:rsid w:val="00A2214E"/>
    <w:rsid w:val="00A4090E"/>
    <w:rsid w:val="00A41441"/>
    <w:rsid w:val="00A41E7E"/>
    <w:rsid w:val="00A50E7C"/>
    <w:rsid w:val="00A537CD"/>
    <w:rsid w:val="00A549E3"/>
    <w:rsid w:val="00A563E5"/>
    <w:rsid w:val="00A60BD2"/>
    <w:rsid w:val="00A61734"/>
    <w:rsid w:val="00A62845"/>
    <w:rsid w:val="00A63AFB"/>
    <w:rsid w:val="00A66581"/>
    <w:rsid w:val="00A67B1D"/>
    <w:rsid w:val="00A70DDB"/>
    <w:rsid w:val="00A73841"/>
    <w:rsid w:val="00A74679"/>
    <w:rsid w:val="00A83266"/>
    <w:rsid w:val="00A90BB1"/>
    <w:rsid w:val="00A90DF9"/>
    <w:rsid w:val="00A91DC8"/>
    <w:rsid w:val="00A94746"/>
    <w:rsid w:val="00AA1835"/>
    <w:rsid w:val="00AA34DB"/>
    <w:rsid w:val="00AA480C"/>
    <w:rsid w:val="00AA6487"/>
    <w:rsid w:val="00AA683A"/>
    <w:rsid w:val="00AC28AF"/>
    <w:rsid w:val="00AC3CBC"/>
    <w:rsid w:val="00AC51AF"/>
    <w:rsid w:val="00AC7A4F"/>
    <w:rsid w:val="00AC7C44"/>
    <w:rsid w:val="00AD7CB4"/>
    <w:rsid w:val="00AE0FDC"/>
    <w:rsid w:val="00AF000E"/>
    <w:rsid w:val="00AF593D"/>
    <w:rsid w:val="00AF7017"/>
    <w:rsid w:val="00B0412A"/>
    <w:rsid w:val="00B05B04"/>
    <w:rsid w:val="00B06B14"/>
    <w:rsid w:val="00B07D69"/>
    <w:rsid w:val="00B1006C"/>
    <w:rsid w:val="00B11C25"/>
    <w:rsid w:val="00B1360C"/>
    <w:rsid w:val="00B143F4"/>
    <w:rsid w:val="00B23F38"/>
    <w:rsid w:val="00B26976"/>
    <w:rsid w:val="00B41026"/>
    <w:rsid w:val="00B43C09"/>
    <w:rsid w:val="00B44D5F"/>
    <w:rsid w:val="00B45E62"/>
    <w:rsid w:val="00B46455"/>
    <w:rsid w:val="00B46725"/>
    <w:rsid w:val="00B470AE"/>
    <w:rsid w:val="00B55E9E"/>
    <w:rsid w:val="00B62B22"/>
    <w:rsid w:val="00B64B92"/>
    <w:rsid w:val="00B64EA4"/>
    <w:rsid w:val="00B72493"/>
    <w:rsid w:val="00B772BC"/>
    <w:rsid w:val="00B80DF4"/>
    <w:rsid w:val="00B83514"/>
    <w:rsid w:val="00B91987"/>
    <w:rsid w:val="00B93BF0"/>
    <w:rsid w:val="00B9547F"/>
    <w:rsid w:val="00BA0DAC"/>
    <w:rsid w:val="00BA6F08"/>
    <w:rsid w:val="00BA7EEF"/>
    <w:rsid w:val="00BB067D"/>
    <w:rsid w:val="00BB1643"/>
    <w:rsid w:val="00BB6F58"/>
    <w:rsid w:val="00BB6F9E"/>
    <w:rsid w:val="00BB7929"/>
    <w:rsid w:val="00BC0A07"/>
    <w:rsid w:val="00BD0184"/>
    <w:rsid w:val="00BD070D"/>
    <w:rsid w:val="00BD3872"/>
    <w:rsid w:val="00BD71A9"/>
    <w:rsid w:val="00BE38CF"/>
    <w:rsid w:val="00BF043D"/>
    <w:rsid w:val="00BF5E3D"/>
    <w:rsid w:val="00C00084"/>
    <w:rsid w:val="00C02D90"/>
    <w:rsid w:val="00C04809"/>
    <w:rsid w:val="00C04F83"/>
    <w:rsid w:val="00C12343"/>
    <w:rsid w:val="00C13C11"/>
    <w:rsid w:val="00C20A50"/>
    <w:rsid w:val="00C229A2"/>
    <w:rsid w:val="00C234FC"/>
    <w:rsid w:val="00C276EB"/>
    <w:rsid w:val="00C30CD7"/>
    <w:rsid w:val="00C42CF0"/>
    <w:rsid w:val="00C44217"/>
    <w:rsid w:val="00C46246"/>
    <w:rsid w:val="00C545C7"/>
    <w:rsid w:val="00C55CAA"/>
    <w:rsid w:val="00C64F66"/>
    <w:rsid w:val="00C70583"/>
    <w:rsid w:val="00C71A3B"/>
    <w:rsid w:val="00C818AD"/>
    <w:rsid w:val="00CA48FE"/>
    <w:rsid w:val="00CB5FB7"/>
    <w:rsid w:val="00CC333C"/>
    <w:rsid w:val="00CC54ED"/>
    <w:rsid w:val="00CD0A6B"/>
    <w:rsid w:val="00CD44DF"/>
    <w:rsid w:val="00CE6061"/>
    <w:rsid w:val="00CF242D"/>
    <w:rsid w:val="00CF4570"/>
    <w:rsid w:val="00D0030A"/>
    <w:rsid w:val="00D12AF2"/>
    <w:rsid w:val="00D14E42"/>
    <w:rsid w:val="00D15725"/>
    <w:rsid w:val="00D17CCD"/>
    <w:rsid w:val="00D26C05"/>
    <w:rsid w:val="00D316AA"/>
    <w:rsid w:val="00D3248D"/>
    <w:rsid w:val="00D33AE7"/>
    <w:rsid w:val="00D46DCF"/>
    <w:rsid w:val="00D66F2F"/>
    <w:rsid w:val="00D82EE8"/>
    <w:rsid w:val="00D94000"/>
    <w:rsid w:val="00D962BA"/>
    <w:rsid w:val="00DA067D"/>
    <w:rsid w:val="00DA54AA"/>
    <w:rsid w:val="00DA7601"/>
    <w:rsid w:val="00DB183C"/>
    <w:rsid w:val="00DB47D3"/>
    <w:rsid w:val="00DB5061"/>
    <w:rsid w:val="00DC4760"/>
    <w:rsid w:val="00DC4F4F"/>
    <w:rsid w:val="00DC6AFC"/>
    <w:rsid w:val="00DD30FD"/>
    <w:rsid w:val="00DF39C1"/>
    <w:rsid w:val="00E06917"/>
    <w:rsid w:val="00E10166"/>
    <w:rsid w:val="00E13500"/>
    <w:rsid w:val="00E14BCF"/>
    <w:rsid w:val="00E1504D"/>
    <w:rsid w:val="00E23847"/>
    <w:rsid w:val="00E451C5"/>
    <w:rsid w:val="00E544DE"/>
    <w:rsid w:val="00E60BD2"/>
    <w:rsid w:val="00E664F0"/>
    <w:rsid w:val="00E667F2"/>
    <w:rsid w:val="00E67DF3"/>
    <w:rsid w:val="00E824AA"/>
    <w:rsid w:val="00E8416B"/>
    <w:rsid w:val="00EA182F"/>
    <w:rsid w:val="00EA1E3A"/>
    <w:rsid w:val="00EA47DB"/>
    <w:rsid w:val="00EA67F1"/>
    <w:rsid w:val="00EA74B9"/>
    <w:rsid w:val="00EB1164"/>
    <w:rsid w:val="00EB24B3"/>
    <w:rsid w:val="00EB5955"/>
    <w:rsid w:val="00EB78CB"/>
    <w:rsid w:val="00EC380B"/>
    <w:rsid w:val="00EC56A4"/>
    <w:rsid w:val="00EC6893"/>
    <w:rsid w:val="00ED3615"/>
    <w:rsid w:val="00ED78F2"/>
    <w:rsid w:val="00ED7E87"/>
    <w:rsid w:val="00EE0AD6"/>
    <w:rsid w:val="00EE7AF3"/>
    <w:rsid w:val="00EF01B6"/>
    <w:rsid w:val="00EF2662"/>
    <w:rsid w:val="00EF5647"/>
    <w:rsid w:val="00EF74E1"/>
    <w:rsid w:val="00F2056B"/>
    <w:rsid w:val="00F23DBB"/>
    <w:rsid w:val="00F4032A"/>
    <w:rsid w:val="00F54B0C"/>
    <w:rsid w:val="00F55AC8"/>
    <w:rsid w:val="00F6141A"/>
    <w:rsid w:val="00F617C6"/>
    <w:rsid w:val="00F664DD"/>
    <w:rsid w:val="00F67072"/>
    <w:rsid w:val="00F72A56"/>
    <w:rsid w:val="00F84C8B"/>
    <w:rsid w:val="00F93E2A"/>
    <w:rsid w:val="00FB4914"/>
    <w:rsid w:val="00FB75C6"/>
    <w:rsid w:val="00FC1852"/>
    <w:rsid w:val="00FC1FDF"/>
    <w:rsid w:val="00FC7FAC"/>
    <w:rsid w:val="00FD4270"/>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931CE0"/>
  <w15:chartTrackingRefBased/>
  <w15:docId w15:val="{8348EB65-BF00-40F4-8AEC-B78EA541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E8"/>
  </w:style>
  <w:style w:type="paragraph" w:styleId="Heading1">
    <w:name w:val="heading 1"/>
    <w:basedOn w:val="Normal"/>
    <w:link w:val="Heading1Char"/>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NoSpacing">
    <w:name w:val="No Spacing"/>
    <w:link w:val="NoSpacingChar"/>
    <w:uiPriority w:val="1"/>
    <w:qFormat/>
    <w:rsid w:val="004B4B84"/>
    <w:pPr>
      <w:spacing w:before="0" w:line="240" w:lineRule="auto"/>
    </w:pPr>
    <w:rPr>
      <w:lang w:eastAsia="en-US"/>
    </w:rPr>
  </w:style>
  <w:style w:type="character" w:customStyle="1" w:styleId="NoSpacingChar">
    <w:name w:val="No Spacing Char"/>
    <w:basedOn w:val="DefaultParagraphFont"/>
    <w:link w:val="NoSpacing"/>
    <w:uiPriority w:val="1"/>
    <w:rsid w:val="004B4B84"/>
    <w:rPr>
      <w:lang w:eastAsia="en-US"/>
    </w:rPr>
  </w:style>
  <w:style w:type="paragraph" w:styleId="TOC1">
    <w:name w:val="toc 1"/>
    <w:basedOn w:val="Normal"/>
    <w:next w:val="Normal"/>
    <w:autoRedefine/>
    <w:uiPriority w:val="39"/>
    <w:unhideWhenUsed/>
    <w:rsid w:val="004B4B84"/>
    <w:pPr>
      <w:spacing w:after="100"/>
    </w:pPr>
  </w:style>
  <w:style w:type="paragraph" w:styleId="TOC2">
    <w:name w:val="toc 2"/>
    <w:basedOn w:val="Normal"/>
    <w:next w:val="Normal"/>
    <w:autoRedefine/>
    <w:uiPriority w:val="39"/>
    <w:unhideWhenUsed/>
    <w:rsid w:val="004B4B84"/>
    <w:pPr>
      <w:spacing w:after="100"/>
      <w:ind w:left="220"/>
    </w:pPr>
  </w:style>
  <w:style w:type="paragraph" w:styleId="TOC3">
    <w:name w:val="toc 3"/>
    <w:basedOn w:val="Normal"/>
    <w:next w:val="Normal"/>
    <w:autoRedefine/>
    <w:uiPriority w:val="39"/>
    <w:unhideWhenUsed/>
    <w:rsid w:val="004B4B84"/>
    <w:pPr>
      <w:spacing w:after="100"/>
      <w:ind w:left="440"/>
    </w:pPr>
  </w:style>
  <w:style w:type="paragraph" w:styleId="ListParagraph">
    <w:name w:val="List Paragraph"/>
    <w:basedOn w:val="Normal"/>
    <w:uiPriority w:val="34"/>
    <w:qFormat/>
    <w:rsid w:val="004B4B84"/>
    <w:pPr>
      <w:autoSpaceDE w:val="0"/>
      <w:autoSpaceDN w:val="0"/>
      <w:adjustRightInd w:val="0"/>
      <w:spacing w:before="0" w:line="240" w:lineRule="auto"/>
      <w:ind w:left="720"/>
      <w:contextualSpacing/>
    </w:pPr>
    <w:rPr>
      <w:rFonts w:ascii="Times New Roman" w:eastAsia="Times New Roman" w:hAnsi="Times New Roman" w:cs="Times New Roman"/>
      <w:sz w:val="24"/>
      <w:szCs w:val="24"/>
      <w:lang w:eastAsia="en-US"/>
    </w:rPr>
  </w:style>
  <w:style w:type="character" w:customStyle="1" w:styleId="fontstyle01">
    <w:name w:val="fontstyle01"/>
    <w:basedOn w:val="DefaultParagraphFont"/>
    <w:rsid w:val="001F6B44"/>
    <w:rPr>
      <w:rFonts w:ascii="TimesNewRomanPSMT" w:hAnsi="TimesNewRomanPSMT" w:hint="default"/>
      <w:b w:val="0"/>
      <w:bCs w:val="0"/>
      <w:i w:val="0"/>
      <w:iCs w:val="0"/>
      <w:color w:val="000000"/>
      <w:sz w:val="24"/>
      <w:szCs w:val="24"/>
    </w:rPr>
  </w:style>
  <w:style w:type="table" w:styleId="TableGridLight">
    <w:name w:val="Grid Table Light"/>
    <w:basedOn w:val="TableNormal"/>
    <w:uiPriority w:val="40"/>
    <w:rsid w:val="006F2CE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210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263670">
      <w:bodyDiv w:val="1"/>
      <w:marLeft w:val="0"/>
      <w:marRight w:val="0"/>
      <w:marTop w:val="0"/>
      <w:marBottom w:val="0"/>
      <w:divBdr>
        <w:top w:val="none" w:sz="0" w:space="0" w:color="auto"/>
        <w:left w:val="none" w:sz="0" w:space="0" w:color="auto"/>
        <w:bottom w:val="none" w:sz="0" w:space="0" w:color="auto"/>
        <w:right w:val="none" w:sz="0" w:space="0" w:color="auto"/>
      </w:divBdr>
    </w:div>
    <w:div w:id="137704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youtube.com/watch?v=XMLAXQR_YFI&amp;list=PLS1QulWo1RIZxHuINmI3EIAjCq3zzsiF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software_testing_dictionary/test_approac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echopedia.com/definition/27151/code-efficien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9281D-ADC6-447B-BC78-EA9AB917D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1196</TotalTime>
  <Pages>30</Pages>
  <Words>5655</Words>
  <Characters>32236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scs 203</vt:lpstr>
    </vt:vector>
  </TitlesOfParts>
  <Company/>
  <LinksUpToDate>false</LinksUpToDate>
  <CharactersWithSpaces>37816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scs 203</dc:title>
  <dc:subject>Project Documentation</dc:subject>
  <dc:creator>JOHN</dc:creator>
  <cp:lastModifiedBy>John Mwangi</cp:lastModifiedBy>
  <cp:revision>388</cp:revision>
  <dcterms:created xsi:type="dcterms:W3CDTF">2019-02-28T07:21:00Z</dcterms:created>
  <dcterms:modified xsi:type="dcterms:W3CDTF">2019-04-05T05:42:00Z</dcterms:modified>
  <cp:contentStatus/>
</cp:coreProperties>
</file>